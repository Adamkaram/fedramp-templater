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9358" w14:textId="7190A2AA" w:rsidR="00026950" w:rsidRPr="00F51F9F" w:rsidRDefault="00026950" w:rsidP="0010058A">
      <w:pPr>
        <w:jc w:val="both"/>
        <w:rPr>
          <w:rFonts w:eastAsiaTheme="majorEastAsia"/>
          <w:b/>
          <w:vanish/>
        </w:rPr>
      </w:pPr>
      <w:bookmarkStart w:id="0" w:name="_Toc306867039"/>
      <w:bookmarkStart w:id="1" w:name="_Toc306867549"/>
      <w:bookmarkStart w:id="2" w:name="_Toc306867040"/>
      <w:bookmarkStart w:id="3" w:name="_Toc306867550"/>
      <w:bookmarkStart w:id="4" w:name="_Toc306867041"/>
      <w:bookmarkStart w:id="5" w:name="_Toc306867551"/>
      <w:bookmarkEnd w:id="0"/>
      <w:bookmarkEnd w:id="1"/>
      <w:bookmarkEnd w:id="2"/>
      <w:bookmarkEnd w:id="3"/>
      <w:bookmarkEnd w:id="4"/>
      <w:bookmarkEnd w:id="5"/>
    </w:p>
    <w:p w14:paraId="37D593AD" w14:textId="77777777" w:rsidR="000D1972" w:rsidRDefault="00900868">
      <w:pPr>
        <w:pStyle w:val="GSAEnhancement"/>
        <w:rPr>
          <w:rFonts w:eastAsia="Times New Roman"/>
        </w:rPr>
      </w:pPr>
      <w:bookmarkStart w:id="6" w:name="_Toc383429262"/>
      <w:bookmarkStart w:id="7" w:name="_Toc383430511"/>
      <w:bookmarkStart w:id="8" w:name="_Toc383433195"/>
      <w:bookmarkStart w:id="9" w:name="_Toc383444427"/>
      <w:bookmarkStart w:id="10" w:name="_Toc385594066"/>
      <w:bookmarkStart w:id="11" w:name="_Toc385594458"/>
      <w:bookmarkStart w:id="12" w:name="_Toc385594846"/>
      <w:bookmarkStart w:id="13" w:name="_Toc388620701"/>
      <w:r w:rsidRPr="002C3786">
        <w:rPr>
          <w:rFonts w:eastAsia="Times New Roman"/>
        </w:rPr>
        <w:t xml:space="preserve">Control Enhancement </w:t>
      </w:r>
      <w:r w:rsidR="00AD0D65" w:rsidRPr="002C3786">
        <w:rPr>
          <w:rFonts w:eastAsia="Times New Roman"/>
        </w:rPr>
        <w:t>AC-2 (1)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7D593AE" w14:textId="77777777" w:rsidR="00E14B58" w:rsidRPr="002C3786" w:rsidRDefault="005B6003" w:rsidP="007B45C2">
      <w:pPr>
        <w:autoSpaceDE w:val="0"/>
        <w:autoSpaceDN w:val="0"/>
        <w:adjustRightInd w:val="0"/>
        <w:rPr>
          <w:rFonts w:eastAsia="Times New Roman"/>
          <w:bCs/>
        </w:rPr>
      </w:pPr>
      <w:r w:rsidRPr="005B6003">
        <w:rPr>
          <w:rFonts w:eastAsia="Times New Roman"/>
          <w:bCs/>
        </w:rPr>
        <w:t>The organization employs automated mechanisms to support the management of information system accounts.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90"/>
      </w:tblGrid>
      <w:tr w:rsidR="0026354B" w:rsidRPr="002C3786" w14:paraId="37D593B0" w14:textId="77777777" w:rsidTr="00B77E33">
        <w:trPr>
          <w:cantSplit/>
          <w:trHeight w:val="377"/>
          <w:tblHeader/>
        </w:trPr>
        <w:tc>
          <w:tcPr>
            <w:tcW w:w="5000" w:type="pct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37D593AF" w14:textId="77777777" w:rsidR="0026354B" w:rsidRPr="002C3786" w:rsidRDefault="0026354B" w:rsidP="00B77E3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AC-2 (1) Control</w:t>
            </w:r>
            <w:r w:rsidR="00915AA7" w:rsidRPr="002C3786">
              <w:rPr>
                <w:spacing w:val="-5"/>
                <w:sz w:val="20"/>
              </w:rPr>
              <w:t xml:space="preserve"> Enhancement</w:t>
            </w:r>
            <w:r w:rsidRPr="002C3786">
              <w:rPr>
                <w:spacing w:val="-5"/>
                <w:sz w:val="20"/>
              </w:rPr>
              <w:t xml:space="preserve"> Summary Information</w:t>
            </w:r>
          </w:p>
        </w:tc>
      </w:tr>
      <w:tr w:rsidR="00B2536C" w:rsidRPr="002C3786" w14:paraId="37D593B2" w14:textId="77777777" w:rsidTr="00D633D4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</w:tcPr>
          <w:p w14:paraId="37D593B1" w14:textId="77777777" w:rsidR="00B2536C" w:rsidRPr="002C3786" w:rsidRDefault="00B2536C">
            <w:r w:rsidRPr="002C3786">
              <w:rPr>
                <w:spacing w:val="-5"/>
                <w:sz w:val="20"/>
              </w:rPr>
              <w:t>Responsible Role:</w:t>
            </w:r>
          </w:p>
        </w:tc>
      </w:tr>
      <w:tr w:rsidR="007645A9" w:rsidRPr="002C3786" w14:paraId="37D593B9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3" w14:textId="77777777" w:rsidR="007645A9" w:rsidRPr="002C3786" w:rsidRDefault="00C96FCF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Implementation Status</w:t>
            </w:r>
            <w:r w:rsidR="007645A9" w:rsidRPr="002C3786">
              <w:rPr>
                <w:spacing w:val="-5"/>
                <w:sz w:val="20"/>
              </w:rPr>
              <w:t xml:space="preserve"> (check all that apply):</w:t>
            </w:r>
          </w:p>
          <w:p w14:paraId="37D593B4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442A0" w:rsidRPr="002C3786">
              <w:rPr>
                <w:spacing w:val="-5"/>
                <w:sz w:val="20"/>
              </w:rPr>
              <w:t xml:space="preserve"> Implemented</w:t>
            </w:r>
          </w:p>
          <w:p w14:paraId="37D593B5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Partially implemented</w:t>
            </w:r>
          </w:p>
          <w:p w14:paraId="37D593B6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Planned</w:t>
            </w:r>
          </w:p>
          <w:p w14:paraId="37D593B7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Alternative implementation</w:t>
            </w:r>
          </w:p>
          <w:p w14:paraId="37D593B8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645A9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7645A9" w:rsidRPr="002C3786">
              <w:rPr>
                <w:spacing w:val="-5"/>
                <w:sz w:val="20"/>
              </w:rPr>
              <w:t xml:space="preserve"> Not applicable</w:t>
            </w:r>
          </w:p>
        </w:tc>
      </w:tr>
      <w:tr w:rsidR="007645A9" w:rsidRPr="002C3786" w14:paraId="37D593C2" w14:textId="77777777" w:rsidTr="0077441A">
        <w:trPr>
          <w:trHeight w:val="377"/>
        </w:trPr>
        <w:tc>
          <w:tcPr>
            <w:tcW w:w="5000" w:type="pct"/>
            <w:tcMar>
              <w:top w:w="43" w:type="dxa"/>
              <w:bottom w:w="43" w:type="dxa"/>
            </w:tcMar>
            <w:vAlign w:val="bottom"/>
          </w:tcPr>
          <w:p w14:paraId="37D593BA" w14:textId="77777777" w:rsidR="007645A9" w:rsidRPr="002C3786" w:rsidRDefault="007645A9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t>Control Origination</w:t>
            </w:r>
            <w:r w:rsidR="003D021B" w:rsidRPr="002C3786">
              <w:rPr>
                <w:spacing w:val="-5"/>
                <w:sz w:val="20"/>
              </w:rPr>
              <w:t xml:space="preserve"> (check all that apply)</w:t>
            </w:r>
            <w:r w:rsidRPr="002C3786">
              <w:rPr>
                <w:spacing w:val="-5"/>
                <w:sz w:val="20"/>
              </w:rPr>
              <w:t>:</w:t>
            </w:r>
          </w:p>
          <w:p w14:paraId="37D593BB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Service Provider</w:t>
            </w:r>
            <w:r w:rsidR="000E1FA1" w:rsidRPr="002C3786">
              <w:rPr>
                <w:spacing w:val="-5"/>
                <w:sz w:val="20"/>
              </w:rPr>
              <w:t xml:space="preserve"> Corporate</w:t>
            </w:r>
          </w:p>
          <w:p w14:paraId="37D593BC" w14:textId="77777777" w:rsidR="000E1FA1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System Specific</w:t>
            </w:r>
          </w:p>
          <w:p w14:paraId="37D593BD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0E1FA1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Service Provider Hybrid (Corporate and System Specific)</w:t>
            </w:r>
          </w:p>
          <w:p w14:paraId="37D593BE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Configured by Customer (Customer System Specific) </w:t>
            </w:r>
          </w:p>
          <w:p w14:paraId="37D593BF" w14:textId="77777777" w:rsidR="00CD03DC" w:rsidRPr="002C3786" w:rsidRDefault="0020781C" w:rsidP="00CD03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CD03DC" w:rsidRPr="002C3786">
              <w:rPr>
                <w:spacing w:val="-5"/>
                <w:sz w:val="20"/>
              </w:rPr>
              <w:t xml:space="preserve"> Provided by Customer (Customer System Specific) </w:t>
            </w:r>
          </w:p>
          <w:p w14:paraId="37D593C0" w14:textId="77777777" w:rsidR="00605B9A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CD03DC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0E1FA1" w:rsidRPr="002C3786">
              <w:rPr>
                <w:spacing w:val="-5"/>
                <w:sz w:val="20"/>
              </w:rPr>
              <w:t xml:space="preserve"> Shared</w:t>
            </w:r>
            <w:r w:rsidR="00CD03DC" w:rsidRPr="002C3786">
              <w:rPr>
                <w:spacing w:val="-5"/>
                <w:sz w:val="20"/>
              </w:rPr>
              <w:t xml:space="preserve"> (Service Provider and Customer</w:t>
            </w:r>
            <w:r w:rsidR="000E1FA1" w:rsidRPr="002C3786">
              <w:rPr>
                <w:spacing w:val="-5"/>
                <w:sz w:val="20"/>
              </w:rPr>
              <w:t xml:space="preserve"> Responsibility</w:t>
            </w:r>
            <w:r w:rsidR="00CD03DC" w:rsidRPr="002C3786">
              <w:rPr>
                <w:spacing w:val="-5"/>
                <w:sz w:val="20"/>
              </w:rPr>
              <w:t>)</w:t>
            </w:r>
          </w:p>
          <w:p w14:paraId="37D593C1" w14:textId="77777777" w:rsidR="007645A9" w:rsidRPr="002C3786" w:rsidRDefault="0020781C" w:rsidP="00E215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pacing w:val="-5"/>
                <w:sz w:val="20"/>
              </w:rPr>
            </w:pPr>
            <w:r w:rsidRPr="002C3786">
              <w:rPr>
                <w:spacing w:val="-5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605B9A" w:rsidRPr="002C3786">
              <w:rPr>
                <w:spacing w:val="-5"/>
                <w:sz w:val="20"/>
              </w:rPr>
              <w:instrText xml:space="preserve"> FORMCHECKBOX </w:instrText>
            </w:r>
            <w:r w:rsidR="00F116F8">
              <w:rPr>
                <w:spacing w:val="-5"/>
                <w:sz w:val="20"/>
              </w:rPr>
            </w:r>
            <w:r w:rsidR="00F116F8">
              <w:rPr>
                <w:spacing w:val="-5"/>
                <w:sz w:val="20"/>
              </w:rPr>
              <w:fldChar w:fldCharType="separate"/>
            </w:r>
            <w:r w:rsidRPr="002C3786">
              <w:rPr>
                <w:spacing w:val="-5"/>
                <w:sz w:val="20"/>
              </w:rPr>
              <w:fldChar w:fldCharType="end"/>
            </w:r>
            <w:r w:rsidR="00605B9A" w:rsidRPr="002C3786">
              <w:rPr>
                <w:spacing w:val="-5"/>
                <w:sz w:val="20"/>
              </w:rPr>
              <w:t xml:space="preserve"> Inherited from pre-existing Provisional Authorization (PA) for &lt;</w:t>
            </w:r>
            <w:r w:rsidR="00F3531F">
              <w:rPr>
                <w:b/>
                <w:color w:val="365F91" w:themeColor="accent1" w:themeShade="BF"/>
                <w:spacing w:val="-5"/>
                <w:sz w:val="20"/>
              </w:rPr>
              <w:t>Information System Abbreviation</w:t>
            </w:r>
            <w:r w:rsidR="00605B9A" w:rsidRPr="002C3786">
              <w:rPr>
                <w:spacing w:val="-5"/>
                <w:sz w:val="20"/>
              </w:rPr>
              <w:t>&gt;, &lt;</w:t>
            </w:r>
            <w:r w:rsidR="00605B9A" w:rsidRPr="002C3786">
              <w:rPr>
                <w:b/>
                <w:color w:val="365F91" w:themeColor="accent1" w:themeShade="BF"/>
                <w:spacing w:val="-5"/>
                <w:sz w:val="20"/>
              </w:rPr>
              <w:t>Date of PA</w:t>
            </w:r>
            <w:r w:rsidR="00605B9A" w:rsidRPr="002C3786">
              <w:rPr>
                <w:spacing w:val="-5"/>
                <w:sz w:val="20"/>
              </w:rPr>
              <w:t>&gt;</w:t>
            </w:r>
          </w:p>
        </w:tc>
      </w:tr>
    </w:tbl>
    <w:p w14:paraId="37D593C3" w14:textId="77777777" w:rsidR="00491616" w:rsidRPr="002C3786" w:rsidRDefault="00491616" w:rsidP="00E215FD">
      <w:pPr>
        <w:autoSpaceDE w:val="0"/>
        <w:autoSpaceDN w:val="0"/>
        <w:adjustRightInd w:val="0"/>
        <w:rPr>
          <w:rFonts w:eastAsia="Times New Roman"/>
          <w:bCs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5"/>
      </w:tblGrid>
      <w:tr w:rsidR="00C71493" w:rsidRPr="002C3786" w14:paraId="37D593C5" w14:textId="77777777" w:rsidTr="00F30E6F">
        <w:trPr>
          <w:cantSplit/>
          <w:trHeight w:val="475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7D593C4" w14:textId="77777777" w:rsidR="00C71493" w:rsidRPr="002C3786" w:rsidRDefault="00C71493" w:rsidP="00F30E6F">
            <w:pPr>
              <w:pStyle w:val="TableText-Bold"/>
              <w:spacing w:before="0" w:after="120"/>
              <w:jc w:val="center"/>
              <w:rPr>
                <w:rFonts w:ascii="Times New Roman" w:hAnsi="Times New Roman"/>
                <w:b w:val="0"/>
              </w:rPr>
            </w:pPr>
            <w:r w:rsidRPr="002C3786">
              <w:rPr>
                <w:rFonts w:ascii="Times New Roman" w:hAnsi="Times New Roman"/>
                <w:b w:val="0"/>
              </w:rPr>
              <w:t xml:space="preserve">AC-2 (1) </w:t>
            </w:r>
            <w:r w:rsidR="00460982" w:rsidRPr="002C3786">
              <w:rPr>
                <w:rFonts w:ascii="Times New Roman" w:hAnsi="Times New Roman"/>
                <w:b w:val="0"/>
              </w:rPr>
              <w:t>What is the solution and how is it implemented</w:t>
            </w:r>
            <w:r w:rsidR="00D633D4" w:rsidRPr="002C3786">
              <w:rPr>
                <w:rFonts w:ascii="Times New Roman" w:hAnsi="Times New Roman"/>
                <w:b w:val="0"/>
              </w:rPr>
              <w:t>?</w:t>
            </w:r>
          </w:p>
        </w:tc>
      </w:tr>
      <w:tr w:rsidR="00C71493" w:rsidRPr="002C3786" w14:paraId="37D593C7" w14:textId="77777777" w:rsidTr="00F30E6F">
        <w:trPr>
          <w:trHeight w:val="1097"/>
        </w:trPr>
        <w:tc>
          <w:tcPr>
            <w:tcW w:w="5000" w:type="pct"/>
            <w:shd w:val="clear" w:color="auto" w:fill="FFFFFF" w:themeFill="background1"/>
          </w:tcPr>
          <w:p w14:paraId="37D593C6" w14:textId="77777777" w:rsidR="00C71493" w:rsidRPr="002C3786" w:rsidRDefault="00C71493" w:rsidP="00F30E6F">
            <w:pPr>
              <w:pStyle w:val="Table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D594DB" w14:textId="77777777" w:rsidR="006B29D5" w:rsidRPr="002C3786" w:rsidRDefault="006B29D5" w:rsidP="00FC00B0">
      <w:pPr>
        <w:autoSpaceDE w:val="0"/>
        <w:autoSpaceDN w:val="0"/>
        <w:adjustRightInd w:val="0"/>
        <w:rPr>
          <w:b/>
        </w:rPr>
      </w:pPr>
      <w:bookmarkStart w:id="14" w:name="_GoBack"/>
      <w:bookmarkEnd w:id="14"/>
    </w:p>
    <w:sectPr w:rsidR="006B29D5" w:rsidRPr="002C3786" w:rsidSect="006C1D05">
      <w:headerReference w:type="default" r:id="rId12"/>
      <w:footerReference w:type="defaul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9536C" w14:textId="77777777" w:rsidR="00F116F8" w:rsidRDefault="00F116F8" w:rsidP="005015AD">
      <w:r>
        <w:separator/>
      </w:r>
    </w:p>
  </w:endnote>
  <w:endnote w:type="continuationSeparator" w:id="0">
    <w:p w14:paraId="5756F567" w14:textId="77777777" w:rsidR="00F116F8" w:rsidRDefault="00F116F8" w:rsidP="005015AD">
      <w:r>
        <w:continuationSeparator/>
      </w:r>
    </w:p>
  </w:endnote>
  <w:endnote w:type="continuationNotice" w:id="1">
    <w:p w14:paraId="39B0A842" w14:textId="77777777" w:rsidR="00F116F8" w:rsidRDefault="00F116F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patia Sans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color w:val="auto"/>
        <w:sz w:val="24"/>
        <w:szCs w:val="22"/>
        <w:lang w:eastAsia="zh-TW"/>
      </w:rPr>
      <w:id w:val="1431616507"/>
      <w:docPartObj>
        <w:docPartGallery w:val="Page Numbers (Bottom of Page)"/>
        <w:docPartUnique/>
      </w:docPartObj>
    </w:sdtPr>
    <w:sdtEndPr>
      <w:rPr>
        <w:rFonts w:eastAsia="Lucida Sans Unicode"/>
        <w:noProof/>
        <w:color w:val="000000"/>
        <w:szCs w:val="24"/>
        <w:lang w:eastAsia="en-US"/>
      </w:rPr>
    </w:sdtEndPr>
    <w:sdtContent>
      <w:p w14:paraId="37D5C305" w14:textId="77777777" w:rsidR="00471EE1" w:rsidRPr="009D4325" w:rsidRDefault="00471EE1" w:rsidP="009D4325">
        <w:pPr>
          <w:pStyle w:val="FooterOdd"/>
          <w:tabs>
            <w:tab w:val="center" w:pos="6096"/>
            <w:tab w:val="right" w:pos="9360"/>
          </w:tabs>
          <w:rPr>
            <w:rFonts w:ascii="Times New Roman" w:hAnsi="Times New Roman"/>
          </w:rPr>
        </w:pPr>
        <w:r w:rsidRPr="00AE3199">
          <w:rPr>
            <w:rFonts w:ascii="Times New Roman" w:hAnsi="Times New Roman"/>
            <w:b/>
            <w:sz w:val="22"/>
            <w:szCs w:val="22"/>
          </w:rPr>
          <w:t>Company Sensitive and Proprietary</w:t>
        </w:r>
        <w:r w:rsidRPr="00AE3199">
          <w:rPr>
            <w:rFonts w:ascii="Times New Roman" w:hAnsi="Times New Roman"/>
          </w:rPr>
          <w:tab/>
          <w:t xml:space="preserve">Page </w:t>
        </w:r>
        <w:r w:rsidRPr="00AE3199">
          <w:rPr>
            <w:rFonts w:ascii="Times New Roman" w:hAnsi="Times New Roman"/>
          </w:rPr>
          <w:fldChar w:fldCharType="begin"/>
        </w:r>
        <w:r w:rsidRPr="00AE3199">
          <w:rPr>
            <w:rFonts w:ascii="Times New Roman" w:hAnsi="Times New Roman"/>
          </w:rPr>
          <w:instrText xml:space="preserve"> PAGE   \* MERGEFORMAT </w:instrText>
        </w:r>
        <w:r w:rsidRPr="00AE3199">
          <w:rPr>
            <w:rFonts w:ascii="Times New Roman" w:hAnsi="Times New Roman"/>
          </w:rPr>
          <w:fldChar w:fldCharType="separate"/>
        </w:r>
        <w:r w:rsidR="00FC00B0" w:rsidRPr="00FC00B0">
          <w:rPr>
            <w:rFonts w:ascii="Times New Roman" w:hAnsi="Times New Roman"/>
            <w:noProof/>
            <w:sz w:val="24"/>
            <w:szCs w:val="24"/>
          </w:rPr>
          <w:t>2</w:t>
        </w:r>
        <w:r w:rsidRPr="00AE319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  <w:p w14:paraId="37D5C306" w14:textId="77777777" w:rsidR="00471EE1" w:rsidRDefault="00F116F8">
        <w:pPr>
          <w:pStyle w:val="Footer"/>
          <w:jc w:val="right"/>
        </w:pPr>
      </w:p>
    </w:sdtContent>
  </w:sdt>
  <w:p w14:paraId="37D5C307" w14:textId="77777777" w:rsidR="00471EE1" w:rsidRDefault="00471E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5A67B" w14:textId="77777777" w:rsidR="00F116F8" w:rsidRDefault="00F116F8" w:rsidP="005015AD">
      <w:r>
        <w:separator/>
      </w:r>
    </w:p>
  </w:footnote>
  <w:footnote w:type="continuationSeparator" w:id="0">
    <w:p w14:paraId="50CF00EA" w14:textId="77777777" w:rsidR="00F116F8" w:rsidRDefault="00F116F8" w:rsidP="005015AD">
      <w:r>
        <w:continuationSeparator/>
      </w:r>
    </w:p>
  </w:footnote>
  <w:footnote w:type="continuationNotice" w:id="1">
    <w:p w14:paraId="6108B3C6" w14:textId="77777777" w:rsidR="00F116F8" w:rsidRDefault="00F116F8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5C303" w14:textId="17530DBA" w:rsidR="00471EE1" w:rsidRPr="00D30A19" w:rsidRDefault="00471EE1">
    <w:pPr>
      <w:pStyle w:val="Header"/>
      <w:rPr>
        <w:rFonts w:asciiTheme="minorHAnsi" w:eastAsiaTheme="minorHAnsi" w:hAnsiTheme="minorHAnsi" w:cstheme="minorHAnsi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&lt;Information System Name&gt; System Security Plan</w:t>
    </w:r>
  </w:p>
  <w:p w14:paraId="37D5C304" w14:textId="77777777" w:rsidR="00471EE1" w:rsidRPr="008639D0" w:rsidRDefault="00471EE1">
    <w:pPr>
      <w:pStyle w:val="Header"/>
      <w:rPr>
        <w:rFonts w:ascii="Hypatia Sans Pro" w:eastAsiaTheme="minorHAnsi" w:hAnsi="Hypatia Sans Pro"/>
        <w:sz w:val="20"/>
      </w:rPr>
    </w:pPr>
    <w:r w:rsidRPr="00D30A19">
      <w:rPr>
        <w:rFonts w:asciiTheme="minorHAnsi" w:eastAsiaTheme="minorHAnsi" w:hAnsiTheme="minorHAnsi" w:cstheme="minorHAnsi"/>
        <w:sz w:val="20"/>
      </w:rPr>
      <w:t>Version &lt;0.00&gt; / &lt;Date&gt;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BE1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2F52"/>
    <w:multiLevelType w:val="multilevel"/>
    <w:tmpl w:val="2AECEB10"/>
    <w:numStyleLink w:val="GSACtrlList"/>
  </w:abstractNum>
  <w:abstractNum w:abstractNumId="2">
    <w:nsid w:val="01263303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17F090D"/>
    <w:multiLevelType w:val="hybridMultilevel"/>
    <w:tmpl w:val="F756337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94F3A"/>
    <w:multiLevelType w:val="hybridMultilevel"/>
    <w:tmpl w:val="75084844"/>
    <w:lvl w:ilvl="0" w:tplc="B136ED98">
      <w:start w:val="1"/>
      <w:numFmt w:val="lowerLetter"/>
      <w:lvlText w:val="%1."/>
      <w:lvlJc w:val="left"/>
      <w:pPr>
        <w:ind w:left="720" w:hanging="360"/>
      </w:pPr>
    </w:lvl>
    <w:lvl w:ilvl="1" w:tplc="605C164C">
      <w:start w:val="1"/>
      <w:numFmt w:val="lowerLetter"/>
      <w:lvlText w:val="%2."/>
      <w:lvlJc w:val="left"/>
      <w:pPr>
        <w:ind w:left="1440" w:hanging="360"/>
      </w:pPr>
    </w:lvl>
    <w:lvl w:ilvl="2" w:tplc="B45A5182">
      <w:start w:val="1"/>
      <w:numFmt w:val="lowerRoman"/>
      <w:lvlText w:val="%3."/>
      <w:lvlJc w:val="right"/>
      <w:pPr>
        <w:ind w:left="2160" w:hanging="180"/>
      </w:pPr>
    </w:lvl>
    <w:lvl w:ilvl="3" w:tplc="77F2144C">
      <w:start w:val="1"/>
      <w:numFmt w:val="decimal"/>
      <w:lvlText w:val="%4."/>
      <w:lvlJc w:val="left"/>
      <w:pPr>
        <w:ind w:left="2880" w:hanging="360"/>
      </w:pPr>
    </w:lvl>
    <w:lvl w:ilvl="4" w:tplc="13946A7C">
      <w:start w:val="1"/>
      <w:numFmt w:val="lowerLetter"/>
      <w:lvlText w:val="%5."/>
      <w:lvlJc w:val="left"/>
      <w:pPr>
        <w:ind w:left="3600" w:hanging="360"/>
      </w:pPr>
    </w:lvl>
    <w:lvl w:ilvl="5" w:tplc="9CD87792">
      <w:start w:val="1"/>
      <w:numFmt w:val="lowerRoman"/>
      <w:lvlText w:val="%6."/>
      <w:lvlJc w:val="right"/>
      <w:pPr>
        <w:ind w:left="4320" w:hanging="180"/>
      </w:pPr>
    </w:lvl>
    <w:lvl w:ilvl="6" w:tplc="A83CA8C2">
      <w:start w:val="1"/>
      <w:numFmt w:val="decimal"/>
      <w:lvlText w:val="%7."/>
      <w:lvlJc w:val="left"/>
      <w:pPr>
        <w:ind w:left="5040" w:hanging="360"/>
      </w:pPr>
    </w:lvl>
    <w:lvl w:ilvl="7" w:tplc="A2B46920">
      <w:start w:val="1"/>
      <w:numFmt w:val="lowerLetter"/>
      <w:lvlText w:val="%8."/>
      <w:lvlJc w:val="left"/>
      <w:pPr>
        <w:ind w:left="5760" w:hanging="360"/>
      </w:pPr>
    </w:lvl>
    <w:lvl w:ilvl="8" w:tplc="6D96B1E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1352DB"/>
    <w:multiLevelType w:val="hybridMultilevel"/>
    <w:tmpl w:val="C1EC059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802EB"/>
    <w:multiLevelType w:val="hybridMultilevel"/>
    <w:tmpl w:val="1EE6D5F8"/>
    <w:lvl w:ilvl="0" w:tplc="37F2B10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970B39"/>
    <w:multiLevelType w:val="multilevel"/>
    <w:tmpl w:val="2AECEB10"/>
    <w:numStyleLink w:val="GSACtrlList"/>
  </w:abstractNum>
  <w:abstractNum w:abstractNumId="8">
    <w:nsid w:val="02C918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2F47B34"/>
    <w:multiLevelType w:val="multilevel"/>
    <w:tmpl w:val="2AECEB10"/>
    <w:numStyleLink w:val="GSACtrlList"/>
  </w:abstractNum>
  <w:abstractNum w:abstractNumId="10">
    <w:nsid w:val="030221C6"/>
    <w:multiLevelType w:val="hybridMultilevel"/>
    <w:tmpl w:val="57CA7B64"/>
    <w:lvl w:ilvl="0" w:tplc="0E541DDE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33B23C5"/>
    <w:multiLevelType w:val="hybridMultilevel"/>
    <w:tmpl w:val="FC469850"/>
    <w:lvl w:ilvl="0" w:tplc="A7D29F64">
      <w:start w:val="1"/>
      <w:numFmt w:val="lowerLetter"/>
      <w:lvlText w:val="%1."/>
      <w:lvlJc w:val="left"/>
      <w:pPr>
        <w:ind w:left="720" w:hanging="360"/>
      </w:pPr>
    </w:lvl>
    <w:lvl w:ilvl="1" w:tplc="61A2FDE4">
      <w:start w:val="1"/>
      <w:numFmt w:val="lowerLetter"/>
      <w:lvlText w:val="%2."/>
      <w:lvlJc w:val="left"/>
      <w:pPr>
        <w:ind w:left="1440" w:hanging="360"/>
      </w:pPr>
    </w:lvl>
    <w:lvl w:ilvl="2" w:tplc="D3F63752">
      <w:start w:val="1"/>
      <w:numFmt w:val="lowerRoman"/>
      <w:lvlText w:val="%3."/>
      <w:lvlJc w:val="right"/>
      <w:pPr>
        <w:ind w:left="2160" w:hanging="180"/>
      </w:pPr>
    </w:lvl>
    <w:lvl w:ilvl="3" w:tplc="9B0ED858">
      <w:start w:val="1"/>
      <w:numFmt w:val="decimal"/>
      <w:lvlText w:val="%4."/>
      <w:lvlJc w:val="left"/>
      <w:pPr>
        <w:ind w:left="2880" w:hanging="360"/>
      </w:pPr>
    </w:lvl>
    <w:lvl w:ilvl="4" w:tplc="2B50EA68">
      <w:start w:val="1"/>
      <w:numFmt w:val="lowerLetter"/>
      <w:lvlText w:val="%5."/>
      <w:lvlJc w:val="left"/>
      <w:pPr>
        <w:ind w:left="3600" w:hanging="360"/>
      </w:pPr>
    </w:lvl>
    <w:lvl w:ilvl="5" w:tplc="430210A6">
      <w:start w:val="1"/>
      <w:numFmt w:val="lowerRoman"/>
      <w:lvlText w:val="%6."/>
      <w:lvlJc w:val="right"/>
      <w:pPr>
        <w:ind w:left="4320" w:hanging="180"/>
      </w:pPr>
    </w:lvl>
    <w:lvl w:ilvl="6" w:tplc="03D2F6A2">
      <w:start w:val="1"/>
      <w:numFmt w:val="decimal"/>
      <w:lvlText w:val="%7."/>
      <w:lvlJc w:val="left"/>
      <w:pPr>
        <w:ind w:left="5040" w:hanging="360"/>
      </w:pPr>
    </w:lvl>
    <w:lvl w:ilvl="7" w:tplc="61CA2270">
      <w:start w:val="1"/>
      <w:numFmt w:val="lowerLetter"/>
      <w:lvlText w:val="%8."/>
      <w:lvlJc w:val="left"/>
      <w:pPr>
        <w:ind w:left="5760" w:hanging="360"/>
      </w:pPr>
    </w:lvl>
    <w:lvl w:ilvl="8" w:tplc="91A87A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690AC4"/>
    <w:multiLevelType w:val="multilevel"/>
    <w:tmpl w:val="2AECEB10"/>
    <w:numStyleLink w:val="GSACtrlList"/>
  </w:abstractNum>
  <w:abstractNum w:abstractNumId="13">
    <w:nsid w:val="03766CAD"/>
    <w:multiLevelType w:val="multilevel"/>
    <w:tmpl w:val="2AECEB10"/>
    <w:numStyleLink w:val="GSACtrlList"/>
  </w:abstractNum>
  <w:abstractNum w:abstractNumId="14">
    <w:nsid w:val="038360B8"/>
    <w:multiLevelType w:val="multilevel"/>
    <w:tmpl w:val="2AECEB10"/>
    <w:numStyleLink w:val="GSACtrlList"/>
  </w:abstractNum>
  <w:abstractNum w:abstractNumId="15">
    <w:nsid w:val="03E16E57"/>
    <w:multiLevelType w:val="multilevel"/>
    <w:tmpl w:val="2AECEB10"/>
    <w:numStyleLink w:val="GSACtrlList"/>
  </w:abstractNum>
  <w:abstractNum w:abstractNumId="16">
    <w:nsid w:val="04211F78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043A474C"/>
    <w:multiLevelType w:val="multilevel"/>
    <w:tmpl w:val="AC9C8A24"/>
    <w:lvl w:ilvl="0">
      <w:start w:val="2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045D1A58"/>
    <w:multiLevelType w:val="hybridMultilevel"/>
    <w:tmpl w:val="99223FD8"/>
    <w:lvl w:ilvl="0" w:tplc="61C8C63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54F5EEC"/>
    <w:multiLevelType w:val="multilevel"/>
    <w:tmpl w:val="2AECEB10"/>
    <w:numStyleLink w:val="GSACtrlList"/>
  </w:abstractNum>
  <w:abstractNum w:abstractNumId="20">
    <w:nsid w:val="05D278EA"/>
    <w:multiLevelType w:val="hybridMultilevel"/>
    <w:tmpl w:val="0A023648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061760A3"/>
    <w:multiLevelType w:val="hybridMultilevel"/>
    <w:tmpl w:val="08981BC8"/>
    <w:lvl w:ilvl="0" w:tplc="39862A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624498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06634048"/>
    <w:multiLevelType w:val="hybridMultilevel"/>
    <w:tmpl w:val="7F00C0F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C274A0"/>
    <w:multiLevelType w:val="hybridMultilevel"/>
    <w:tmpl w:val="044E85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D42207"/>
    <w:multiLevelType w:val="multilevel"/>
    <w:tmpl w:val="2AECEB10"/>
    <w:numStyleLink w:val="GSACtrlList"/>
  </w:abstractNum>
  <w:abstractNum w:abstractNumId="26">
    <w:nsid w:val="06E116A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071F566A"/>
    <w:multiLevelType w:val="multilevel"/>
    <w:tmpl w:val="2AECEB10"/>
    <w:numStyleLink w:val="GSACtrlList"/>
  </w:abstractNum>
  <w:abstractNum w:abstractNumId="28">
    <w:nsid w:val="07207998"/>
    <w:multiLevelType w:val="hybridMultilevel"/>
    <w:tmpl w:val="1E4CB02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3D63C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642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079F1EB2"/>
    <w:multiLevelType w:val="hybridMultilevel"/>
    <w:tmpl w:val="ABCC4D68"/>
    <w:lvl w:ilvl="0" w:tplc="EB3E3654">
      <w:start w:val="1"/>
      <w:numFmt w:val="lowerLetter"/>
      <w:lvlText w:val="%1."/>
      <w:lvlJc w:val="left"/>
      <w:pPr>
        <w:ind w:left="720" w:hanging="360"/>
      </w:pPr>
    </w:lvl>
    <w:lvl w:ilvl="1" w:tplc="7FBE1870">
      <w:start w:val="1"/>
      <w:numFmt w:val="lowerLetter"/>
      <w:lvlText w:val="%2."/>
      <w:lvlJc w:val="left"/>
      <w:pPr>
        <w:ind w:left="1440" w:hanging="360"/>
      </w:pPr>
    </w:lvl>
    <w:lvl w:ilvl="2" w:tplc="FEE08CB2">
      <w:start w:val="1"/>
      <w:numFmt w:val="lowerRoman"/>
      <w:lvlText w:val="%3."/>
      <w:lvlJc w:val="right"/>
      <w:pPr>
        <w:ind w:left="2160" w:hanging="180"/>
      </w:pPr>
    </w:lvl>
    <w:lvl w:ilvl="3" w:tplc="F7B21876">
      <w:start w:val="1"/>
      <w:numFmt w:val="decimal"/>
      <w:lvlText w:val="%4."/>
      <w:lvlJc w:val="left"/>
      <w:pPr>
        <w:ind w:left="2880" w:hanging="360"/>
      </w:pPr>
    </w:lvl>
    <w:lvl w:ilvl="4" w:tplc="EB966CAE">
      <w:start w:val="1"/>
      <w:numFmt w:val="lowerLetter"/>
      <w:lvlText w:val="%5."/>
      <w:lvlJc w:val="left"/>
      <w:pPr>
        <w:ind w:left="3600" w:hanging="360"/>
      </w:pPr>
    </w:lvl>
    <w:lvl w:ilvl="5" w:tplc="C4D25B42">
      <w:start w:val="1"/>
      <w:numFmt w:val="lowerRoman"/>
      <w:lvlText w:val="%6."/>
      <w:lvlJc w:val="right"/>
      <w:pPr>
        <w:ind w:left="4320" w:hanging="180"/>
      </w:pPr>
    </w:lvl>
    <w:lvl w:ilvl="6" w:tplc="64C2C49A">
      <w:start w:val="1"/>
      <w:numFmt w:val="decimal"/>
      <w:lvlText w:val="%7."/>
      <w:lvlJc w:val="left"/>
      <w:pPr>
        <w:ind w:left="5040" w:hanging="360"/>
      </w:pPr>
    </w:lvl>
    <w:lvl w:ilvl="7" w:tplc="D138EE74">
      <w:start w:val="1"/>
      <w:numFmt w:val="lowerLetter"/>
      <w:lvlText w:val="%8."/>
      <w:lvlJc w:val="left"/>
      <w:pPr>
        <w:ind w:left="5760" w:hanging="360"/>
      </w:pPr>
    </w:lvl>
    <w:lvl w:ilvl="8" w:tplc="75C448F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4320D4"/>
    <w:multiLevelType w:val="hybridMultilevel"/>
    <w:tmpl w:val="30FA66A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C63917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8E90A89"/>
    <w:multiLevelType w:val="hybridMultilevel"/>
    <w:tmpl w:val="1F961A4E"/>
    <w:lvl w:ilvl="0" w:tplc="361884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A092AB82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Times New Roman" w:hAnsi="Times New Roman" w:cs="Times New Roman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91F210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09703257"/>
    <w:multiLevelType w:val="multilevel"/>
    <w:tmpl w:val="2AECEB10"/>
    <w:numStyleLink w:val="GSACtrlList"/>
  </w:abstractNum>
  <w:abstractNum w:abstractNumId="37">
    <w:nsid w:val="099F48B7"/>
    <w:multiLevelType w:val="hybridMultilevel"/>
    <w:tmpl w:val="609A736A"/>
    <w:lvl w:ilvl="0" w:tplc="4002F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9AA5EF4"/>
    <w:multiLevelType w:val="multilevel"/>
    <w:tmpl w:val="2AECEB10"/>
    <w:numStyleLink w:val="GSACtrlList"/>
  </w:abstractNum>
  <w:abstractNum w:abstractNumId="39">
    <w:nsid w:val="09BB6D7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0A0F21A4"/>
    <w:multiLevelType w:val="multilevel"/>
    <w:tmpl w:val="2AECEB10"/>
    <w:numStyleLink w:val="GSACtrlList"/>
  </w:abstractNum>
  <w:abstractNum w:abstractNumId="41">
    <w:nsid w:val="0A6F0733"/>
    <w:multiLevelType w:val="multilevel"/>
    <w:tmpl w:val="56C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2">
    <w:nsid w:val="0A837CCB"/>
    <w:multiLevelType w:val="hybridMultilevel"/>
    <w:tmpl w:val="8D0EF79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ADE28E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0B270D09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0B6843A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0B933628"/>
    <w:multiLevelType w:val="hybridMultilevel"/>
    <w:tmpl w:val="C50622BE"/>
    <w:lvl w:ilvl="0" w:tplc="584A8786">
      <w:start w:val="1"/>
      <w:numFmt w:val="lowerLetter"/>
      <w:lvlText w:val="%1."/>
      <w:lvlJc w:val="left"/>
      <w:pPr>
        <w:ind w:left="720" w:hanging="360"/>
      </w:pPr>
    </w:lvl>
    <w:lvl w:ilvl="1" w:tplc="AA949B18">
      <w:start w:val="1"/>
      <w:numFmt w:val="decimal"/>
      <w:lvlText w:val="%2."/>
      <w:lvlJc w:val="left"/>
      <w:pPr>
        <w:ind w:left="1440" w:hanging="360"/>
      </w:pPr>
    </w:lvl>
    <w:lvl w:ilvl="2" w:tplc="7F72A6AA">
      <w:start w:val="1"/>
      <w:numFmt w:val="lowerRoman"/>
      <w:lvlText w:val="%3."/>
      <w:lvlJc w:val="right"/>
      <w:pPr>
        <w:ind w:left="2160" w:hanging="180"/>
      </w:pPr>
    </w:lvl>
    <w:lvl w:ilvl="3" w:tplc="6286444A">
      <w:start w:val="1"/>
      <w:numFmt w:val="decimal"/>
      <w:lvlText w:val="%4."/>
      <w:lvlJc w:val="left"/>
      <w:pPr>
        <w:ind w:left="2880" w:hanging="360"/>
      </w:pPr>
    </w:lvl>
    <w:lvl w:ilvl="4" w:tplc="3BA6A234">
      <w:start w:val="1"/>
      <w:numFmt w:val="lowerLetter"/>
      <w:lvlText w:val="%5."/>
      <w:lvlJc w:val="left"/>
      <w:pPr>
        <w:ind w:left="3600" w:hanging="360"/>
      </w:pPr>
    </w:lvl>
    <w:lvl w:ilvl="5" w:tplc="251C29F6">
      <w:start w:val="1"/>
      <w:numFmt w:val="lowerRoman"/>
      <w:lvlText w:val="%6."/>
      <w:lvlJc w:val="right"/>
      <w:pPr>
        <w:ind w:left="4320" w:hanging="180"/>
      </w:pPr>
    </w:lvl>
    <w:lvl w:ilvl="6" w:tplc="2124BE04">
      <w:start w:val="1"/>
      <w:numFmt w:val="decimal"/>
      <w:lvlText w:val="%7."/>
      <w:lvlJc w:val="left"/>
      <w:pPr>
        <w:ind w:left="5040" w:hanging="360"/>
      </w:pPr>
    </w:lvl>
    <w:lvl w:ilvl="7" w:tplc="33EA2404">
      <w:start w:val="1"/>
      <w:numFmt w:val="lowerLetter"/>
      <w:lvlText w:val="%8."/>
      <w:lvlJc w:val="left"/>
      <w:pPr>
        <w:ind w:left="5760" w:hanging="360"/>
      </w:pPr>
    </w:lvl>
    <w:lvl w:ilvl="8" w:tplc="2572DFE2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0F3DDA"/>
    <w:multiLevelType w:val="hybridMultilevel"/>
    <w:tmpl w:val="B8ECE210"/>
    <w:lvl w:ilvl="0" w:tplc="B4C0C05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0C3754F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0CEA28B2"/>
    <w:multiLevelType w:val="multilevel"/>
    <w:tmpl w:val="2AECEB10"/>
    <w:numStyleLink w:val="GSACtrlList"/>
  </w:abstractNum>
  <w:abstractNum w:abstractNumId="50">
    <w:nsid w:val="0CF36F46"/>
    <w:multiLevelType w:val="multilevel"/>
    <w:tmpl w:val="2AECEB10"/>
    <w:numStyleLink w:val="GSACtrlList"/>
  </w:abstractNum>
  <w:abstractNum w:abstractNumId="51">
    <w:nsid w:val="0D774B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>
    <w:nsid w:val="0D7E3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0D9E06E1"/>
    <w:multiLevelType w:val="multilevel"/>
    <w:tmpl w:val="E5D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4">
    <w:nsid w:val="0E091553"/>
    <w:multiLevelType w:val="multilevel"/>
    <w:tmpl w:val="2AECEB10"/>
    <w:numStyleLink w:val="GSACtrlList"/>
  </w:abstractNum>
  <w:abstractNum w:abstractNumId="55">
    <w:nsid w:val="0E9E7AC2"/>
    <w:multiLevelType w:val="multilevel"/>
    <w:tmpl w:val="2AECEB10"/>
    <w:numStyleLink w:val="GSACtrlList"/>
  </w:abstractNum>
  <w:abstractNum w:abstractNumId="56">
    <w:nsid w:val="0F2C2E0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>
    <w:nsid w:val="0F45753E"/>
    <w:multiLevelType w:val="hybridMultilevel"/>
    <w:tmpl w:val="23BAE9F0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9">
    <w:nsid w:val="0FFB53AE"/>
    <w:multiLevelType w:val="multilevel"/>
    <w:tmpl w:val="2AECEB10"/>
    <w:numStyleLink w:val="GSACtrlList"/>
  </w:abstractNum>
  <w:abstractNum w:abstractNumId="60">
    <w:nsid w:val="102B6EF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>
    <w:nsid w:val="1030235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10792F25"/>
    <w:multiLevelType w:val="hybridMultilevel"/>
    <w:tmpl w:val="B2222FA0"/>
    <w:lvl w:ilvl="0" w:tplc="7ECCDE48">
      <w:start w:val="1"/>
      <w:numFmt w:val="lowerLetter"/>
      <w:lvlText w:val="%1."/>
      <w:lvlJc w:val="left"/>
      <w:pPr>
        <w:ind w:left="720" w:hanging="360"/>
      </w:pPr>
    </w:lvl>
    <w:lvl w:ilvl="1" w:tplc="17349CE4">
      <w:start w:val="1"/>
      <w:numFmt w:val="lowerLetter"/>
      <w:lvlText w:val="%2."/>
      <w:lvlJc w:val="left"/>
      <w:pPr>
        <w:ind w:left="1440" w:hanging="360"/>
      </w:pPr>
    </w:lvl>
    <w:lvl w:ilvl="2" w:tplc="84ECD9F2">
      <w:start w:val="1"/>
      <w:numFmt w:val="lowerRoman"/>
      <w:lvlText w:val="%3."/>
      <w:lvlJc w:val="right"/>
      <w:pPr>
        <w:ind w:left="2160" w:hanging="180"/>
      </w:pPr>
    </w:lvl>
    <w:lvl w:ilvl="3" w:tplc="DB4C7524">
      <w:start w:val="1"/>
      <w:numFmt w:val="decimal"/>
      <w:lvlText w:val="%4."/>
      <w:lvlJc w:val="left"/>
      <w:pPr>
        <w:ind w:left="2880" w:hanging="360"/>
      </w:pPr>
    </w:lvl>
    <w:lvl w:ilvl="4" w:tplc="7FA45CF4">
      <w:start w:val="1"/>
      <w:numFmt w:val="lowerLetter"/>
      <w:lvlText w:val="%5."/>
      <w:lvlJc w:val="left"/>
      <w:pPr>
        <w:ind w:left="3600" w:hanging="360"/>
      </w:pPr>
    </w:lvl>
    <w:lvl w:ilvl="5" w:tplc="548E5DA0">
      <w:start w:val="1"/>
      <w:numFmt w:val="lowerRoman"/>
      <w:lvlText w:val="%6."/>
      <w:lvlJc w:val="right"/>
      <w:pPr>
        <w:ind w:left="4320" w:hanging="180"/>
      </w:pPr>
    </w:lvl>
    <w:lvl w:ilvl="6" w:tplc="5448A4FC">
      <w:start w:val="1"/>
      <w:numFmt w:val="decimal"/>
      <w:lvlText w:val="%7."/>
      <w:lvlJc w:val="left"/>
      <w:pPr>
        <w:ind w:left="5040" w:hanging="360"/>
      </w:pPr>
    </w:lvl>
    <w:lvl w:ilvl="7" w:tplc="D2C8C492">
      <w:start w:val="1"/>
      <w:numFmt w:val="lowerLetter"/>
      <w:lvlText w:val="%8."/>
      <w:lvlJc w:val="left"/>
      <w:pPr>
        <w:ind w:left="5760" w:hanging="360"/>
      </w:pPr>
    </w:lvl>
    <w:lvl w:ilvl="8" w:tplc="8A6A87C6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DC7A83"/>
    <w:multiLevelType w:val="hybridMultilevel"/>
    <w:tmpl w:val="A22CFB50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DD1E91"/>
    <w:multiLevelType w:val="hybridMultilevel"/>
    <w:tmpl w:val="CABC0410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10F000E3"/>
    <w:multiLevelType w:val="hybridMultilevel"/>
    <w:tmpl w:val="5D82AB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341935"/>
    <w:multiLevelType w:val="hybridMultilevel"/>
    <w:tmpl w:val="73423070"/>
    <w:lvl w:ilvl="0" w:tplc="260E2E2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672C97B4">
      <w:start w:val="1"/>
      <w:numFmt w:val="bullet"/>
      <w:lvlText w:val="-"/>
      <w:lvlJc w:val="left"/>
      <w:pPr>
        <w:tabs>
          <w:tab w:val="num" w:pos="1296"/>
        </w:tabs>
        <w:ind w:left="1296" w:hanging="216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11343D1B"/>
    <w:multiLevelType w:val="multilevel"/>
    <w:tmpl w:val="2AECEB10"/>
    <w:numStyleLink w:val="GSACtrlList"/>
  </w:abstractNum>
  <w:abstractNum w:abstractNumId="68">
    <w:nsid w:val="11366565"/>
    <w:multiLevelType w:val="multilevel"/>
    <w:tmpl w:val="17567B78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69">
    <w:nsid w:val="113C595A"/>
    <w:multiLevelType w:val="hybridMultilevel"/>
    <w:tmpl w:val="7BFA910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>
    <w:nsid w:val="11471475"/>
    <w:multiLevelType w:val="hybridMultilevel"/>
    <w:tmpl w:val="7D24393C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>
    <w:nsid w:val="115B0AEB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1A110E6"/>
    <w:multiLevelType w:val="hybridMultilevel"/>
    <w:tmpl w:val="D514DB3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>
    <w:nsid w:val="11AC1BF5"/>
    <w:multiLevelType w:val="hybridMultilevel"/>
    <w:tmpl w:val="7136BD2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1C30AAE"/>
    <w:multiLevelType w:val="hybridMultilevel"/>
    <w:tmpl w:val="CA50DE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20F6BB7"/>
    <w:multiLevelType w:val="multilevel"/>
    <w:tmpl w:val="2AECEB10"/>
    <w:numStyleLink w:val="GSACtrlList"/>
  </w:abstractNum>
  <w:abstractNum w:abstractNumId="76">
    <w:nsid w:val="12B2696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>
    <w:nsid w:val="12B73452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2C5318F"/>
    <w:multiLevelType w:val="multilevel"/>
    <w:tmpl w:val="2AECEB10"/>
    <w:numStyleLink w:val="GSACtrlList"/>
  </w:abstractNum>
  <w:abstractNum w:abstractNumId="79">
    <w:nsid w:val="12EE665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>
    <w:nsid w:val="13013121"/>
    <w:multiLevelType w:val="hybridMultilevel"/>
    <w:tmpl w:val="EDC2DA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1">
    <w:nsid w:val="137F2CBB"/>
    <w:multiLevelType w:val="hybridMultilevel"/>
    <w:tmpl w:val="8F96E3A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3845E24"/>
    <w:multiLevelType w:val="multilevel"/>
    <w:tmpl w:val="2AECEB10"/>
    <w:numStyleLink w:val="GSACtrlList"/>
  </w:abstractNum>
  <w:abstractNum w:abstractNumId="83">
    <w:nsid w:val="1398568A"/>
    <w:multiLevelType w:val="hybridMultilevel"/>
    <w:tmpl w:val="8460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13997D98"/>
    <w:multiLevelType w:val="multilevel"/>
    <w:tmpl w:val="2AECEB10"/>
    <w:numStyleLink w:val="GSACtrlList"/>
  </w:abstractNum>
  <w:abstractNum w:abstractNumId="85">
    <w:nsid w:val="13CD4963"/>
    <w:multiLevelType w:val="hybridMultilevel"/>
    <w:tmpl w:val="11F0A37E"/>
    <w:lvl w:ilvl="0" w:tplc="A17221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3F96928"/>
    <w:multiLevelType w:val="hybridMultilevel"/>
    <w:tmpl w:val="C896A30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7">
    <w:nsid w:val="14332417"/>
    <w:multiLevelType w:val="multilevel"/>
    <w:tmpl w:val="2AECEB10"/>
    <w:numStyleLink w:val="GSACtrlList"/>
  </w:abstractNum>
  <w:abstractNum w:abstractNumId="88">
    <w:nsid w:val="144A1DAD"/>
    <w:multiLevelType w:val="hybridMultilevel"/>
    <w:tmpl w:val="44C6C9C8"/>
    <w:lvl w:ilvl="0" w:tplc="A08221C2">
      <w:start w:val="1"/>
      <w:numFmt w:val="decimal"/>
      <w:lvlText w:val="%1."/>
      <w:lvlJc w:val="left"/>
      <w:pPr>
        <w:ind w:left="720" w:hanging="360"/>
      </w:pPr>
    </w:lvl>
    <w:lvl w:ilvl="1" w:tplc="8E5ABA40">
      <w:start w:val="1"/>
      <w:numFmt w:val="lowerLetter"/>
      <w:lvlText w:val="%2."/>
      <w:lvlJc w:val="left"/>
      <w:pPr>
        <w:ind w:left="1440" w:hanging="360"/>
      </w:pPr>
    </w:lvl>
    <w:lvl w:ilvl="2" w:tplc="B8AADA4C">
      <w:start w:val="1"/>
      <w:numFmt w:val="lowerRoman"/>
      <w:lvlText w:val="%3."/>
      <w:lvlJc w:val="right"/>
      <w:pPr>
        <w:ind w:left="2160" w:hanging="180"/>
      </w:pPr>
    </w:lvl>
    <w:lvl w:ilvl="3" w:tplc="4C94570A">
      <w:start w:val="1"/>
      <w:numFmt w:val="decimal"/>
      <w:lvlText w:val="%4."/>
      <w:lvlJc w:val="left"/>
      <w:pPr>
        <w:ind w:left="2880" w:hanging="360"/>
      </w:pPr>
    </w:lvl>
    <w:lvl w:ilvl="4" w:tplc="7F7C206E">
      <w:start w:val="1"/>
      <w:numFmt w:val="lowerLetter"/>
      <w:lvlText w:val="%5."/>
      <w:lvlJc w:val="left"/>
      <w:pPr>
        <w:ind w:left="3600" w:hanging="360"/>
      </w:pPr>
    </w:lvl>
    <w:lvl w:ilvl="5" w:tplc="787A4F68">
      <w:start w:val="1"/>
      <w:numFmt w:val="lowerRoman"/>
      <w:lvlText w:val="%6."/>
      <w:lvlJc w:val="right"/>
      <w:pPr>
        <w:ind w:left="4320" w:hanging="180"/>
      </w:pPr>
    </w:lvl>
    <w:lvl w:ilvl="6" w:tplc="B76AEE3A">
      <w:start w:val="1"/>
      <w:numFmt w:val="decimal"/>
      <w:lvlText w:val="%7."/>
      <w:lvlJc w:val="left"/>
      <w:pPr>
        <w:ind w:left="5040" w:hanging="360"/>
      </w:pPr>
    </w:lvl>
    <w:lvl w:ilvl="7" w:tplc="B52E1A36">
      <w:start w:val="1"/>
      <w:numFmt w:val="lowerLetter"/>
      <w:lvlText w:val="%8."/>
      <w:lvlJc w:val="left"/>
      <w:pPr>
        <w:ind w:left="5760" w:hanging="360"/>
      </w:pPr>
    </w:lvl>
    <w:lvl w:ilvl="8" w:tplc="E5E07D2E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45527EB"/>
    <w:multiLevelType w:val="multilevel"/>
    <w:tmpl w:val="2AECEB10"/>
    <w:numStyleLink w:val="GSACtrlList"/>
  </w:abstractNum>
  <w:abstractNum w:abstractNumId="90">
    <w:nsid w:val="147D35A1"/>
    <w:multiLevelType w:val="multilevel"/>
    <w:tmpl w:val="2AECEB10"/>
    <w:numStyleLink w:val="GSACtrlList"/>
  </w:abstractNum>
  <w:abstractNum w:abstractNumId="91">
    <w:nsid w:val="14AC50C6"/>
    <w:multiLevelType w:val="hybridMultilevel"/>
    <w:tmpl w:val="0EFA10A8"/>
    <w:lvl w:ilvl="0" w:tplc="D7182C12">
      <w:start w:val="9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53135AB"/>
    <w:multiLevelType w:val="hybridMultilevel"/>
    <w:tmpl w:val="3AEA7008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3">
    <w:nsid w:val="15466194"/>
    <w:multiLevelType w:val="hybridMultilevel"/>
    <w:tmpl w:val="AA9C9076"/>
    <w:lvl w:ilvl="0" w:tplc="652490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>
    <w:nsid w:val="15A62F7D"/>
    <w:multiLevelType w:val="multilevel"/>
    <w:tmpl w:val="36ACDAAC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95">
    <w:nsid w:val="16380A59"/>
    <w:multiLevelType w:val="hybridMultilevel"/>
    <w:tmpl w:val="3B0A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63F1A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7">
    <w:nsid w:val="165F7116"/>
    <w:multiLevelType w:val="multilevel"/>
    <w:tmpl w:val="2AECEB10"/>
    <w:numStyleLink w:val="GSACtrlList"/>
  </w:abstractNum>
  <w:abstractNum w:abstractNumId="98">
    <w:nsid w:val="166422A4"/>
    <w:multiLevelType w:val="multilevel"/>
    <w:tmpl w:val="2AECEB10"/>
    <w:numStyleLink w:val="GSACtrlList"/>
  </w:abstractNum>
  <w:abstractNum w:abstractNumId="99">
    <w:nsid w:val="169765A3"/>
    <w:multiLevelType w:val="hybridMultilevel"/>
    <w:tmpl w:val="CB0036B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6A02B8D"/>
    <w:multiLevelType w:val="multilevel"/>
    <w:tmpl w:val="2AECEB10"/>
    <w:numStyleLink w:val="GSACtrlList"/>
  </w:abstractNum>
  <w:abstractNum w:abstractNumId="101">
    <w:nsid w:val="16AE43F5"/>
    <w:multiLevelType w:val="hybridMultilevel"/>
    <w:tmpl w:val="8F180C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7AD0DCD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17C93C69"/>
    <w:multiLevelType w:val="multilevel"/>
    <w:tmpl w:val="2AECEB10"/>
    <w:numStyleLink w:val="GSACtrlList"/>
  </w:abstractNum>
  <w:abstractNum w:abstractNumId="104">
    <w:nsid w:val="18094C6B"/>
    <w:multiLevelType w:val="hybridMultilevel"/>
    <w:tmpl w:val="0B9E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86B7A48"/>
    <w:multiLevelType w:val="multilevel"/>
    <w:tmpl w:val="2AECEB10"/>
    <w:numStyleLink w:val="GSACtrlList"/>
  </w:abstractNum>
  <w:abstractNum w:abstractNumId="106">
    <w:nsid w:val="18D13476"/>
    <w:multiLevelType w:val="multilevel"/>
    <w:tmpl w:val="2AECEB10"/>
    <w:numStyleLink w:val="GSACtrlList"/>
  </w:abstractNum>
  <w:abstractNum w:abstractNumId="107">
    <w:nsid w:val="18D260A0"/>
    <w:multiLevelType w:val="multilevel"/>
    <w:tmpl w:val="2AECEB10"/>
    <w:numStyleLink w:val="GSACtrlList"/>
  </w:abstractNum>
  <w:abstractNum w:abstractNumId="108">
    <w:nsid w:val="19051CA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>
    <w:nsid w:val="19266F3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0">
    <w:nsid w:val="1952094D"/>
    <w:multiLevelType w:val="multilevel"/>
    <w:tmpl w:val="2AECEB10"/>
    <w:numStyleLink w:val="GSACtrlList"/>
  </w:abstractNum>
  <w:abstractNum w:abstractNumId="111">
    <w:nsid w:val="19A634C1"/>
    <w:multiLevelType w:val="multilevel"/>
    <w:tmpl w:val="2AECEB10"/>
    <w:numStyleLink w:val="GSACtrlList"/>
  </w:abstractNum>
  <w:abstractNum w:abstractNumId="112">
    <w:nsid w:val="19A80A0D"/>
    <w:multiLevelType w:val="hybridMultilevel"/>
    <w:tmpl w:val="A24A8CE2"/>
    <w:lvl w:ilvl="0" w:tplc="47DA0164">
      <w:start w:val="1"/>
      <w:numFmt w:val="lowerLetter"/>
      <w:lvlText w:val="%1."/>
      <w:lvlJc w:val="left"/>
      <w:pPr>
        <w:ind w:left="720" w:hanging="360"/>
      </w:pPr>
    </w:lvl>
    <w:lvl w:ilvl="1" w:tplc="B6546332">
      <w:start w:val="1"/>
      <w:numFmt w:val="decimal"/>
      <w:lvlText w:val="%2."/>
      <w:lvlJc w:val="left"/>
      <w:pPr>
        <w:ind w:left="1440" w:hanging="360"/>
      </w:pPr>
    </w:lvl>
    <w:lvl w:ilvl="2" w:tplc="DEA29EDE">
      <w:start w:val="1"/>
      <w:numFmt w:val="lowerRoman"/>
      <w:lvlText w:val="%3."/>
      <w:lvlJc w:val="right"/>
      <w:pPr>
        <w:ind w:left="2160" w:hanging="180"/>
      </w:pPr>
    </w:lvl>
    <w:lvl w:ilvl="3" w:tplc="56349BC2">
      <w:start w:val="1"/>
      <w:numFmt w:val="decimal"/>
      <w:lvlText w:val="%4."/>
      <w:lvlJc w:val="left"/>
      <w:pPr>
        <w:ind w:left="2880" w:hanging="360"/>
      </w:pPr>
    </w:lvl>
    <w:lvl w:ilvl="4" w:tplc="CA64FE02">
      <w:start w:val="1"/>
      <w:numFmt w:val="lowerLetter"/>
      <w:lvlText w:val="%5."/>
      <w:lvlJc w:val="left"/>
      <w:pPr>
        <w:ind w:left="3600" w:hanging="360"/>
      </w:pPr>
    </w:lvl>
    <w:lvl w:ilvl="5" w:tplc="57D84FC8">
      <w:start w:val="1"/>
      <w:numFmt w:val="lowerRoman"/>
      <w:lvlText w:val="%6."/>
      <w:lvlJc w:val="right"/>
      <w:pPr>
        <w:ind w:left="4320" w:hanging="180"/>
      </w:pPr>
    </w:lvl>
    <w:lvl w:ilvl="6" w:tplc="33B615AC">
      <w:start w:val="1"/>
      <w:numFmt w:val="decimal"/>
      <w:lvlText w:val="%7."/>
      <w:lvlJc w:val="left"/>
      <w:pPr>
        <w:ind w:left="5040" w:hanging="360"/>
      </w:pPr>
    </w:lvl>
    <w:lvl w:ilvl="7" w:tplc="E13A2D82">
      <w:start w:val="1"/>
      <w:numFmt w:val="lowerLetter"/>
      <w:lvlText w:val="%8."/>
      <w:lvlJc w:val="left"/>
      <w:pPr>
        <w:ind w:left="5760" w:hanging="360"/>
      </w:pPr>
    </w:lvl>
    <w:lvl w:ilvl="8" w:tplc="559489CE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9EA509E"/>
    <w:multiLevelType w:val="hybridMultilevel"/>
    <w:tmpl w:val="FDFEA19E"/>
    <w:lvl w:ilvl="0" w:tplc="9D926D9A">
      <w:start w:val="1"/>
      <w:numFmt w:val="lowerLetter"/>
      <w:lvlText w:val="%1."/>
      <w:lvlJc w:val="left"/>
      <w:pPr>
        <w:ind w:left="720" w:hanging="360"/>
      </w:pPr>
    </w:lvl>
    <w:lvl w:ilvl="1" w:tplc="44164DFA">
      <w:start w:val="1"/>
      <w:numFmt w:val="decimal"/>
      <w:lvlText w:val="%2."/>
      <w:lvlJc w:val="left"/>
      <w:pPr>
        <w:ind w:left="1440" w:hanging="360"/>
      </w:pPr>
    </w:lvl>
    <w:lvl w:ilvl="2" w:tplc="DE82E508">
      <w:start w:val="1"/>
      <w:numFmt w:val="lowerRoman"/>
      <w:lvlText w:val="%3."/>
      <w:lvlJc w:val="right"/>
      <w:pPr>
        <w:ind w:left="2160" w:hanging="180"/>
      </w:pPr>
    </w:lvl>
    <w:lvl w:ilvl="3" w:tplc="E9DE8676">
      <w:start w:val="1"/>
      <w:numFmt w:val="decimal"/>
      <w:lvlText w:val="%4."/>
      <w:lvlJc w:val="left"/>
      <w:pPr>
        <w:ind w:left="2880" w:hanging="360"/>
      </w:pPr>
    </w:lvl>
    <w:lvl w:ilvl="4" w:tplc="C7045688">
      <w:start w:val="1"/>
      <w:numFmt w:val="lowerLetter"/>
      <w:lvlText w:val="%5."/>
      <w:lvlJc w:val="left"/>
      <w:pPr>
        <w:ind w:left="3600" w:hanging="360"/>
      </w:pPr>
    </w:lvl>
    <w:lvl w:ilvl="5" w:tplc="30404F08">
      <w:start w:val="1"/>
      <w:numFmt w:val="lowerRoman"/>
      <w:lvlText w:val="%6."/>
      <w:lvlJc w:val="right"/>
      <w:pPr>
        <w:ind w:left="4320" w:hanging="180"/>
      </w:pPr>
    </w:lvl>
    <w:lvl w:ilvl="6" w:tplc="6AFCB7C6">
      <w:start w:val="1"/>
      <w:numFmt w:val="decimal"/>
      <w:lvlText w:val="%7."/>
      <w:lvlJc w:val="left"/>
      <w:pPr>
        <w:ind w:left="5040" w:hanging="360"/>
      </w:pPr>
    </w:lvl>
    <w:lvl w:ilvl="7" w:tplc="B7105FFC">
      <w:start w:val="1"/>
      <w:numFmt w:val="lowerLetter"/>
      <w:lvlText w:val="%8."/>
      <w:lvlJc w:val="left"/>
      <w:pPr>
        <w:ind w:left="5760" w:hanging="360"/>
      </w:pPr>
    </w:lvl>
    <w:lvl w:ilvl="8" w:tplc="E4228FD2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9F75A6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5">
    <w:nsid w:val="1AE6163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AE8792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7">
    <w:nsid w:val="1AF605BA"/>
    <w:multiLevelType w:val="multilevel"/>
    <w:tmpl w:val="2AECEB10"/>
    <w:numStyleLink w:val="GSACtrlList"/>
  </w:abstractNum>
  <w:abstractNum w:abstractNumId="118">
    <w:nsid w:val="1B0129B6"/>
    <w:multiLevelType w:val="multilevel"/>
    <w:tmpl w:val="2AECEB10"/>
    <w:numStyleLink w:val="GSACtrlList"/>
  </w:abstractNum>
  <w:abstractNum w:abstractNumId="119">
    <w:nsid w:val="1BDE535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0">
    <w:nsid w:val="1C2A1B14"/>
    <w:multiLevelType w:val="multilevel"/>
    <w:tmpl w:val="2AECEB10"/>
    <w:numStyleLink w:val="GSACtrlList"/>
  </w:abstractNum>
  <w:abstractNum w:abstractNumId="121">
    <w:nsid w:val="1C5517BB"/>
    <w:multiLevelType w:val="hybridMultilevel"/>
    <w:tmpl w:val="300CC18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C8426E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3">
    <w:nsid w:val="1C9B16CB"/>
    <w:multiLevelType w:val="multilevel"/>
    <w:tmpl w:val="2AECEB10"/>
    <w:numStyleLink w:val="GSACtrlList"/>
  </w:abstractNum>
  <w:abstractNum w:abstractNumId="124">
    <w:nsid w:val="1CD37EEB"/>
    <w:multiLevelType w:val="hybridMultilevel"/>
    <w:tmpl w:val="5E0EC8A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1D01539C"/>
    <w:multiLevelType w:val="hybridMultilevel"/>
    <w:tmpl w:val="9F9CC0B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D1A24F9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7">
    <w:nsid w:val="1D213D02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1D341108"/>
    <w:multiLevelType w:val="hybridMultilevel"/>
    <w:tmpl w:val="EDC2E380"/>
    <w:lvl w:ilvl="0" w:tplc="76785E46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1D8D58B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DBD12C3"/>
    <w:multiLevelType w:val="hybridMultilevel"/>
    <w:tmpl w:val="F5AE9BD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DBE41F7"/>
    <w:multiLevelType w:val="multilevel"/>
    <w:tmpl w:val="2AECEB10"/>
    <w:numStyleLink w:val="GSACtrlList"/>
  </w:abstractNum>
  <w:abstractNum w:abstractNumId="132">
    <w:nsid w:val="1E556933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E710E3E"/>
    <w:multiLevelType w:val="hybridMultilevel"/>
    <w:tmpl w:val="25D811A8"/>
    <w:lvl w:ilvl="0" w:tplc="BB9E50AE">
      <w:start w:val="1"/>
      <w:numFmt w:val="lowerLetter"/>
      <w:lvlText w:val="%1."/>
      <w:lvlJc w:val="left"/>
      <w:pPr>
        <w:ind w:left="720" w:hanging="360"/>
      </w:pPr>
    </w:lvl>
    <w:lvl w:ilvl="1" w:tplc="B0565482">
      <w:start w:val="1"/>
      <w:numFmt w:val="lowerLetter"/>
      <w:lvlText w:val="%2."/>
      <w:lvlJc w:val="left"/>
      <w:pPr>
        <w:ind w:left="1440" w:hanging="360"/>
      </w:pPr>
    </w:lvl>
    <w:lvl w:ilvl="2" w:tplc="86A83FBA">
      <w:start w:val="1"/>
      <w:numFmt w:val="lowerRoman"/>
      <w:lvlText w:val="%3."/>
      <w:lvlJc w:val="right"/>
      <w:pPr>
        <w:ind w:left="2160" w:hanging="180"/>
      </w:pPr>
    </w:lvl>
    <w:lvl w:ilvl="3" w:tplc="2EA27AE6">
      <w:start w:val="1"/>
      <w:numFmt w:val="decimal"/>
      <w:lvlText w:val="%4."/>
      <w:lvlJc w:val="left"/>
      <w:pPr>
        <w:ind w:left="2880" w:hanging="360"/>
      </w:pPr>
    </w:lvl>
    <w:lvl w:ilvl="4" w:tplc="4FCCDAA6">
      <w:start w:val="1"/>
      <w:numFmt w:val="lowerLetter"/>
      <w:lvlText w:val="%5."/>
      <w:lvlJc w:val="left"/>
      <w:pPr>
        <w:ind w:left="3600" w:hanging="360"/>
      </w:pPr>
    </w:lvl>
    <w:lvl w:ilvl="5" w:tplc="B8180426">
      <w:start w:val="1"/>
      <w:numFmt w:val="lowerRoman"/>
      <w:lvlText w:val="%6."/>
      <w:lvlJc w:val="right"/>
      <w:pPr>
        <w:ind w:left="4320" w:hanging="180"/>
      </w:pPr>
    </w:lvl>
    <w:lvl w:ilvl="6" w:tplc="906C10BC">
      <w:start w:val="1"/>
      <w:numFmt w:val="decimal"/>
      <w:lvlText w:val="%7."/>
      <w:lvlJc w:val="left"/>
      <w:pPr>
        <w:ind w:left="5040" w:hanging="360"/>
      </w:pPr>
    </w:lvl>
    <w:lvl w:ilvl="7" w:tplc="5BECD0D0">
      <w:start w:val="1"/>
      <w:numFmt w:val="lowerLetter"/>
      <w:lvlText w:val="%8."/>
      <w:lvlJc w:val="left"/>
      <w:pPr>
        <w:ind w:left="5760" w:hanging="360"/>
      </w:pPr>
    </w:lvl>
    <w:lvl w:ilvl="8" w:tplc="5E183370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EB82B5E"/>
    <w:multiLevelType w:val="multilevel"/>
    <w:tmpl w:val="2AECEB10"/>
    <w:numStyleLink w:val="GSACtrlList"/>
  </w:abstractNum>
  <w:abstractNum w:abstractNumId="135">
    <w:nsid w:val="1EBF4F8B"/>
    <w:multiLevelType w:val="hybridMultilevel"/>
    <w:tmpl w:val="EB98EB48"/>
    <w:lvl w:ilvl="0" w:tplc="F3FC8F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1EC06ECE"/>
    <w:multiLevelType w:val="hybridMultilevel"/>
    <w:tmpl w:val="5C823B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7">
    <w:nsid w:val="1EFC5013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8">
    <w:nsid w:val="1EFC7199"/>
    <w:multiLevelType w:val="multilevel"/>
    <w:tmpl w:val="2AECEB10"/>
    <w:numStyleLink w:val="GSACtrlList"/>
  </w:abstractNum>
  <w:abstractNum w:abstractNumId="139">
    <w:nsid w:val="1F0A7CB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0">
    <w:nsid w:val="1F6E6902"/>
    <w:multiLevelType w:val="hybridMultilevel"/>
    <w:tmpl w:val="BDD08EB2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200352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2">
    <w:nsid w:val="202B550E"/>
    <w:multiLevelType w:val="hybridMultilevel"/>
    <w:tmpl w:val="97422A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0940743"/>
    <w:multiLevelType w:val="multilevel"/>
    <w:tmpl w:val="2AECEB10"/>
    <w:numStyleLink w:val="GSACtrlList"/>
  </w:abstractNum>
  <w:abstractNum w:abstractNumId="144">
    <w:nsid w:val="20F74D09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2114312E"/>
    <w:multiLevelType w:val="multilevel"/>
    <w:tmpl w:val="2AECEB10"/>
    <w:numStyleLink w:val="GSACtrlList"/>
  </w:abstractNum>
  <w:abstractNum w:abstractNumId="146">
    <w:nsid w:val="2171247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7">
    <w:nsid w:val="226A641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8">
    <w:nsid w:val="235C333D"/>
    <w:multiLevelType w:val="multilevel"/>
    <w:tmpl w:val="2AECEB10"/>
    <w:numStyleLink w:val="GSACtrlList"/>
  </w:abstractNum>
  <w:abstractNum w:abstractNumId="149">
    <w:nsid w:val="23733DDB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0">
    <w:nsid w:val="23E669CE"/>
    <w:multiLevelType w:val="multilevel"/>
    <w:tmpl w:val="2AECEB10"/>
    <w:numStyleLink w:val="GSACtrlList"/>
  </w:abstractNum>
  <w:abstractNum w:abstractNumId="151">
    <w:nsid w:val="23F11FF7"/>
    <w:multiLevelType w:val="multilevel"/>
    <w:tmpl w:val="01AC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2">
    <w:nsid w:val="23FB108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3">
    <w:nsid w:val="246163CD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4">
    <w:nsid w:val="24825560"/>
    <w:multiLevelType w:val="hybridMultilevel"/>
    <w:tmpl w:val="FBEAD10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5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156">
    <w:nsid w:val="2530492E"/>
    <w:multiLevelType w:val="multilevel"/>
    <w:tmpl w:val="6180D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GSASubsection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7">
    <w:nsid w:val="259B744F"/>
    <w:multiLevelType w:val="hybridMultilevel"/>
    <w:tmpl w:val="940636DC"/>
    <w:lvl w:ilvl="0" w:tplc="539023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262C2260"/>
    <w:multiLevelType w:val="multilevel"/>
    <w:tmpl w:val="2AECEB10"/>
    <w:numStyleLink w:val="GSACtrlList"/>
  </w:abstractNum>
  <w:abstractNum w:abstractNumId="159">
    <w:nsid w:val="265B364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66C3109"/>
    <w:multiLevelType w:val="hybridMultilevel"/>
    <w:tmpl w:val="D1CA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268F7839"/>
    <w:multiLevelType w:val="multilevel"/>
    <w:tmpl w:val="2AECEB10"/>
    <w:numStyleLink w:val="GSACtrlList"/>
  </w:abstractNum>
  <w:abstractNum w:abstractNumId="162">
    <w:nsid w:val="26F9497F"/>
    <w:multiLevelType w:val="hybridMultilevel"/>
    <w:tmpl w:val="C172D140"/>
    <w:lvl w:ilvl="0" w:tplc="362A3342">
      <w:start w:val="1"/>
      <w:numFmt w:val="lowerLetter"/>
      <w:lvlText w:val="%1."/>
      <w:lvlJc w:val="left"/>
      <w:pPr>
        <w:ind w:left="720" w:hanging="360"/>
      </w:pPr>
    </w:lvl>
    <w:lvl w:ilvl="1" w:tplc="E1A0343E">
      <w:start w:val="1"/>
      <w:numFmt w:val="lowerLetter"/>
      <w:lvlText w:val="%2."/>
      <w:lvlJc w:val="left"/>
      <w:pPr>
        <w:ind w:left="1440" w:hanging="360"/>
      </w:pPr>
    </w:lvl>
    <w:lvl w:ilvl="2" w:tplc="A536B0E0">
      <w:start w:val="1"/>
      <w:numFmt w:val="lowerRoman"/>
      <w:lvlText w:val="%3."/>
      <w:lvlJc w:val="right"/>
      <w:pPr>
        <w:ind w:left="2160" w:hanging="180"/>
      </w:pPr>
    </w:lvl>
    <w:lvl w:ilvl="3" w:tplc="F05C8CB4">
      <w:start w:val="1"/>
      <w:numFmt w:val="decimal"/>
      <w:lvlText w:val="%4."/>
      <w:lvlJc w:val="left"/>
      <w:pPr>
        <w:ind w:left="2880" w:hanging="360"/>
      </w:pPr>
    </w:lvl>
    <w:lvl w:ilvl="4" w:tplc="487666BC">
      <w:start w:val="1"/>
      <w:numFmt w:val="lowerLetter"/>
      <w:lvlText w:val="%5."/>
      <w:lvlJc w:val="left"/>
      <w:pPr>
        <w:ind w:left="3600" w:hanging="360"/>
      </w:pPr>
    </w:lvl>
    <w:lvl w:ilvl="5" w:tplc="B770C2F0">
      <w:start w:val="1"/>
      <w:numFmt w:val="lowerRoman"/>
      <w:lvlText w:val="%6."/>
      <w:lvlJc w:val="right"/>
      <w:pPr>
        <w:ind w:left="4320" w:hanging="180"/>
      </w:pPr>
    </w:lvl>
    <w:lvl w:ilvl="6" w:tplc="0690134C">
      <w:start w:val="1"/>
      <w:numFmt w:val="decimal"/>
      <w:lvlText w:val="%7."/>
      <w:lvlJc w:val="left"/>
      <w:pPr>
        <w:ind w:left="5040" w:hanging="360"/>
      </w:pPr>
    </w:lvl>
    <w:lvl w:ilvl="7" w:tplc="CD0E0AF8">
      <w:start w:val="1"/>
      <w:numFmt w:val="lowerLetter"/>
      <w:lvlText w:val="%8."/>
      <w:lvlJc w:val="left"/>
      <w:pPr>
        <w:ind w:left="5760" w:hanging="360"/>
      </w:pPr>
    </w:lvl>
    <w:lvl w:ilvl="8" w:tplc="50C2B2F2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7BE713D"/>
    <w:multiLevelType w:val="multilevel"/>
    <w:tmpl w:val="2AECEB10"/>
    <w:numStyleLink w:val="GSACtrlList"/>
  </w:abstractNum>
  <w:abstractNum w:abstractNumId="164">
    <w:nsid w:val="27FE7988"/>
    <w:multiLevelType w:val="hybridMultilevel"/>
    <w:tmpl w:val="51B4E744"/>
    <w:lvl w:ilvl="0" w:tplc="BD5E3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280B597F"/>
    <w:multiLevelType w:val="multilevel"/>
    <w:tmpl w:val="2AECEB10"/>
    <w:numStyleLink w:val="GSACtrlList"/>
  </w:abstractNum>
  <w:abstractNum w:abstractNumId="166">
    <w:nsid w:val="28230EE1"/>
    <w:multiLevelType w:val="hybridMultilevel"/>
    <w:tmpl w:val="FC4E02CC"/>
    <w:lvl w:ilvl="0" w:tplc="B3AAF5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>
    <w:nsid w:val="286607BC"/>
    <w:multiLevelType w:val="hybridMultilevel"/>
    <w:tmpl w:val="C6ECC530"/>
    <w:lvl w:ilvl="0" w:tplc="4FC80F60">
      <w:start w:val="1"/>
      <w:numFmt w:val="lowerLetter"/>
      <w:lvlText w:val="%1."/>
      <w:lvlJc w:val="left"/>
      <w:pPr>
        <w:ind w:left="720" w:hanging="360"/>
      </w:pPr>
    </w:lvl>
    <w:lvl w:ilvl="1" w:tplc="4732B480">
      <w:start w:val="1"/>
      <w:numFmt w:val="decimal"/>
      <w:lvlText w:val="%2."/>
      <w:lvlJc w:val="left"/>
      <w:pPr>
        <w:ind w:left="1440" w:hanging="360"/>
      </w:pPr>
    </w:lvl>
    <w:lvl w:ilvl="2" w:tplc="3B5A3C9A">
      <w:start w:val="1"/>
      <w:numFmt w:val="lowerRoman"/>
      <w:lvlText w:val="%3."/>
      <w:lvlJc w:val="right"/>
      <w:pPr>
        <w:ind w:left="2160" w:hanging="180"/>
      </w:pPr>
    </w:lvl>
    <w:lvl w:ilvl="3" w:tplc="39C490D4">
      <w:start w:val="1"/>
      <w:numFmt w:val="decimal"/>
      <w:lvlText w:val="%4."/>
      <w:lvlJc w:val="left"/>
      <w:pPr>
        <w:ind w:left="2880" w:hanging="360"/>
      </w:pPr>
    </w:lvl>
    <w:lvl w:ilvl="4" w:tplc="B6929F74">
      <w:start w:val="1"/>
      <w:numFmt w:val="lowerLetter"/>
      <w:lvlText w:val="%5."/>
      <w:lvlJc w:val="left"/>
      <w:pPr>
        <w:ind w:left="3600" w:hanging="360"/>
      </w:pPr>
    </w:lvl>
    <w:lvl w:ilvl="5" w:tplc="BBA4336C">
      <w:start w:val="1"/>
      <w:numFmt w:val="lowerRoman"/>
      <w:lvlText w:val="%6."/>
      <w:lvlJc w:val="right"/>
      <w:pPr>
        <w:ind w:left="4320" w:hanging="180"/>
      </w:pPr>
    </w:lvl>
    <w:lvl w:ilvl="6" w:tplc="32F2FD26">
      <w:start w:val="1"/>
      <w:numFmt w:val="decimal"/>
      <w:lvlText w:val="%7."/>
      <w:lvlJc w:val="left"/>
      <w:pPr>
        <w:ind w:left="5040" w:hanging="360"/>
      </w:pPr>
    </w:lvl>
    <w:lvl w:ilvl="7" w:tplc="65808032">
      <w:start w:val="1"/>
      <w:numFmt w:val="lowerLetter"/>
      <w:lvlText w:val="%8."/>
      <w:lvlJc w:val="left"/>
      <w:pPr>
        <w:ind w:left="5760" w:hanging="360"/>
      </w:pPr>
    </w:lvl>
    <w:lvl w:ilvl="8" w:tplc="A066FB3A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8876B18"/>
    <w:multiLevelType w:val="hybridMultilevel"/>
    <w:tmpl w:val="8A7E7B6C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>
    <w:nsid w:val="28EE7C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0">
    <w:nsid w:val="290D114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922420C"/>
    <w:multiLevelType w:val="hybridMultilevel"/>
    <w:tmpl w:val="05A85C46"/>
    <w:lvl w:ilvl="0" w:tplc="54D62BB8">
      <w:start w:val="1"/>
      <w:numFmt w:val="lowerLetter"/>
      <w:lvlText w:val="%1."/>
      <w:lvlJc w:val="left"/>
      <w:pPr>
        <w:ind w:left="720" w:hanging="360"/>
      </w:p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A2874D1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A320B0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4">
    <w:nsid w:val="2AB9234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5">
    <w:nsid w:val="2AE7294A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6">
    <w:nsid w:val="2AFD6DD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7">
    <w:nsid w:val="2B2A1D46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8">
    <w:nsid w:val="2B324D9E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>
    <w:nsid w:val="2BAC18E2"/>
    <w:multiLevelType w:val="hybridMultilevel"/>
    <w:tmpl w:val="A502D272"/>
    <w:lvl w:ilvl="0" w:tplc="A208AF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abstractNum w:abstractNumId="180">
    <w:nsid w:val="2BBF6B10"/>
    <w:multiLevelType w:val="hybridMultilevel"/>
    <w:tmpl w:val="3ED875A8"/>
    <w:lvl w:ilvl="0" w:tplc="04090019">
      <w:start w:val="1"/>
      <w:numFmt w:val="lowerLetter"/>
      <w:lvlText w:val="%1."/>
      <w:lvlJc w:val="left"/>
      <w:pPr>
        <w:ind w:left="1789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1">
    <w:nsid w:val="2BDF4DB4"/>
    <w:multiLevelType w:val="hybridMultilevel"/>
    <w:tmpl w:val="60700B58"/>
    <w:lvl w:ilvl="0" w:tplc="24E0EC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983A4C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E1E0E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2C2A0109"/>
    <w:multiLevelType w:val="multilevel"/>
    <w:tmpl w:val="2AECEB10"/>
    <w:numStyleLink w:val="GSACtrlList"/>
  </w:abstractNum>
  <w:abstractNum w:abstractNumId="183">
    <w:nsid w:val="2C2B2CCB"/>
    <w:multiLevelType w:val="multilevel"/>
    <w:tmpl w:val="2AECEB10"/>
    <w:numStyleLink w:val="GSACtrlList"/>
  </w:abstractNum>
  <w:abstractNum w:abstractNumId="184">
    <w:nsid w:val="2C8B179D"/>
    <w:multiLevelType w:val="hybridMultilevel"/>
    <w:tmpl w:val="1C5AEAF4"/>
    <w:lvl w:ilvl="0" w:tplc="AD7868A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5">
    <w:nsid w:val="2CA97956"/>
    <w:multiLevelType w:val="multilevel"/>
    <w:tmpl w:val="2AECEB10"/>
    <w:numStyleLink w:val="GSACtrlList"/>
  </w:abstractNum>
  <w:abstractNum w:abstractNumId="186">
    <w:nsid w:val="2D821F75"/>
    <w:multiLevelType w:val="hybridMultilevel"/>
    <w:tmpl w:val="0F10281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D8D2BEB"/>
    <w:multiLevelType w:val="hybridMultilevel"/>
    <w:tmpl w:val="C1EE742E"/>
    <w:lvl w:ilvl="0" w:tplc="0A60443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8">
    <w:nsid w:val="2E7E4DB2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EE67545"/>
    <w:multiLevelType w:val="hybridMultilevel"/>
    <w:tmpl w:val="64602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F545DD5"/>
    <w:multiLevelType w:val="multilevel"/>
    <w:tmpl w:val="2AECEB10"/>
    <w:numStyleLink w:val="GSACtrlList"/>
  </w:abstractNum>
  <w:abstractNum w:abstractNumId="191">
    <w:nsid w:val="2F60256E"/>
    <w:multiLevelType w:val="hybridMultilevel"/>
    <w:tmpl w:val="4AA28B50"/>
    <w:lvl w:ilvl="0" w:tplc="11487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>
    <w:nsid w:val="2F730FD7"/>
    <w:multiLevelType w:val="multilevel"/>
    <w:tmpl w:val="2AECEB10"/>
    <w:numStyleLink w:val="GSACtrlList"/>
  </w:abstractNum>
  <w:abstractNum w:abstractNumId="193">
    <w:nsid w:val="304A4BFA"/>
    <w:multiLevelType w:val="multilevel"/>
    <w:tmpl w:val="2AECEB10"/>
    <w:numStyleLink w:val="GSACtrlList"/>
  </w:abstractNum>
  <w:abstractNum w:abstractNumId="194">
    <w:nsid w:val="30957906"/>
    <w:multiLevelType w:val="hybridMultilevel"/>
    <w:tmpl w:val="641A9E7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0AA335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6">
    <w:nsid w:val="312C17EA"/>
    <w:multiLevelType w:val="multilevel"/>
    <w:tmpl w:val="2AECEB10"/>
    <w:numStyleLink w:val="GSACtrlList"/>
  </w:abstractNum>
  <w:abstractNum w:abstractNumId="197">
    <w:nsid w:val="31467756"/>
    <w:multiLevelType w:val="hybridMultilevel"/>
    <w:tmpl w:val="DBBA28DA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16355CB"/>
    <w:multiLevelType w:val="hybridMultilevel"/>
    <w:tmpl w:val="19FAD96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1B23444"/>
    <w:multiLevelType w:val="hybridMultilevel"/>
    <w:tmpl w:val="C794114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1B81167"/>
    <w:multiLevelType w:val="multilevel"/>
    <w:tmpl w:val="2AECEB10"/>
    <w:numStyleLink w:val="GSACtrlList"/>
  </w:abstractNum>
  <w:abstractNum w:abstractNumId="201">
    <w:nsid w:val="32FB729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2">
    <w:nsid w:val="32FF104B"/>
    <w:multiLevelType w:val="hybridMultilevel"/>
    <w:tmpl w:val="8E0CE3A4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3">
    <w:nsid w:val="3357432E"/>
    <w:multiLevelType w:val="multilevel"/>
    <w:tmpl w:val="2AECEB10"/>
    <w:numStyleLink w:val="GSACtrlList"/>
  </w:abstractNum>
  <w:abstractNum w:abstractNumId="204">
    <w:nsid w:val="338D67CB"/>
    <w:multiLevelType w:val="hybridMultilevel"/>
    <w:tmpl w:val="3B7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3D6675E"/>
    <w:multiLevelType w:val="multilevel"/>
    <w:tmpl w:val="2AECEB10"/>
    <w:numStyleLink w:val="GSACtrlList"/>
  </w:abstractNum>
  <w:abstractNum w:abstractNumId="206">
    <w:nsid w:val="349D1F7E"/>
    <w:multiLevelType w:val="hybridMultilevel"/>
    <w:tmpl w:val="CD62D10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2B5DC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8">
    <w:nsid w:val="35B807F0"/>
    <w:multiLevelType w:val="hybridMultilevel"/>
    <w:tmpl w:val="BF92D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9">
    <w:nsid w:val="3634248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0">
    <w:nsid w:val="364D680C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1">
    <w:nsid w:val="36725F7B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2">
    <w:nsid w:val="36936B5A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69C38CD"/>
    <w:multiLevelType w:val="hybridMultilevel"/>
    <w:tmpl w:val="10341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7CD3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7224AE3"/>
    <w:multiLevelType w:val="multilevel"/>
    <w:tmpl w:val="2AECEB10"/>
    <w:numStyleLink w:val="GSACtrlList"/>
  </w:abstractNum>
  <w:abstractNum w:abstractNumId="215">
    <w:nsid w:val="375036C9"/>
    <w:multiLevelType w:val="hybridMultilevel"/>
    <w:tmpl w:val="CF76822C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408EE4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>
    <w:nsid w:val="37C12CE3"/>
    <w:multiLevelType w:val="hybridMultilevel"/>
    <w:tmpl w:val="8A2C526A"/>
    <w:lvl w:ilvl="0" w:tplc="1AE643AC">
      <w:start w:val="1"/>
      <w:numFmt w:val="lowerLetter"/>
      <w:lvlText w:val="%1."/>
      <w:lvlJc w:val="left"/>
      <w:pPr>
        <w:ind w:left="720" w:hanging="360"/>
      </w:pPr>
    </w:lvl>
    <w:lvl w:ilvl="1" w:tplc="AA60AD36">
      <w:start w:val="1"/>
      <w:numFmt w:val="lowerLetter"/>
      <w:lvlText w:val="%2."/>
      <w:lvlJc w:val="left"/>
      <w:pPr>
        <w:ind w:left="1440" w:hanging="360"/>
      </w:pPr>
    </w:lvl>
    <w:lvl w:ilvl="2" w:tplc="9E14EFD4">
      <w:start w:val="1"/>
      <w:numFmt w:val="lowerRoman"/>
      <w:lvlText w:val="%3."/>
      <w:lvlJc w:val="right"/>
      <w:pPr>
        <w:ind w:left="2160" w:hanging="180"/>
      </w:pPr>
    </w:lvl>
    <w:lvl w:ilvl="3" w:tplc="476EC1FC">
      <w:start w:val="1"/>
      <w:numFmt w:val="decimal"/>
      <w:lvlText w:val="%4."/>
      <w:lvlJc w:val="left"/>
      <w:pPr>
        <w:ind w:left="2880" w:hanging="360"/>
      </w:pPr>
    </w:lvl>
    <w:lvl w:ilvl="4" w:tplc="71544096">
      <w:start w:val="1"/>
      <w:numFmt w:val="lowerLetter"/>
      <w:lvlText w:val="%5."/>
      <w:lvlJc w:val="left"/>
      <w:pPr>
        <w:ind w:left="3600" w:hanging="360"/>
      </w:pPr>
    </w:lvl>
    <w:lvl w:ilvl="5" w:tplc="2D7EB3F8">
      <w:start w:val="1"/>
      <w:numFmt w:val="lowerRoman"/>
      <w:lvlText w:val="%6."/>
      <w:lvlJc w:val="right"/>
      <w:pPr>
        <w:ind w:left="4320" w:hanging="180"/>
      </w:pPr>
    </w:lvl>
    <w:lvl w:ilvl="6" w:tplc="A8043BD0">
      <w:start w:val="1"/>
      <w:numFmt w:val="decimal"/>
      <w:lvlText w:val="%7."/>
      <w:lvlJc w:val="left"/>
      <w:pPr>
        <w:ind w:left="5040" w:hanging="360"/>
      </w:pPr>
    </w:lvl>
    <w:lvl w:ilvl="7" w:tplc="EF4CB790">
      <w:start w:val="1"/>
      <w:numFmt w:val="lowerLetter"/>
      <w:lvlText w:val="%8."/>
      <w:lvlJc w:val="left"/>
      <w:pPr>
        <w:ind w:left="5760" w:hanging="360"/>
      </w:pPr>
    </w:lvl>
    <w:lvl w:ilvl="8" w:tplc="C602E0C4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7CA01AB"/>
    <w:multiLevelType w:val="hybridMultilevel"/>
    <w:tmpl w:val="54F4840E"/>
    <w:lvl w:ilvl="0" w:tplc="8AE03178">
      <w:start w:val="1"/>
      <w:numFmt w:val="lowerLetter"/>
      <w:lvlText w:val="%1."/>
      <w:lvlJc w:val="left"/>
      <w:pPr>
        <w:ind w:left="720" w:hanging="360"/>
      </w:pPr>
    </w:lvl>
    <w:lvl w:ilvl="1" w:tplc="12AA72C2">
      <w:start w:val="1"/>
      <w:numFmt w:val="lowerLetter"/>
      <w:lvlText w:val="%2."/>
      <w:lvlJc w:val="left"/>
      <w:pPr>
        <w:ind w:left="1440" w:hanging="360"/>
      </w:pPr>
    </w:lvl>
    <w:lvl w:ilvl="2" w:tplc="20F4B9AA">
      <w:start w:val="1"/>
      <w:numFmt w:val="lowerRoman"/>
      <w:lvlText w:val="%3."/>
      <w:lvlJc w:val="right"/>
      <w:pPr>
        <w:ind w:left="2160" w:hanging="180"/>
      </w:pPr>
    </w:lvl>
    <w:lvl w:ilvl="3" w:tplc="4F281824">
      <w:start w:val="1"/>
      <w:numFmt w:val="decimal"/>
      <w:lvlText w:val="%4."/>
      <w:lvlJc w:val="left"/>
      <w:pPr>
        <w:ind w:left="2880" w:hanging="360"/>
      </w:pPr>
    </w:lvl>
    <w:lvl w:ilvl="4" w:tplc="96A25C08">
      <w:start w:val="1"/>
      <w:numFmt w:val="lowerLetter"/>
      <w:lvlText w:val="%5."/>
      <w:lvlJc w:val="left"/>
      <w:pPr>
        <w:ind w:left="3600" w:hanging="360"/>
      </w:pPr>
    </w:lvl>
    <w:lvl w:ilvl="5" w:tplc="2FF2D7C2">
      <w:start w:val="1"/>
      <w:numFmt w:val="lowerRoman"/>
      <w:lvlText w:val="%6."/>
      <w:lvlJc w:val="right"/>
      <w:pPr>
        <w:ind w:left="4320" w:hanging="180"/>
      </w:pPr>
    </w:lvl>
    <w:lvl w:ilvl="6" w:tplc="B7A60470">
      <w:start w:val="1"/>
      <w:numFmt w:val="decimal"/>
      <w:lvlText w:val="%7."/>
      <w:lvlJc w:val="left"/>
      <w:pPr>
        <w:ind w:left="5040" w:hanging="360"/>
      </w:pPr>
    </w:lvl>
    <w:lvl w:ilvl="7" w:tplc="79AE8390">
      <w:start w:val="1"/>
      <w:numFmt w:val="lowerLetter"/>
      <w:lvlText w:val="%8."/>
      <w:lvlJc w:val="left"/>
      <w:pPr>
        <w:ind w:left="5760" w:hanging="360"/>
      </w:pPr>
    </w:lvl>
    <w:lvl w:ilvl="8" w:tplc="C924E4FA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8763559"/>
    <w:multiLevelType w:val="hybridMultilevel"/>
    <w:tmpl w:val="B4C223AE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9">
    <w:nsid w:val="390B2916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0">
    <w:nsid w:val="391B7A85"/>
    <w:multiLevelType w:val="multilevel"/>
    <w:tmpl w:val="2AECEB10"/>
    <w:numStyleLink w:val="GSACtrlList"/>
  </w:abstractNum>
  <w:abstractNum w:abstractNumId="221">
    <w:nsid w:val="393143B7"/>
    <w:multiLevelType w:val="hybridMultilevel"/>
    <w:tmpl w:val="2184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94F39EC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99A7FBC"/>
    <w:multiLevelType w:val="multilevel"/>
    <w:tmpl w:val="2AECEB10"/>
    <w:numStyleLink w:val="GSACtrlList"/>
  </w:abstractNum>
  <w:abstractNum w:abstractNumId="224">
    <w:nsid w:val="39B47604"/>
    <w:multiLevelType w:val="multilevel"/>
    <w:tmpl w:val="2AECEB10"/>
    <w:numStyleLink w:val="GSACtrlList"/>
  </w:abstractNum>
  <w:abstractNum w:abstractNumId="225">
    <w:nsid w:val="39DE33C0"/>
    <w:multiLevelType w:val="multilevel"/>
    <w:tmpl w:val="2AECEB10"/>
    <w:numStyleLink w:val="GSACtrlList"/>
  </w:abstractNum>
  <w:abstractNum w:abstractNumId="226">
    <w:nsid w:val="39FC3205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A0C1FED"/>
    <w:multiLevelType w:val="multilevel"/>
    <w:tmpl w:val="2AECEB10"/>
    <w:numStyleLink w:val="GSACtrlList"/>
  </w:abstractNum>
  <w:abstractNum w:abstractNumId="228">
    <w:nsid w:val="3A713031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9">
    <w:nsid w:val="3AF80C2A"/>
    <w:multiLevelType w:val="hybridMultilevel"/>
    <w:tmpl w:val="FDE4E13E"/>
    <w:lvl w:ilvl="0" w:tplc="E592CF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Arial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>
    <w:nsid w:val="3B0C6E63"/>
    <w:multiLevelType w:val="multilevel"/>
    <w:tmpl w:val="961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31">
    <w:nsid w:val="3B351E92"/>
    <w:multiLevelType w:val="multilevel"/>
    <w:tmpl w:val="2AECEB10"/>
    <w:numStyleLink w:val="GSACtrlList"/>
  </w:abstractNum>
  <w:abstractNum w:abstractNumId="232">
    <w:nsid w:val="3B5D2387"/>
    <w:multiLevelType w:val="hybridMultilevel"/>
    <w:tmpl w:val="962ED20A"/>
    <w:lvl w:ilvl="0" w:tplc="6A128D8C">
      <w:start w:val="1"/>
      <w:numFmt w:val="lowerLetter"/>
      <w:lvlText w:val="(%1)"/>
      <w:lvlJc w:val="left"/>
      <w:pPr>
        <w:ind w:left="1651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3">
    <w:nsid w:val="3BE32A95"/>
    <w:multiLevelType w:val="hybridMultilevel"/>
    <w:tmpl w:val="7C28A0F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C1B17C7"/>
    <w:multiLevelType w:val="hybridMultilevel"/>
    <w:tmpl w:val="BBA2CCFE"/>
    <w:lvl w:ilvl="0" w:tplc="80DA9360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>
    <w:nsid w:val="3C2B6DDE"/>
    <w:multiLevelType w:val="hybridMultilevel"/>
    <w:tmpl w:val="956CDD14"/>
    <w:lvl w:ilvl="0" w:tplc="39DC109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6">
    <w:nsid w:val="3C6B14C6"/>
    <w:multiLevelType w:val="hybridMultilevel"/>
    <w:tmpl w:val="37D8BA96"/>
    <w:lvl w:ilvl="0" w:tplc="AC56010A">
      <w:start w:val="1"/>
      <w:numFmt w:val="decimal"/>
      <w:lvlText w:val="%1."/>
      <w:lvlJc w:val="left"/>
      <w:pPr>
        <w:ind w:left="720" w:hanging="360"/>
      </w:pPr>
    </w:lvl>
    <w:lvl w:ilvl="1" w:tplc="5D089944">
      <w:start w:val="1"/>
      <w:numFmt w:val="lowerLetter"/>
      <w:lvlText w:val="%2."/>
      <w:lvlJc w:val="left"/>
      <w:pPr>
        <w:ind w:left="1440" w:hanging="360"/>
      </w:pPr>
    </w:lvl>
    <w:lvl w:ilvl="2" w:tplc="44A6F3C0">
      <w:start w:val="1"/>
      <w:numFmt w:val="lowerRoman"/>
      <w:lvlText w:val="%3."/>
      <w:lvlJc w:val="right"/>
      <w:pPr>
        <w:ind w:left="2160" w:hanging="180"/>
      </w:pPr>
    </w:lvl>
    <w:lvl w:ilvl="3" w:tplc="B14C5C8C">
      <w:start w:val="1"/>
      <w:numFmt w:val="decimal"/>
      <w:lvlText w:val="%4."/>
      <w:lvlJc w:val="left"/>
      <w:pPr>
        <w:ind w:left="2880" w:hanging="360"/>
      </w:pPr>
    </w:lvl>
    <w:lvl w:ilvl="4" w:tplc="EEC6D1A0">
      <w:start w:val="1"/>
      <w:numFmt w:val="lowerLetter"/>
      <w:lvlText w:val="%5."/>
      <w:lvlJc w:val="left"/>
      <w:pPr>
        <w:ind w:left="3600" w:hanging="360"/>
      </w:pPr>
    </w:lvl>
    <w:lvl w:ilvl="5" w:tplc="60B43254">
      <w:start w:val="1"/>
      <w:numFmt w:val="lowerRoman"/>
      <w:lvlText w:val="%6."/>
      <w:lvlJc w:val="right"/>
      <w:pPr>
        <w:ind w:left="4320" w:hanging="180"/>
      </w:pPr>
    </w:lvl>
    <w:lvl w:ilvl="6" w:tplc="2910D85C">
      <w:start w:val="1"/>
      <w:numFmt w:val="decimal"/>
      <w:lvlText w:val="%7."/>
      <w:lvlJc w:val="left"/>
      <w:pPr>
        <w:ind w:left="5040" w:hanging="360"/>
      </w:pPr>
    </w:lvl>
    <w:lvl w:ilvl="7" w:tplc="BC1897D6">
      <w:start w:val="1"/>
      <w:numFmt w:val="lowerLetter"/>
      <w:lvlText w:val="%8."/>
      <w:lvlJc w:val="left"/>
      <w:pPr>
        <w:ind w:left="5760" w:hanging="360"/>
      </w:pPr>
    </w:lvl>
    <w:lvl w:ilvl="8" w:tplc="95240258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C7E5B51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3C9F4DCE"/>
    <w:multiLevelType w:val="hybridMultilevel"/>
    <w:tmpl w:val="2E3C0256"/>
    <w:lvl w:ilvl="0" w:tplc="40626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>
    <w:nsid w:val="3CA13F29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CA24A87"/>
    <w:multiLevelType w:val="hybridMultilevel"/>
    <w:tmpl w:val="C722F20C"/>
    <w:lvl w:ilvl="0" w:tplc="22DCD452">
      <w:start w:val="1"/>
      <w:numFmt w:val="lowerLetter"/>
      <w:lvlText w:val="(%1)"/>
      <w:lvlJc w:val="left"/>
      <w:pPr>
        <w:ind w:left="106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1">
    <w:nsid w:val="3CE3153B"/>
    <w:multiLevelType w:val="multilevel"/>
    <w:tmpl w:val="2AECEB10"/>
    <w:numStyleLink w:val="GSACtrlList"/>
  </w:abstractNum>
  <w:abstractNum w:abstractNumId="242">
    <w:nsid w:val="3D093363"/>
    <w:multiLevelType w:val="hybridMultilevel"/>
    <w:tmpl w:val="2E54B776"/>
    <w:lvl w:ilvl="0" w:tplc="B3625E2A">
      <w:start w:val="1"/>
      <w:numFmt w:val="lowerLetter"/>
      <w:lvlText w:val="%1."/>
      <w:lvlJc w:val="left"/>
      <w:pPr>
        <w:ind w:left="720" w:hanging="360"/>
      </w:pPr>
    </w:lvl>
    <w:lvl w:ilvl="1" w:tplc="FC641A1A">
      <w:start w:val="1"/>
      <w:numFmt w:val="lowerLetter"/>
      <w:lvlText w:val="%2."/>
      <w:lvlJc w:val="left"/>
      <w:pPr>
        <w:ind w:left="1440" w:hanging="360"/>
      </w:pPr>
    </w:lvl>
    <w:lvl w:ilvl="2" w:tplc="DF708D26">
      <w:start w:val="1"/>
      <w:numFmt w:val="lowerRoman"/>
      <w:lvlText w:val="%3."/>
      <w:lvlJc w:val="right"/>
      <w:pPr>
        <w:ind w:left="2160" w:hanging="180"/>
      </w:pPr>
    </w:lvl>
    <w:lvl w:ilvl="3" w:tplc="4E8CCC8E">
      <w:start w:val="1"/>
      <w:numFmt w:val="decimal"/>
      <w:lvlText w:val="%4."/>
      <w:lvlJc w:val="left"/>
      <w:pPr>
        <w:ind w:left="2880" w:hanging="360"/>
      </w:pPr>
    </w:lvl>
    <w:lvl w:ilvl="4" w:tplc="FC142990">
      <w:start w:val="1"/>
      <w:numFmt w:val="lowerLetter"/>
      <w:lvlText w:val="%5."/>
      <w:lvlJc w:val="left"/>
      <w:pPr>
        <w:ind w:left="3600" w:hanging="360"/>
      </w:pPr>
    </w:lvl>
    <w:lvl w:ilvl="5" w:tplc="C90685F2">
      <w:start w:val="1"/>
      <w:numFmt w:val="lowerRoman"/>
      <w:lvlText w:val="%6."/>
      <w:lvlJc w:val="right"/>
      <w:pPr>
        <w:ind w:left="4320" w:hanging="180"/>
      </w:pPr>
    </w:lvl>
    <w:lvl w:ilvl="6" w:tplc="F41A4E88">
      <w:start w:val="1"/>
      <w:numFmt w:val="decimal"/>
      <w:lvlText w:val="%7."/>
      <w:lvlJc w:val="left"/>
      <w:pPr>
        <w:ind w:left="5040" w:hanging="360"/>
      </w:pPr>
    </w:lvl>
    <w:lvl w:ilvl="7" w:tplc="44BA0B9C">
      <w:start w:val="1"/>
      <w:numFmt w:val="lowerLetter"/>
      <w:lvlText w:val="%8."/>
      <w:lvlJc w:val="left"/>
      <w:pPr>
        <w:ind w:left="5760" w:hanging="360"/>
      </w:pPr>
    </w:lvl>
    <w:lvl w:ilvl="8" w:tplc="C52A73E2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D1D535E"/>
    <w:multiLevelType w:val="hybridMultilevel"/>
    <w:tmpl w:val="35D47AD6"/>
    <w:lvl w:ilvl="0" w:tplc="E068702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383CB5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>
    <w:nsid w:val="3D9418B8"/>
    <w:multiLevelType w:val="singleLevel"/>
    <w:tmpl w:val="FD64A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45">
    <w:nsid w:val="3E673494"/>
    <w:multiLevelType w:val="multilevel"/>
    <w:tmpl w:val="2AECEB10"/>
    <w:numStyleLink w:val="GSACtrlList"/>
  </w:abstractNum>
  <w:abstractNum w:abstractNumId="246">
    <w:nsid w:val="3E89571B"/>
    <w:multiLevelType w:val="multilevel"/>
    <w:tmpl w:val="C1BE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7">
    <w:nsid w:val="3EA32846"/>
    <w:multiLevelType w:val="multilevel"/>
    <w:tmpl w:val="F5263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8">
    <w:nsid w:val="3EBE3BFF"/>
    <w:multiLevelType w:val="hybridMultilevel"/>
    <w:tmpl w:val="FAE4974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F277B0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>
    <w:nsid w:val="403B5D2E"/>
    <w:multiLevelType w:val="hybridMultilevel"/>
    <w:tmpl w:val="0A6C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>
    <w:nsid w:val="405C4E8D"/>
    <w:multiLevelType w:val="hybridMultilevel"/>
    <w:tmpl w:val="9B72CBBC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2">
    <w:nsid w:val="416A30D1"/>
    <w:multiLevelType w:val="hybridMultilevel"/>
    <w:tmpl w:val="C90ECF9A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3">
    <w:nsid w:val="41C853AC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4">
    <w:nsid w:val="41D7175C"/>
    <w:multiLevelType w:val="multilevel"/>
    <w:tmpl w:val="2AECEB10"/>
    <w:numStyleLink w:val="GSACtrlList"/>
  </w:abstractNum>
  <w:abstractNum w:abstractNumId="255">
    <w:nsid w:val="420A3BA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6">
    <w:nsid w:val="43221F03"/>
    <w:multiLevelType w:val="multilevel"/>
    <w:tmpl w:val="2AECEB10"/>
    <w:numStyleLink w:val="GSACtrlList"/>
  </w:abstractNum>
  <w:abstractNum w:abstractNumId="257">
    <w:nsid w:val="43525611"/>
    <w:multiLevelType w:val="multilevel"/>
    <w:tmpl w:val="2AECEB10"/>
    <w:numStyleLink w:val="GSACtrlList"/>
  </w:abstractNum>
  <w:abstractNum w:abstractNumId="258">
    <w:nsid w:val="439910F7"/>
    <w:multiLevelType w:val="hybridMultilevel"/>
    <w:tmpl w:val="23143F28"/>
    <w:lvl w:ilvl="0" w:tplc="45368BFE">
      <w:start w:val="1"/>
      <w:numFmt w:val="decimal"/>
      <w:lvlText w:val="%1."/>
      <w:lvlJc w:val="left"/>
      <w:pPr>
        <w:ind w:left="720" w:hanging="360"/>
      </w:pPr>
    </w:lvl>
    <w:lvl w:ilvl="1" w:tplc="F64A1DA4">
      <w:start w:val="1"/>
      <w:numFmt w:val="lowerLetter"/>
      <w:lvlText w:val="%2."/>
      <w:lvlJc w:val="left"/>
      <w:pPr>
        <w:ind w:left="1440" w:hanging="360"/>
      </w:pPr>
    </w:lvl>
    <w:lvl w:ilvl="2" w:tplc="921CDA1E">
      <w:start w:val="1"/>
      <w:numFmt w:val="lowerRoman"/>
      <w:lvlText w:val="%3."/>
      <w:lvlJc w:val="right"/>
      <w:pPr>
        <w:ind w:left="2160" w:hanging="180"/>
      </w:pPr>
    </w:lvl>
    <w:lvl w:ilvl="3" w:tplc="2DA459D6">
      <w:start w:val="1"/>
      <w:numFmt w:val="decimal"/>
      <w:lvlText w:val="%4."/>
      <w:lvlJc w:val="left"/>
      <w:pPr>
        <w:ind w:left="2880" w:hanging="360"/>
      </w:pPr>
    </w:lvl>
    <w:lvl w:ilvl="4" w:tplc="D07235AA">
      <w:start w:val="1"/>
      <w:numFmt w:val="lowerLetter"/>
      <w:lvlText w:val="%5."/>
      <w:lvlJc w:val="left"/>
      <w:pPr>
        <w:ind w:left="3600" w:hanging="360"/>
      </w:pPr>
    </w:lvl>
    <w:lvl w:ilvl="5" w:tplc="04DE3402">
      <w:start w:val="1"/>
      <w:numFmt w:val="lowerRoman"/>
      <w:lvlText w:val="%6."/>
      <w:lvlJc w:val="right"/>
      <w:pPr>
        <w:ind w:left="4320" w:hanging="180"/>
      </w:pPr>
    </w:lvl>
    <w:lvl w:ilvl="6" w:tplc="85F69B3E">
      <w:start w:val="1"/>
      <w:numFmt w:val="decimal"/>
      <w:lvlText w:val="%7."/>
      <w:lvlJc w:val="left"/>
      <w:pPr>
        <w:ind w:left="5040" w:hanging="360"/>
      </w:pPr>
    </w:lvl>
    <w:lvl w:ilvl="7" w:tplc="097C3536">
      <w:start w:val="1"/>
      <w:numFmt w:val="lowerLetter"/>
      <w:lvlText w:val="%8."/>
      <w:lvlJc w:val="left"/>
      <w:pPr>
        <w:ind w:left="5760" w:hanging="360"/>
      </w:pPr>
    </w:lvl>
    <w:lvl w:ilvl="8" w:tplc="A6545AAA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3A72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0">
    <w:nsid w:val="448F5D6A"/>
    <w:multiLevelType w:val="hybridMultilevel"/>
    <w:tmpl w:val="3550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4DC60D1"/>
    <w:multiLevelType w:val="hybridMultilevel"/>
    <w:tmpl w:val="A92CAF6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4F358C5"/>
    <w:multiLevelType w:val="hybridMultilevel"/>
    <w:tmpl w:val="8312CB3E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3">
    <w:nsid w:val="45005F5B"/>
    <w:multiLevelType w:val="hybridMultilevel"/>
    <w:tmpl w:val="029EC400"/>
    <w:lvl w:ilvl="0" w:tplc="E7CE8C56">
      <w:start w:val="1"/>
      <w:numFmt w:val="lowerLetter"/>
      <w:lvlText w:val="%1."/>
      <w:lvlJc w:val="left"/>
      <w:pPr>
        <w:ind w:left="720" w:hanging="360"/>
      </w:pPr>
    </w:lvl>
    <w:lvl w:ilvl="1" w:tplc="241CCEA8">
      <w:start w:val="1"/>
      <w:numFmt w:val="decimal"/>
      <w:lvlText w:val="%2."/>
      <w:lvlJc w:val="left"/>
      <w:pPr>
        <w:ind w:left="1440" w:hanging="360"/>
      </w:pPr>
    </w:lvl>
    <w:lvl w:ilvl="2" w:tplc="A87C4ED6">
      <w:start w:val="1"/>
      <w:numFmt w:val="lowerRoman"/>
      <w:lvlText w:val="%3."/>
      <w:lvlJc w:val="right"/>
      <w:pPr>
        <w:ind w:left="2160" w:hanging="180"/>
      </w:pPr>
    </w:lvl>
    <w:lvl w:ilvl="3" w:tplc="C1D49C1A">
      <w:start w:val="1"/>
      <w:numFmt w:val="decimal"/>
      <w:lvlText w:val="%4."/>
      <w:lvlJc w:val="left"/>
      <w:pPr>
        <w:ind w:left="2880" w:hanging="360"/>
      </w:pPr>
    </w:lvl>
    <w:lvl w:ilvl="4" w:tplc="FDF64CEE">
      <w:start w:val="1"/>
      <w:numFmt w:val="lowerLetter"/>
      <w:lvlText w:val="%5."/>
      <w:lvlJc w:val="left"/>
      <w:pPr>
        <w:ind w:left="3600" w:hanging="360"/>
      </w:pPr>
    </w:lvl>
    <w:lvl w:ilvl="5" w:tplc="C8EC9B4A">
      <w:start w:val="1"/>
      <w:numFmt w:val="lowerRoman"/>
      <w:lvlText w:val="%6."/>
      <w:lvlJc w:val="right"/>
      <w:pPr>
        <w:ind w:left="4320" w:hanging="180"/>
      </w:pPr>
    </w:lvl>
    <w:lvl w:ilvl="6" w:tplc="EF648410">
      <w:start w:val="1"/>
      <w:numFmt w:val="decimal"/>
      <w:lvlText w:val="%7."/>
      <w:lvlJc w:val="left"/>
      <w:pPr>
        <w:ind w:left="5040" w:hanging="360"/>
      </w:pPr>
    </w:lvl>
    <w:lvl w:ilvl="7" w:tplc="F2BA7AF0">
      <w:start w:val="1"/>
      <w:numFmt w:val="lowerLetter"/>
      <w:lvlText w:val="%8."/>
      <w:lvlJc w:val="left"/>
      <w:pPr>
        <w:ind w:left="5760" w:hanging="360"/>
      </w:pPr>
    </w:lvl>
    <w:lvl w:ilvl="8" w:tplc="EE9C57F6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507665B"/>
    <w:multiLevelType w:val="hybridMultilevel"/>
    <w:tmpl w:val="0866A4D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55C24F4"/>
    <w:multiLevelType w:val="hybridMultilevel"/>
    <w:tmpl w:val="82E06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5CD15C0"/>
    <w:multiLevelType w:val="hybridMultilevel"/>
    <w:tmpl w:val="D1263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7">
    <w:nsid w:val="45FA5059"/>
    <w:multiLevelType w:val="hybridMultilevel"/>
    <w:tmpl w:val="6CE05E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616717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9">
    <w:nsid w:val="46951474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0">
    <w:nsid w:val="46C659DB"/>
    <w:multiLevelType w:val="hybridMultilevel"/>
    <w:tmpl w:val="41D2777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1">
    <w:nsid w:val="477D37B9"/>
    <w:multiLevelType w:val="multilevel"/>
    <w:tmpl w:val="2AECEB10"/>
    <w:numStyleLink w:val="GSACtrlList"/>
  </w:abstractNum>
  <w:abstractNum w:abstractNumId="272">
    <w:nsid w:val="479D15C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3">
    <w:nsid w:val="47CD41DD"/>
    <w:multiLevelType w:val="multilevel"/>
    <w:tmpl w:val="9F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74">
    <w:nsid w:val="47D14F2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5">
    <w:nsid w:val="47D90912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117003"/>
    <w:multiLevelType w:val="multilevel"/>
    <w:tmpl w:val="2AECEB10"/>
    <w:numStyleLink w:val="GSACtrlList"/>
  </w:abstractNum>
  <w:abstractNum w:abstractNumId="277">
    <w:nsid w:val="481A5869"/>
    <w:multiLevelType w:val="hybridMultilevel"/>
    <w:tmpl w:val="0F68795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3B36A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9">
    <w:nsid w:val="485653A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0">
    <w:nsid w:val="48BA540E"/>
    <w:multiLevelType w:val="hybridMultilevel"/>
    <w:tmpl w:val="1C485FF4"/>
    <w:lvl w:ilvl="0" w:tplc="A1DA9D04">
      <w:start w:val="1"/>
      <w:numFmt w:val="decimal"/>
      <w:lvlText w:val="(%1)"/>
      <w:lvlJc w:val="left"/>
      <w:pPr>
        <w:ind w:left="17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2" w:hanging="360"/>
      </w:pPr>
    </w:lvl>
    <w:lvl w:ilvl="2" w:tplc="0409001B">
      <w:start w:val="1"/>
      <w:numFmt w:val="lowerRoman"/>
      <w:lvlText w:val="%3."/>
      <w:lvlJc w:val="right"/>
      <w:pPr>
        <w:ind w:left="3212" w:hanging="180"/>
      </w:pPr>
    </w:lvl>
    <w:lvl w:ilvl="3" w:tplc="0409000F">
      <w:start w:val="1"/>
      <w:numFmt w:val="decimal"/>
      <w:lvlText w:val="%4."/>
      <w:lvlJc w:val="left"/>
      <w:pPr>
        <w:ind w:left="3932" w:hanging="360"/>
      </w:pPr>
    </w:lvl>
    <w:lvl w:ilvl="4" w:tplc="04090019">
      <w:start w:val="1"/>
      <w:numFmt w:val="lowerLetter"/>
      <w:lvlText w:val="%5."/>
      <w:lvlJc w:val="left"/>
      <w:pPr>
        <w:ind w:left="4652" w:hanging="360"/>
      </w:pPr>
    </w:lvl>
    <w:lvl w:ilvl="5" w:tplc="0409001B">
      <w:start w:val="1"/>
      <w:numFmt w:val="lowerRoman"/>
      <w:lvlText w:val="%6."/>
      <w:lvlJc w:val="right"/>
      <w:pPr>
        <w:ind w:left="5372" w:hanging="180"/>
      </w:pPr>
    </w:lvl>
    <w:lvl w:ilvl="6" w:tplc="0409000F">
      <w:start w:val="1"/>
      <w:numFmt w:val="decimal"/>
      <w:lvlText w:val="%7."/>
      <w:lvlJc w:val="left"/>
      <w:pPr>
        <w:ind w:left="6092" w:hanging="360"/>
      </w:pPr>
    </w:lvl>
    <w:lvl w:ilvl="7" w:tplc="04090019">
      <w:start w:val="1"/>
      <w:numFmt w:val="lowerLetter"/>
      <w:lvlText w:val="%8."/>
      <w:lvlJc w:val="left"/>
      <w:pPr>
        <w:ind w:left="6812" w:hanging="360"/>
      </w:pPr>
    </w:lvl>
    <w:lvl w:ilvl="8" w:tplc="0409001B">
      <w:start w:val="1"/>
      <w:numFmt w:val="lowerRoman"/>
      <w:lvlText w:val="%9."/>
      <w:lvlJc w:val="right"/>
      <w:pPr>
        <w:ind w:left="7532" w:hanging="180"/>
      </w:pPr>
    </w:lvl>
  </w:abstractNum>
  <w:abstractNum w:abstractNumId="281">
    <w:nsid w:val="48D300F5"/>
    <w:multiLevelType w:val="multilevel"/>
    <w:tmpl w:val="2AECEB10"/>
    <w:numStyleLink w:val="GSACtrlList"/>
  </w:abstractNum>
  <w:abstractNum w:abstractNumId="282">
    <w:nsid w:val="495B62BF"/>
    <w:multiLevelType w:val="multilevel"/>
    <w:tmpl w:val="2AECEB10"/>
    <w:numStyleLink w:val="GSACtrlList"/>
  </w:abstractNum>
  <w:abstractNum w:abstractNumId="283">
    <w:nsid w:val="495E7001"/>
    <w:multiLevelType w:val="hybridMultilevel"/>
    <w:tmpl w:val="015EAAC4"/>
    <w:lvl w:ilvl="0" w:tplc="AF54D5B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4">
    <w:nsid w:val="4A363F6E"/>
    <w:multiLevelType w:val="multilevel"/>
    <w:tmpl w:val="2AECEB10"/>
    <w:numStyleLink w:val="GSACtrlList"/>
  </w:abstractNum>
  <w:abstractNum w:abstractNumId="285">
    <w:nsid w:val="4B122354"/>
    <w:multiLevelType w:val="hybridMultilevel"/>
    <w:tmpl w:val="21088FF2"/>
    <w:lvl w:ilvl="0" w:tplc="CFFEFF1E">
      <w:start w:val="1"/>
      <w:numFmt w:val="decimal"/>
      <w:lvlText w:val="%1."/>
      <w:lvlJc w:val="left"/>
      <w:pPr>
        <w:ind w:left="720" w:hanging="360"/>
      </w:pPr>
    </w:lvl>
    <w:lvl w:ilvl="1" w:tplc="ABF6B1D4">
      <w:start w:val="1"/>
      <w:numFmt w:val="decimal"/>
      <w:lvlText w:val="%2."/>
      <w:lvlJc w:val="left"/>
      <w:pPr>
        <w:ind w:left="1440" w:hanging="360"/>
      </w:pPr>
    </w:lvl>
    <w:lvl w:ilvl="2" w:tplc="AFC47D1E">
      <w:start w:val="1"/>
      <w:numFmt w:val="lowerRoman"/>
      <w:lvlText w:val="%3."/>
      <w:lvlJc w:val="right"/>
      <w:pPr>
        <w:ind w:left="2160" w:hanging="180"/>
      </w:pPr>
    </w:lvl>
    <w:lvl w:ilvl="3" w:tplc="483229A0">
      <w:start w:val="1"/>
      <w:numFmt w:val="decimal"/>
      <w:lvlText w:val="%4."/>
      <w:lvlJc w:val="left"/>
      <w:pPr>
        <w:ind w:left="2880" w:hanging="360"/>
      </w:pPr>
    </w:lvl>
    <w:lvl w:ilvl="4" w:tplc="6D34FFE0">
      <w:start w:val="1"/>
      <w:numFmt w:val="lowerLetter"/>
      <w:lvlText w:val="%5."/>
      <w:lvlJc w:val="left"/>
      <w:pPr>
        <w:ind w:left="3600" w:hanging="360"/>
      </w:pPr>
    </w:lvl>
    <w:lvl w:ilvl="5" w:tplc="B82878D6">
      <w:start w:val="1"/>
      <w:numFmt w:val="lowerRoman"/>
      <w:lvlText w:val="%6."/>
      <w:lvlJc w:val="right"/>
      <w:pPr>
        <w:ind w:left="4320" w:hanging="180"/>
      </w:pPr>
    </w:lvl>
    <w:lvl w:ilvl="6" w:tplc="04D841C0">
      <w:start w:val="1"/>
      <w:numFmt w:val="decimal"/>
      <w:lvlText w:val="%7."/>
      <w:lvlJc w:val="left"/>
      <w:pPr>
        <w:ind w:left="5040" w:hanging="360"/>
      </w:pPr>
    </w:lvl>
    <w:lvl w:ilvl="7" w:tplc="C9C41CEE">
      <w:start w:val="1"/>
      <w:numFmt w:val="lowerLetter"/>
      <w:lvlText w:val="%8."/>
      <w:lvlJc w:val="left"/>
      <w:pPr>
        <w:ind w:left="5760" w:hanging="360"/>
      </w:pPr>
    </w:lvl>
    <w:lvl w:ilvl="8" w:tplc="40EC1A4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6235B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7">
    <w:nsid w:val="4BAD6D51"/>
    <w:multiLevelType w:val="multilevel"/>
    <w:tmpl w:val="2AECEB10"/>
    <w:numStyleLink w:val="GSACtrlList"/>
  </w:abstractNum>
  <w:abstractNum w:abstractNumId="288">
    <w:nsid w:val="4C454AF0"/>
    <w:multiLevelType w:val="hybridMultilevel"/>
    <w:tmpl w:val="558E821A"/>
    <w:lvl w:ilvl="0" w:tplc="97FE8F2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9">
    <w:nsid w:val="4D2A1111"/>
    <w:multiLevelType w:val="multilevel"/>
    <w:tmpl w:val="2AECEB10"/>
    <w:numStyleLink w:val="GSACtrlList"/>
  </w:abstractNum>
  <w:abstractNum w:abstractNumId="290">
    <w:nsid w:val="4D5A3F2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1">
    <w:nsid w:val="4DA615A8"/>
    <w:multiLevelType w:val="hybridMultilevel"/>
    <w:tmpl w:val="202A77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DCA0B4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3">
    <w:nsid w:val="4E9A1F85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4">
    <w:nsid w:val="4EC77E3B"/>
    <w:multiLevelType w:val="hybridMultilevel"/>
    <w:tmpl w:val="E6EA27FA"/>
    <w:lvl w:ilvl="0" w:tplc="000C0876">
      <w:start w:val="1"/>
      <w:numFmt w:val="lowerLetter"/>
      <w:lvlText w:val="%1."/>
      <w:lvlJc w:val="left"/>
      <w:pPr>
        <w:ind w:left="720" w:hanging="360"/>
      </w:pPr>
    </w:lvl>
    <w:lvl w:ilvl="1" w:tplc="E15C4010">
      <w:start w:val="1"/>
      <w:numFmt w:val="lowerLetter"/>
      <w:lvlText w:val="%2."/>
      <w:lvlJc w:val="left"/>
      <w:pPr>
        <w:ind w:left="1440" w:hanging="360"/>
      </w:pPr>
    </w:lvl>
    <w:lvl w:ilvl="2" w:tplc="3104E624">
      <w:start w:val="1"/>
      <w:numFmt w:val="lowerRoman"/>
      <w:lvlText w:val="%3."/>
      <w:lvlJc w:val="right"/>
      <w:pPr>
        <w:ind w:left="2160" w:hanging="180"/>
      </w:pPr>
    </w:lvl>
    <w:lvl w:ilvl="3" w:tplc="71541076">
      <w:start w:val="1"/>
      <w:numFmt w:val="decimal"/>
      <w:lvlText w:val="%4."/>
      <w:lvlJc w:val="left"/>
      <w:pPr>
        <w:ind w:left="2880" w:hanging="360"/>
      </w:pPr>
    </w:lvl>
    <w:lvl w:ilvl="4" w:tplc="F34E8B4A">
      <w:start w:val="1"/>
      <w:numFmt w:val="lowerLetter"/>
      <w:lvlText w:val="%5."/>
      <w:lvlJc w:val="left"/>
      <w:pPr>
        <w:ind w:left="3600" w:hanging="360"/>
      </w:pPr>
    </w:lvl>
    <w:lvl w:ilvl="5" w:tplc="11CAEE60">
      <w:start w:val="1"/>
      <w:numFmt w:val="lowerRoman"/>
      <w:lvlText w:val="%6."/>
      <w:lvlJc w:val="right"/>
      <w:pPr>
        <w:ind w:left="4320" w:hanging="180"/>
      </w:pPr>
    </w:lvl>
    <w:lvl w:ilvl="6" w:tplc="5D6A059C">
      <w:start w:val="1"/>
      <w:numFmt w:val="decimal"/>
      <w:lvlText w:val="%7."/>
      <w:lvlJc w:val="left"/>
      <w:pPr>
        <w:ind w:left="5040" w:hanging="360"/>
      </w:pPr>
    </w:lvl>
    <w:lvl w:ilvl="7" w:tplc="7F94BBDE">
      <w:start w:val="1"/>
      <w:numFmt w:val="lowerLetter"/>
      <w:lvlText w:val="%8."/>
      <w:lvlJc w:val="left"/>
      <w:pPr>
        <w:ind w:left="5760" w:hanging="360"/>
      </w:pPr>
    </w:lvl>
    <w:lvl w:ilvl="8" w:tplc="B1B06416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F0A6722"/>
    <w:multiLevelType w:val="hybridMultilevel"/>
    <w:tmpl w:val="9544C25C"/>
    <w:lvl w:ilvl="0" w:tplc="EAB83C9A">
      <w:start w:val="1"/>
      <w:numFmt w:val="lowerLetter"/>
      <w:lvlText w:val="%1."/>
      <w:lvlJc w:val="left"/>
      <w:pPr>
        <w:ind w:left="720" w:hanging="360"/>
      </w:pPr>
    </w:lvl>
    <w:lvl w:ilvl="1" w:tplc="3B40626E">
      <w:start w:val="1"/>
      <w:numFmt w:val="lowerLetter"/>
      <w:lvlText w:val="%2."/>
      <w:lvlJc w:val="left"/>
      <w:pPr>
        <w:ind w:left="1440" w:hanging="360"/>
      </w:pPr>
    </w:lvl>
    <w:lvl w:ilvl="2" w:tplc="7786C000">
      <w:start w:val="1"/>
      <w:numFmt w:val="lowerRoman"/>
      <w:lvlText w:val="%3."/>
      <w:lvlJc w:val="right"/>
      <w:pPr>
        <w:ind w:left="2160" w:hanging="180"/>
      </w:pPr>
    </w:lvl>
    <w:lvl w:ilvl="3" w:tplc="5CFEDD08">
      <w:start w:val="1"/>
      <w:numFmt w:val="decimal"/>
      <w:lvlText w:val="%4."/>
      <w:lvlJc w:val="left"/>
      <w:pPr>
        <w:ind w:left="2880" w:hanging="360"/>
      </w:pPr>
    </w:lvl>
    <w:lvl w:ilvl="4" w:tplc="3BB4D4A4">
      <w:start w:val="1"/>
      <w:numFmt w:val="lowerLetter"/>
      <w:lvlText w:val="%5."/>
      <w:lvlJc w:val="left"/>
      <w:pPr>
        <w:ind w:left="3600" w:hanging="360"/>
      </w:pPr>
    </w:lvl>
    <w:lvl w:ilvl="5" w:tplc="18ACF220">
      <w:start w:val="1"/>
      <w:numFmt w:val="lowerRoman"/>
      <w:lvlText w:val="%6."/>
      <w:lvlJc w:val="right"/>
      <w:pPr>
        <w:ind w:left="4320" w:hanging="180"/>
      </w:pPr>
    </w:lvl>
    <w:lvl w:ilvl="6" w:tplc="73D8C5DE">
      <w:start w:val="1"/>
      <w:numFmt w:val="decimal"/>
      <w:lvlText w:val="%7."/>
      <w:lvlJc w:val="left"/>
      <w:pPr>
        <w:ind w:left="5040" w:hanging="360"/>
      </w:pPr>
    </w:lvl>
    <w:lvl w:ilvl="7" w:tplc="71D6C216">
      <w:start w:val="1"/>
      <w:numFmt w:val="lowerLetter"/>
      <w:lvlText w:val="%8."/>
      <w:lvlJc w:val="left"/>
      <w:pPr>
        <w:ind w:left="5760" w:hanging="360"/>
      </w:pPr>
    </w:lvl>
    <w:lvl w:ilvl="8" w:tplc="581EE2B6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F3A2646"/>
    <w:multiLevelType w:val="hybridMultilevel"/>
    <w:tmpl w:val="EDC4328C"/>
    <w:lvl w:ilvl="0" w:tplc="72A252F4">
      <w:start w:val="1"/>
      <w:numFmt w:val="decimal"/>
      <w:lvlText w:val="%1."/>
      <w:lvlJc w:val="left"/>
      <w:pPr>
        <w:ind w:left="720" w:hanging="360"/>
      </w:pPr>
    </w:lvl>
    <w:lvl w:ilvl="1" w:tplc="EA4C26DE">
      <w:start w:val="1"/>
      <w:numFmt w:val="lowerLetter"/>
      <w:lvlText w:val="%2."/>
      <w:lvlJc w:val="left"/>
      <w:pPr>
        <w:ind w:left="1440" w:hanging="360"/>
      </w:pPr>
    </w:lvl>
    <w:lvl w:ilvl="2" w:tplc="8DA689B4">
      <w:start w:val="1"/>
      <w:numFmt w:val="lowerRoman"/>
      <w:lvlText w:val="%3."/>
      <w:lvlJc w:val="right"/>
      <w:pPr>
        <w:ind w:left="2160" w:hanging="180"/>
      </w:pPr>
    </w:lvl>
    <w:lvl w:ilvl="3" w:tplc="2DEE6530">
      <w:start w:val="1"/>
      <w:numFmt w:val="decimal"/>
      <w:lvlText w:val="%4."/>
      <w:lvlJc w:val="left"/>
      <w:pPr>
        <w:ind w:left="2880" w:hanging="360"/>
      </w:pPr>
    </w:lvl>
    <w:lvl w:ilvl="4" w:tplc="5AD03D06">
      <w:start w:val="1"/>
      <w:numFmt w:val="lowerLetter"/>
      <w:lvlText w:val="%5."/>
      <w:lvlJc w:val="left"/>
      <w:pPr>
        <w:ind w:left="3600" w:hanging="360"/>
      </w:pPr>
    </w:lvl>
    <w:lvl w:ilvl="5" w:tplc="708E94E0">
      <w:start w:val="1"/>
      <w:numFmt w:val="lowerRoman"/>
      <w:lvlText w:val="%6."/>
      <w:lvlJc w:val="right"/>
      <w:pPr>
        <w:ind w:left="4320" w:hanging="180"/>
      </w:pPr>
    </w:lvl>
    <w:lvl w:ilvl="6" w:tplc="EBA245B6">
      <w:start w:val="1"/>
      <w:numFmt w:val="decimal"/>
      <w:lvlText w:val="%7."/>
      <w:lvlJc w:val="left"/>
      <w:pPr>
        <w:ind w:left="5040" w:hanging="360"/>
      </w:pPr>
    </w:lvl>
    <w:lvl w:ilvl="7" w:tplc="C1A44762">
      <w:start w:val="1"/>
      <w:numFmt w:val="lowerLetter"/>
      <w:lvlText w:val="%8."/>
      <w:lvlJc w:val="left"/>
      <w:pPr>
        <w:ind w:left="5760" w:hanging="360"/>
      </w:pPr>
    </w:lvl>
    <w:lvl w:ilvl="8" w:tplc="D7BCEFAE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F703A15"/>
    <w:multiLevelType w:val="hybridMultilevel"/>
    <w:tmpl w:val="0C5A560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FAC34B0"/>
    <w:multiLevelType w:val="hybridMultilevel"/>
    <w:tmpl w:val="133AD9E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FAC4A01"/>
    <w:multiLevelType w:val="hybridMultilevel"/>
    <w:tmpl w:val="9E12865C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00631E0"/>
    <w:multiLevelType w:val="hybridMultilevel"/>
    <w:tmpl w:val="36860B2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0E76F85"/>
    <w:multiLevelType w:val="hybridMultilevel"/>
    <w:tmpl w:val="28ACC77A"/>
    <w:lvl w:ilvl="0" w:tplc="069A9F86">
      <w:start w:val="1"/>
      <w:numFmt w:val="lowerLetter"/>
      <w:lvlText w:val="%1."/>
      <w:lvlJc w:val="left"/>
      <w:pPr>
        <w:ind w:left="720" w:hanging="360"/>
      </w:p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0F10657"/>
    <w:multiLevelType w:val="hybridMultilevel"/>
    <w:tmpl w:val="C0D2A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3">
    <w:nsid w:val="5105716F"/>
    <w:multiLevelType w:val="hybridMultilevel"/>
    <w:tmpl w:val="E97CE358"/>
    <w:lvl w:ilvl="0" w:tplc="236417D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4">
    <w:nsid w:val="5106085C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1113A4F"/>
    <w:multiLevelType w:val="multilevel"/>
    <w:tmpl w:val="2AECEB10"/>
    <w:numStyleLink w:val="GSACtrlList"/>
  </w:abstractNum>
  <w:abstractNum w:abstractNumId="306">
    <w:nsid w:val="516678DB"/>
    <w:multiLevelType w:val="multilevel"/>
    <w:tmpl w:val="2AECEB10"/>
    <w:numStyleLink w:val="GSACtrlList"/>
  </w:abstractNum>
  <w:abstractNum w:abstractNumId="307">
    <w:nsid w:val="518B024E"/>
    <w:multiLevelType w:val="hybridMultilevel"/>
    <w:tmpl w:val="5136DBE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197674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9">
    <w:nsid w:val="53024501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3286801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1">
    <w:nsid w:val="53396771"/>
    <w:multiLevelType w:val="hybridMultilevel"/>
    <w:tmpl w:val="4620D13A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375798E"/>
    <w:multiLevelType w:val="hybridMultilevel"/>
    <w:tmpl w:val="3BD6CBF2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3">
    <w:nsid w:val="53BA4C40"/>
    <w:multiLevelType w:val="multilevel"/>
    <w:tmpl w:val="2AECEB10"/>
    <w:numStyleLink w:val="GSACtrlList"/>
  </w:abstractNum>
  <w:abstractNum w:abstractNumId="314">
    <w:nsid w:val="53C02EC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5">
    <w:nsid w:val="54377B8D"/>
    <w:multiLevelType w:val="multilevel"/>
    <w:tmpl w:val="2AECEB10"/>
    <w:numStyleLink w:val="GSACtrlList"/>
  </w:abstractNum>
  <w:abstractNum w:abstractNumId="316">
    <w:nsid w:val="54656F75"/>
    <w:multiLevelType w:val="multilevel"/>
    <w:tmpl w:val="2AECEB10"/>
    <w:numStyleLink w:val="GSACtrlList"/>
  </w:abstractNum>
  <w:abstractNum w:abstractNumId="317">
    <w:nsid w:val="546D3076"/>
    <w:multiLevelType w:val="multilevel"/>
    <w:tmpl w:val="2AECEB10"/>
    <w:numStyleLink w:val="GSACtrlList"/>
  </w:abstractNum>
  <w:abstractNum w:abstractNumId="318">
    <w:nsid w:val="54AF1265"/>
    <w:multiLevelType w:val="multilevel"/>
    <w:tmpl w:val="2AECEB10"/>
    <w:numStyleLink w:val="GSACtrlList"/>
  </w:abstractNum>
  <w:abstractNum w:abstractNumId="319">
    <w:nsid w:val="54D0057A"/>
    <w:multiLevelType w:val="multilevel"/>
    <w:tmpl w:val="2AECEB10"/>
    <w:numStyleLink w:val="GSACtrlList"/>
  </w:abstractNum>
  <w:abstractNum w:abstractNumId="320">
    <w:nsid w:val="553221F5"/>
    <w:multiLevelType w:val="hybridMultilevel"/>
    <w:tmpl w:val="BE5E9448"/>
    <w:lvl w:ilvl="0" w:tplc="39861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E049DA6">
      <w:start w:val="1"/>
      <w:numFmt w:val="lowerLetter"/>
      <w:lvlText w:val="%2."/>
      <w:lvlJc w:val="left"/>
      <w:pPr>
        <w:ind w:left="1440" w:hanging="360"/>
      </w:pPr>
    </w:lvl>
    <w:lvl w:ilvl="2" w:tplc="7836121A">
      <w:start w:val="1"/>
      <w:numFmt w:val="lowerRoman"/>
      <w:lvlText w:val="%3."/>
      <w:lvlJc w:val="right"/>
      <w:pPr>
        <w:ind w:left="2160" w:hanging="180"/>
      </w:pPr>
    </w:lvl>
    <w:lvl w:ilvl="3" w:tplc="CA082DCA">
      <w:start w:val="1"/>
      <w:numFmt w:val="decimal"/>
      <w:lvlText w:val="%4."/>
      <w:lvlJc w:val="left"/>
      <w:pPr>
        <w:ind w:left="2880" w:hanging="360"/>
      </w:pPr>
    </w:lvl>
    <w:lvl w:ilvl="4" w:tplc="20A02006">
      <w:start w:val="1"/>
      <w:numFmt w:val="lowerLetter"/>
      <w:lvlText w:val="%5."/>
      <w:lvlJc w:val="left"/>
      <w:pPr>
        <w:ind w:left="3600" w:hanging="360"/>
      </w:pPr>
    </w:lvl>
    <w:lvl w:ilvl="5" w:tplc="0A54B4E2">
      <w:start w:val="1"/>
      <w:numFmt w:val="lowerRoman"/>
      <w:lvlText w:val="%6."/>
      <w:lvlJc w:val="right"/>
      <w:pPr>
        <w:ind w:left="4320" w:hanging="180"/>
      </w:pPr>
    </w:lvl>
    <w:lvl w:ilvl="6" w:tplc="B88ED734">
      <w:start w:val="1"/>
      <w:numFmt w:val="decimal"/>
      <w:lvlText w:val="%7."/>
      <w:lvlJc w:val="left"/>
      <w:pPr>
        <w:ind w:left="5040" w:hanging="360"/>
      </w:pPr>
    </w:lvl>
    <w:lvl w:ilvl="7" w:tplc="63042D56">
      <w:start w:val="1"/>
      <w:numFmt w:val="lowerLetter"/>
      <w:lvlText w:val="%8."/>
      <w:lvlJc w:val="left"/>
      <w:pPr>
        <w:ind w:left="5760" w:hanging="360"/>
      </w:pPr>
    </w:lvl>
    <w:lvl w:ilvl="8" w:tplc="87A2F660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5643504"/>
    <w:multiLevelType w:val="hybridMultilevel"/>
    <w:tmpl w:val="4E4E5DBC"/>
    <w:lvl w:ilvl="0" w:tplc="500060C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2">
    <w:nsid w:val="55DD4042"/>
    <w:multiLevelType w:val="hybridMultilevel"/>
    <w:tmpl w:val="CAE2C68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0DA93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6123D7C"/>
    <w:multiLevelType w:val="hybridMultilevel"/>
    <w:tmpl w:val="678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563B66B6"/>
    <w:multiLevelType w:val="hybridMultilevel"/>
    <w:tmpl w:val="88E074D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67C1ECC"/>
    <w:multiLevelType w:val="hybridMultilevel"/>
    <w:tmpl w:val="A2564488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6">
    <w:nsid w:val="56D0234E"/>
    <w:multiLevelType w:val="hybridMultilevel"/>
    <w:tmpl w:val="41F0EB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70471F3"/>
    <w:multiLevelType w:val="multilevel"/>
    <w:tmpl w:val="633A3F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14.1"/>
      <w:lvlJc w:val="left"/>
      <w:pPr>
        <w:ind w:left="720" w:hanging="72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365F91" w:themeColor="accent1" w:themeShade="BF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8">
    <w:nsid w:val="57F2207E"/>
    <w:multiLevelType w:val="hybridMultilevel"/>
    <w:tmpl w:val="9676D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9">
    <w:nsid w:val="587970E0"/>
    <w:multiLevelType w:val="multilevel"/>
    <w:tmpl w:val="2AECEB10"/>
    <w:numStyleLink w:val="GSACtrlList"/>
  </w:abstractNum>
  <w:abstractNum w:abstractNumId="330">
    <w:nsid w:val="587D0967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1">
    <w:nsid w:val="58CF4B4D"/>
    <w:multiLevelType w:val="multilevel"/>
    <w:tmpl w:val="FE56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2">
    <w:nsid w:val="58DA6958"/>
    <w:multiLevelType w:val="hybridMultilevel"/>
    <w:tmpl w:val="1F2899D4"/>
    <w:lvl w:ilvl="0" w:tplc="7D4A20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>
    <w:nsid w:val="590902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4">
    <w:nsid w:val="5A5E0DFB"/>
    <w:multiLevelType w:val="hybridMultilevel"/>
    <w:tmpl w:val="F4DE79E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A734298"/>
    <w:multiLevelType w:val="multilevel"/>
    <w:tmpl w:val="2AECEB10"/>
    <w:numStyleLink w:val="GSACtrlList"/>
  </w:abstractNum>
  <w:abstractNum w:abstractNumId="336">
    <w:nsid w:val="5AFA62FF"/>
    <w:multiLevelType w:val="multilevel"/>
    <w:tmpl w:val="2AECEB10"/>
    <w:numStyleLink w:val="GSACtrlList"/>
  </w:abstractNum>
  <w:abstractNum w:abstractNumId="337">
    <w:nsid w:val="5AFD52A7"/>
    <w:multiLevelType w:val="hybridMultilevel"/>
    <w:tmpl w:val="0914C094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4400EB"/>
    <w:multiLevelType w:val="hybridMultilevel"/>
    <w:tmpl w:val="A760BD4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B9401AF"/>
    <w:multiLevelType w:val="multilevel"/>
    <w:tmpl w:val="2AECEB10"/>
    <w:numStyleLink w:val="GSACtrlList"/>
  </w:abstractNum>
  <w:abstractNum w:abstractNumId="340">
    <w:nsid w:val="5BB1575F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1">
    <w:nsid w:val="5BDC4F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2">
    <w:nsid w:val="5BF3329E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3">
    <w:nsid w:val="5C1E306D"/>
    <w:multiLevelType w:val="multilevel"/>
    <w:tmpl w:val="FE7C9DCA"/>
    <w:lvl w:ilvl="0">
      <w:start w:val="1"/>
      <w:numFmt w:val="upperLetter"/>
      <w:suff w:val="nothing"/>
      <w:lvlText w:val="Appendix %1.  "/>
      <w:lvlJc w:val="left"/>
      <w:pPr>
        <w:ind w:left="385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4">
    <w:nsid w:val="5C200A1F"/>
    <w:multiLevelType w:val="multilevel"/>
    <w:tmpl w:val="2AECEB10"/>
    <w:numStyleLink w:val="GSACtrlList"/>
  </w:abstractNum>
  <w:abstractNum w:abstractNumId="345">
    <w:nsid w:val="5C655E71"/>
    <w:multiLevelType w:val="multilevel"/>
    <w:tmpl w:val="2AECEB10"/>
    <w:numStyleLink w:val="GSACtrlList"/>
  </w:abstractNum>
  <w:abstractNum w:abstractNumId="346">
    <w:nsid w:val="5CB270BB"/>
    <w:multiLevelType w:val="hybridMultilevel"/>
    <w:tmpl w:val="1B8C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D346B6D"/>
    <w:multiLevelType w:val="hybridMultilevel"/>
    <w:tmpl w:val="67140ADA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8">
    <w:nsid w:val="5D986682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9">
    <w:nsid w:val="5D991233"/>
    <w:multiLevelType w:val="multilevel"/>
    <w:tmpl w:val="7D48CF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50">
    <w:nsid w:val="5DAF532E"/>
    <w:multiLevelType w:val="hybridMultilevel"/>
    <w:tmpl w:val="8D78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E064E71"/>
    <w:multiLevelType w:val="multilevel"/>
    <w:tmpl w:val="2AECEB10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2">
    <w:nsid w:val="5E9E1B10"/>
    <w:multiLevelType w:val="hybridMultilevel"/>
    <w:tmpl w:val="B8041C10"/>
    <w:lvl w:ilvl="0" w:tplc="C6A4293A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365F91" w:themeColor="accent1" w:themeShade="BF"/>
        <w:sz w:val="24"/>
      </w:rPr>
    </w:lvl>
  </w:abstractNum>
  <w:abstractNum w:abstractNumId="354">
    <w:nsid w:val="5FCE1AB9"/>
    <w:multiLevelType w:val="hybridMultilevel"/>
    <w:tmpl w:val="9F66919E"/>
    <w:lvl w:ilvl="0" w:tplc="C7B4C8F0">
      <w:start w:val="1"/>
      <w:numFmt w:val="lowerLetter"/>
      <w:lvlText w:val="%1."/>
      <w:lvlJc w:val="left"/>
      <w:pPr>
        <w:ind w:left="720" w:hanging="360"/>
      </w:pPr>
    </w:lvl>
    <w:lvl w:ilvl="1" w:tplc="3C1A3A7A">
      <w:start w:val="1"/>
      <w:numFmt w:val="decimal"/>
      <w:lvlText w:val="%2."/>
      <w:lvlJc w:val="left"/>
      <w:pPr>
        <w:ind w:left="1440" w:hanging="360"/>
      </w:pPr>
    </w:lvl>
    <w:lvl w:ilvl="2" w:tplc="CBCA8DE0">
      <w:start w:val="1"/>
      <w:numFmt w:val="lowerRoman"/>
      <w:lvlText w:val="%3."/>
      <w:lvlJc w:val="right"/>
      <w:pPr>
        <w:ind w:left="2160" w:hanging="180"/>
      </w:pPr>
    </w:lvl>
    <w:lvl w:ilvl="3" w:tplc="3BD01DB0">
      <w:start w:val="1"/>
      <w:numFmt w:val="decimal"/>
      <w:lvlText w:val="%4."/>
      <w:lvlJc w:val="left"/>
      <w:pPr>
        <w:ind w:left="2880" w:hanging="360"/>
      </w:pPr>
    </w:lvl>
    <w:lvl w:ilvl="4" w:tplc="4AD2CD00">
      <w:start w:val="1"/>
      <w:numFmt w:val="lowerLetter"/>
      <w:lvlText w:val="%5."/>
      <w:lvlJc w:val="left"/>
      <w:pPr>
        <w:ind w:left="3600" w:hanging="360"/>
      </w:pPr>
    </w:lvl>
    <w:lvl w:ilvl="5" w:tplc="07106912">
      <w:start w:val="1"/>
      <w:numFmt w:val="lowerRoman"/>
      <w:lvlText w:val="%6."/>
      <w:lvlJc w:val="right"/>
      <w:pPr>
        <w:ind w:left="4320" w:hanging="180"/>
      </w:pPr>
    </w:lvl>
    <w:lvl w:ilvl="6" w:tplc="6EF06BD6">
      <w:start w:val="1"/>
      <w:numFmt w:val="decimal"/>
      <w:lvlText w:val="%7."/>
      <w:lvlJc w:val="left"/>
      <w:pPr>
        <w:ind w:left="5040" w:hanging="360"/>
      </w:pPr>
    </w:lvl>
    <w:lvl w:ilvl="7" w:tplc="8B5A6C0C">
      <w:start w:val="1"/>
      <w:numFmt w:val="lowerLetter"/>
      <w:lvlText w:val="%8."/>
      <w:lvlJc w:val="left"/>
      <w:pPr>
        <w:ind w:left="5760" w:hanging="360"/>
      </w:pPr>
    </w:lvl>
    <w:lvl w:ilvl="8" w:tplc="8B00E4A8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FF8074B"/>
    <w:multiLevelType w:val="multilevel"/>
    <w:tmpl w:val="2AECEB10"/>
    <w:numStyleLink w:val="GSACtrlList"/>
  </w:abstractNum>
  <w:abstractNum w:abstractNumId="356">
    <w:nsid w:val="605C0366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7">
    <w:nsid w:val="606E1EE0"/>
    <w:multiLevelType w:val="hybridMultilevel"/>
    <w:tmpl w:val="4B0C826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F5B58"/>
    <w:multiLevelType w:val="hybridMultilevel"/>
    <w:tmpl w:val="E154079A"/>
    <w:lvl w:ilvl="0" w:tplc="E036F77A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1EA1BAB"/>
    <w:multiLevelType w:val="hybridMultilevel"/>
    <w:tmpl w:val="5AD878F0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1F2503B"/>
    <w:multiLevelType w:val="multilevel"/>
    <w:tmpl w:val="2AECEB10"/>
    <w:numStyleLink w:val="GSACtrlList"/>
  </w:abstractNum>
  <w:abstractNum w:abstractNumId="361">
    <w:nsid w:val="62896D98"/>
    <w:multiLevelType w:val="multilevel"/>
    <w:tmpl w:val="2AECEB10"/>
    <w:numStyleLink w:val="GSACtrlList"/>
  </w:abstractNum>
  <w:abstractNum w:abstractNumId="362">
    <w:nsid w:val="62935FCE"/>
    <w:multiLevelType w:val="hybridMultilevel"/>
    <w:tmpl w:val="F50EC69E"/>
    <w:lvl w:ilvl="0" w:tplc="1682C810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3">
    <w:nsid w:val="629376D7"/>
    <w:multiLevelType w:val="multilevel"/>
    <w:tmpl w:val="2AECEB10"/>
    <w:numStyleLink w:val="GSACtrlList"/>
  </w:abstractNum>
  <w:abstractNum w:abstractNumId="364">
    <w:nsid w:val="629F3FA9"/>
    <w:multiLevelType w:val="multilevel"/>
    <w:tmpl w:val="2AECEB10"/>
    <w:numStyleLink w:val="GSACtrlList"/>
  </w:abstractNum>
  <w:abstractNum w:abstractNumId="365">
    <w:nsid w:val="62B86B77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6">
    <w:nsid w:val="62CB4568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7">
    <w:nsid w:val="62D127A9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33D63D1"/>
    <w:multiLevelType w:val="hybridMultilevel"/>
    <w:tmpl w:val="2124B3E2"/>
    <w:lvl w:ilvl="0" w:tplc="39861DD2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</w:rPr>
    </w:lvl>
    <w:lvl w:ilvl="1" w:tplc="F5ECF9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9">
    <w:nsid w:val="634C208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0">
    <w:nsid w:val="647944EA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1">
    <w:nsid w:val="649858FC"/>
    <w:multiLevelType w:val="hybridMultilevel"/>
    <w:tmpl w:val="03924ADC"/>
    <w:lvl w:ilvl="0" w:tplc="79985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49E50C5"/>
    <w:multiLevelType w:val="multilevel"/>
    <w:tmpl w:val="2AECEB10"/>
    <w:numStyleLink w:val="GSACtrlList"/>
  </w:abstractNum>
  <w:abstractNum w:abstractNumId="373">
    <w:nsid w:val="659418FD"/>
    <w:multiLevelType w:val="multilevel"/>
    <w:tmpl w:val="2AECEB10"/>
    <w:numStyleLink w:val="GSACtrlList"/>
  </w:abstractNum>
  <w:abstractNum w:abstractNumId="374">
    <w:nsid w:val="660516F0"/>
    <w:multiLevelType w:val="hybridMultilevel"/>
    <w:tmpl w:val="376A5D1A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5">
    <w:nsid w:val="66435C5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6">
    <w:nsid w:val="673E760D"/>
    <w:multiLevelType w:val="multilevel"/>
    <w:tmpl w:val="2AECEB10"/>
    <w:numStyleLink w:val="GSACtrlList"/>
  </w:abstractNum>
  <w:abstractNum w:abstractNumId="377">
    <w:nsid w:val="67724210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7CA7F5A"/>
    <w:multiLevelType w:val="hybridMultilevel"/>
    <w:tmpl w:val="F864CDF2"/>
    <w:lvl w:ilvl="0" w:tplc="64626C28">
      <w:start w:val="1"/>
      <w:numFmt w:val="lowerLetter"/>
      <w:lvlText w:val="%1."/>
      <w:lvlJc w:val="left"/>
      <w:pPr>
        <w:ind w:left="720" w:hanging="360"/>
      </w:pPr>
    </w:lvl>
    <w:lvl w:ilvl="1" w:tplc="C1EE6B5C">
      <w:start w:val="1"/>
      <w:numFmt w:val="decimal"/>
      <w:lvlText w:val="%2."/>
      <w:lvlJc w:val="left"/>
      <w:pPr>
        <w:ind w:left="1440" w:hanging="360"/>
      </w:pPr>
    </w:lvl>
    <w:lvl w:ilvl="2" w:tplc="1320F57C">
      <w:start w:val="1"/>
      <w:numFmt w:val="lowerRoman"/>
      <w:lvlText w:val="%3."/>
      <w:lvlJc w:val="right"/>
      <w:pPr>
        <w:ind w:left="2160" w:hanging="180"/>
      </w:pPr>
    </w:lvl>
    <w:lvl w:ilvl="3" w:tplc="2828EC04">
      <w:start w:val="1"/>
      <w:numFmt w:val="decimal"/>
      <w:lvlText w:val="%4."/>
      <w:lvlJc w:val="left"/>
      <w:pPr>
        <w:ind w:left="2880" w:hanging="360"/>
      </w:pPr>
    </w:lvl>
    <w:lvl w:ilvl="4" w:tplc="EB78071C">
      <w:start w:val="1"/>
      <w:numFmt w:val="lowerLetter"/>
      <w:lvlText w:val="%5."/>
      <w:lvlJc w:val="left"/>
      <w:pPr>
        <w:ind w:left="3600" w:hanging="360"/>
      </w:pPr>
    </w:lvl>
    <w:lvl w:ilvl="5" w:tplc="2F1463BC">
      <w:start w:val="1"/>
      <w:numFmt w:val="lowerRoman"/>
      <w:lvlText w:val="%6."/>
      <w:lvlJc w:val="right"/>
      <w:pPr>
        <w:ind w:left="4320" w:hanging="180"/>
      </w:pPr>
    </w:lvl>
    <w:lvl w:ilvl="6" w:tplc="A658F4EA">
      <w:start w:val="1"/>
      <w:numFmt w:val="decimal"/>
      <w:lvlText w:val="%7."/>
      <w:lvlJc w:val="left"/>
      <w:pPr>
        <w:ind w:left="5040" w:hanging="360"/>
      </w:pPr>
    </w:lvl>
    <w:lvl w:ilvl="7" w:tplc="3DAC6848">
      <w:start w:val="1"/>
      <w:numFmt w:val="lowerLetter"/>
      <w:lvlText w:val="%8."/>
      <w:lvlJc w:val="left"/>
      <w:pPr>
        <w:ind w:left="5760" w:hanging="360"/>
      </w:pPr>
    </w:lvl>
    <w:lvl w:ilvl="8" w:tplc="05307F20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7DF2119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0">
    <w:nsid w:val="67EF0C6A"/>
    <w:multiLevelType w:val="hybridMultilevel"/>
    <w:tmpl w:val="D102AF02"/>
    <w:lvl w:ilvl="0" w:tplc="651C58F6">
      <w:start w:val="1"/>
      <w:numFmt w:val="lowerLetter"/>
      <w:lvlText w:val="%1."/>
      <w:lvlJc w:val="left"/>
      <w:pPr>
        <w:ind w:left="720" w:hanging="360"/>
      </w:pPr>
    </w:lvl>
    <w:lvl w:ilvl="1" w:tplc="5A76B56C">
      <w:start w:val="1"/>
      <w:numFmt w:val="lowerLetter"/>
      <w:lvlText w:val="%2."/>
      <w:lvlJc w:val="left"/>
      <w:pPr>
        <w:ind w:left="1440" w:hanging="360"/>
      </w:pPr>
    </w:lvl>
    <w:lvl w:ilvl="2" w:tplc="90E64388">
      <w:start w:val="1"/>
      <w:numFmt w:val="lowerRoman"/>
      <w:lvlText w:val="%3."/>
      <w:lvlJc w:val="right"/>
      <w:pPr>
        <w:ind w:left="2160" w:hanging="180"/>
      </w:pPr>
    </w:lvl>
    <w:lvl w:ilvl="3" w:tplc="4BB49BB2">
      <w:start w:val="1"/>
      <w:numFmt w:val="decimal"/>
      <w:lvlText w:val="%4."/>
      <w:lvlJc w:val="left"/>
      <w:pPr>
        <w:ind w:left="2880" w:hanging="360"/>
      </w:pPr>
    </w:lvl>
    <w:lvl w:ilvl="4" w:tplc="674C4BA6">
      <w:start w:val="1"/>
      <w:numFmt w:val="lowerLetter"/>
      <w:lvlText w:val="%5."/>
      <w:lvlJc w:val="left"/>
      <w:pPr>
        <w:ind w:left="3600" w:hanging="360"/>
      </w:pPr>
    </w:lvl>
    <w:lvl w:ilvl="5" w:tplc="8EB8B802">
      <w:start w:val="1"/>
      <w:numFmt w:val="lowerRoman"/>
      <w:lvlText w:val="%6."/>
      <w:lvlJc w:val="right"/>
      <w:pPr>
        <w:ind w:left="4320" w:hanging="180"/>
      </w:pPr>
    </w:lvl>
    <w:lvl w:ilvl="6" w:tplc="DDD48C8E">
      <w:start w:val="1"/>
      <w:numFmt w:val="decimal"/>
      <w:lvlText w:val="%7."/>
      <w:lvlJc w:val="left"/>
      <w:pPr>
        <w:ind w:left="5040" w:hanging="360"/>
      </w:pPr>
    </w:lvl>
    <w:lvl w:ilvl="7" w:tplc="B91ABCEE">
      <w:start w:val="1"/>
      <w:numFmt w:val="lowerLetter"/>
      <w:lvlText w:val="%8."/>
      <w:lvlJc w:val="left"/>
      <w:pPr>
        <w:ind w:left="5760" w:hanging="360"/>
      </w:pPr>
    </w:lvl>
    <w:lvl w:ilvl="8" w:tplc="807A541E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89204AD"/>
    <w:multiLevelType w:val="hybridMultilevel"/>
    <w:tmpl w:val="22CC5AFA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0DA936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2">
    <w:nsid w:val="6908353D"/>
    <w:multiLevelType w:val="multilevel"/>
    <w:tmpl w:val="2AECEB10"/>
    <w:numStyleLink w:val="GSACtrlList"/>
  </w:abstractNum>
  <w:abstractNum w:abstractNumId="383">
    <w:nsid w:val="693272B5"/>
    <w:multiLevelType w:val="multilevel"/>
    <w:tmpl w:val="2AECEB10"/>
    <w:numStyleLink w:val="GSACtrlList"/>
  </w:abstractNum>
  <w:abstractNum w:abstractNumId="384">
    <w:nsid w:val="69830A22"/>
    <w:multiLevelType w:val="multilevel"/>
    <w:tmpl w:val="2AECEB10"/>
    <w:numStyleLink w:val="GSACtrlList"/>
  </w:abstractNum>
  <w:abstractNum w:abstractNumId="385">
    <w:nsid w:val="69AA7894"/>
    <w:multiLevelType w:val="hybridMultilevel"/>
    <w:tmpl w:val="32C88C72"/>
    <w:lvl w:ilvl="0" w:tplc="74903E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6">
    <w:nsid w:val="69F1118E"/>
    <w:multiLevelType w:val="hybridMultilevel"/>
    <w:tmpl w:val="072227C8"/>
    <w:lvl w:ilvl="0" w:tplc="E3DAA7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F5E6E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7">
    <w:nsid w:val="6A2D17CD"/>
    <w:multiLevelType w:val="multilevel"/>
    <w:tmpl w:val="2AA66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8">
    <w:nsid w:val="6A2E344C"/>
    <w:multiLevelType w:val="hybridMultilevel"/>
    <w:tmpl w:val="BF92D940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decimal"/>
      <w:lvlText w:val="%4."/>
      <w:lvlJc w:val="left"/>
      <w:pPr>
        <w:ind w:left="3600" w:hanging="360"/>
      </w:pPr>
    </w:lvl>
    <w:lvl w:ilvl="4" w:tplc="04090003">
      <w:start w:val="1"/>
      <w:numFmt w:val="lowerLetter"/>
      <w:lvlText w:val="%5."/>
      <w:lvlJc w:val="left"/>
      <w:pPr>
        <w:ind w:left="4320" w:hanging="360"/>
      </w:pPr>
    </w:lvl>
    <w:lvl w:ilvl="5" w:tplc="04090005">
      <w:start w:val="1"/>
      <w:numFmt w:val="lowerRoman"/>
      <w:lvlText w:val="%6."/>
      <w:lvlJc w:val="right"/>
      <w:pPr>
        <w:ind w:left="5040" w:hanging="180"/>
      </w:pPr>
    </w:lvl>
    <w:lvl w:ilvl="6" w:tplc="04090001">
      <w:start w:val="1"/>
      <w:numFmt w:val="decimal"/>
      <w:lvlText w:val="%7."/>
      <w:lvlJc w:val="left"/>
      <w:pPr>
        <w:ind w:left="5760" w:hanging="360"/>
      </w:pPr>
    </w:lvl>
    <w:lvl w:ilvl="7" w:tplc="04090003">
      <w:start w:val="1"/>
      <w:numFmt w:val="lowerLetter"/>
      <w:lvlText w:val="%8."/>
      <w:lvlJc w:val="left"/>
      <w:pPr>
        <w:ind w:left="6480" w:hanging="360"/>
      </w:pPr>
    </w:lvl>
    <w:lvl w:ilvl="8" w:tplc="04090005">
      <w:start w:val="1"/>
      <w:numFmt w:val="lowerRoman"/>
      <w:lvlText w:val="%9."/>
      <w:lvlJc w:val="right"/>
      <w:pPr>
        <w:ind w:left="7200" w:hanging="180"/>
      </w:pPr>
    </w:lvl>
  </w:abstractNum>
  <w:abstractNum w:abstractNumId="389">
    <w:nsid w:val="6A307CBF"/>
    <w:multiLevelType w:val="multilevel"/>
    <w:tmpl w:val="2AECEB10"/>
    <w:numStyleLink w:val="GSACtrlList"/>
  </w:abstractNum>
  <w:abstractNum w:abstractNumId="390">
    <w:nsid w:val="6A701124"/>
    <w:multiLevelType w:val="hybridMultilevel"/>
    <w:tmpl w:val="AEB04CE2"/>
    <w:lvl w:ilvl="0" w:tplc="03D8B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B23720C"/>
    <w:multiLevelType w:val="hybridMultilevel"/>
    <w:tmpl w:val="3086E562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B597A7F"/>
    <w:multiLevelType w:val="hybridMultilevel"/>
    <w:tmpl w:val="EA7408C8"/>
    <w:lvl w:ilvl="0" w:tplc="540CACE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CA70309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4">
    <w:nsid w:val="6CBC403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5">
    <w:nsid w:val="6CFE2284"/>
    <w:multiLevelType w:val="hybridMultilevel"/>
    <w:tmpl w:val="C75493A4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E2A870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D8C57D0"/>
    <w:multiLevelType w:val="hybridMultilevel"/>
    <w:tmpl w:val="CF1C19D4"/>
    <w:lvl w:ilvl="0" w:tplc="163C56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2B4CB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7">
    <w:nsid w:val="6D907DA3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DB80085"/>
    <w:multiLevelType w:val="hybridMultilevel"/>
    <w:tmpl w:val="77B27B3A"/>
    <w:lvl w:ilvl="0" w:tplc="F348C89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9">
    <w:nsid w:val="6DE704EB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E3D5E49"/>
    <w:multiLevelType w:val="multilevel"/>
    <w:tmpl w:val="2AECEB10"/>
    <w:numStyleLink w:val="GSACtrlList"/>
  </w:abstractNum>
  <w:abstractNum w:abstractNumId="401">
    <w:nsid w:val="6E3E11D0"/>
    <w:multiLevelType w:val="multilevel"/>
    <w:tmpl w:val="2AECEB10"/>
    <w:numStyleLink w:val="GSACtrlList"/>
  </w:abstractNum>
  <w:abstractNum w:abstractNumId="402">
    <w:nsid w:val="6E6F6D91"/>
    <w:multiLevelType w:val="hybridMultilevel"/>
    <w:tmpl w:val="CB563DEC"/>
    <w:lvl w:ilvl="0" w:tplc="79DEC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E8B24F7"/>
    <w:multiLevelType w:val="hybridMultilevel"/>
    <w:tmpl w:val="24C05A9A"/>
    <w:lvl w:ilvl="0" w:tplc="39861DD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4">
    <w:nsid w:val="6EAA37BF"/>
    <w:multiLevelType w:val="hybridMultilevel"/>
    <w:tmpl w:val="65501434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EF3313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6">
    <w:nsid w:val="6F031882"/>
    <w:multiLevelType w:val="hybridMultilevel"/>
    <w:tmpl w:val="B780490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3D89DBC">
      <w:start w:val="1"/>
      <w:numFmt w:val="lowerLetter"/>
      <w:lvlText w:val="%2."/>
      <w:lvlJc w:val="left"/>
      <w:pPr>
        <w:ind w:left="1440" w:hanging="360"/>
      </w:pPr>
    </w:lvl>
    <w:lvl w:ilvl="2" w:tplc="D9982338">
      <w:start w:val="1"/>
      <w:numFmt w:val="lowerRoman"/>
      <w:lvlText w:val="%3."/>
      <w:lvlJc w:val="right"/>
      <w:pPr>
        <w:ind w:left="2160" w:hanging="180"/>
      </w:pPr>
    </w:lvl>
    <w:lvl w:ilvl="3" w:tplc="A80EAC3A">
      <w:start w:val="1"/>
      <w:numFmt w:val="decimal"/>
      <w:lvlText w:val="%4."/>
      <w:lvlJc w:val="left"/>
      <w:pPr>
        <w:ind w:left="2880" w:hanging="360"/>
      </w:pPr>
    </w:lvl>
    <w:lvl w:ilvl="4" w:tplc="C81A3742">
      <w:start w:val="1"/>
      <w:numFmt w:val="lowerLetter"/>
      <w:lvlText w:val="%5."/>
      <w:lvlJc w:val="left"/>
      <w:pPr>
        <w:ind w:left="3600" w:hanging="360"/>
      </w:pPr>
    </w:lvl>
    <w:lvl w:ilvl="5" w:tplc="45206E0A">
      <w:start w:val="1"/>
      <w:numFmt w:val="lowerRoman"/>
      <w:lvlText w:val="%6."/>
      <w:lvlJc w:val="right"/>
      <w:pPr>
        <w:ind w:left="4320" w:hanging="180"/>
      </w:pPr>
    </w:lvl>
    <w:lvl w:ilvl="6" w:tplc="06D6896C">
      <w:start w:val="1"/>
      <w:numFmt w:val="decimal"/>
      <w:lvlText w:val="%7."/>
      <w:lvlJc w:val="left"/>
      <w:pPr>
        <w:ind w:left="5040" w:hanging="360"/>
      </w:pPr>
    </w:lvl>
    <w:lvl w:ilvl="7" w:tplc="57ACEDC8">
      <w:start w:val="1"/>
      <w:numFmt w:val="lowerLetter"/>
      <w:lvlText w:val="%8."/>
      <w:lvlJc w:val="left"/>
      <w:pPr>
        <w:ind w:left="5760" w:hanging="360"/>
      </w:pPr>
    </w:lvl>
    <w:lvl w:ilvl="8" w:tplc="CBEE07C2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F130CAE"/>
    <w:multiLevelType w:val="multilevel"/>
    <w:tmpl w:val="2AECEB10"/>
    <w:numStyleLink w:val="GSACtrlList"/>
  </w:abstractNum>
  <w:abstractNum w:abstractNumId="408">
    <w:nsid w:val="700A01FD"/>
    <w:multiLevelType w:val="hybridMultilevel"/>
    <w:tmpl w:val="507C3EA0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9">
    <w:nsid w:val="70AF473C"/>
    <w:multiLevelType w:val="multilevel"/>
    <w:tmpl w:val="FC1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10">
    <w:nsid w:val="70EA1686"/>
    <w:multiLevelType w:val="hybridMultilevel"/>
    <w:tmpl w:val="B1605F6E"/>
    <w:lvl w:ilvl="0" w:tplc="80DA936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1">
    <w:nsid w:val="712D1FB3"/>
    <w:multiLevelType w:val="multilevel"/>
    <w:tmpl w:val="2AECEB10"/>
    <w:numStyleLink w:val="GSACtrlList"/>
  </w:abstractNum>
  <w:abstractNum w:abstractNumId="412">
    <w:nsid w:val="715A5471"/>
    <w:multiLevelType w:val="multilevel"/>
    <w:tmpl w:val="2AECEB10"/>
    <w:numStyleLink w:val="GSACtrlList"/>
  </w:abstractNum>
  <w:abstractNum w:abstractNumId="413">
    <w:nsid w:val="718B3564"/>
    <w:multiLevelType w:val="multilevel"/>
    <w:tmpl w:val="2AECEB10"/>
    <w:numStyleLink w:val="GSACtrlList"/>
  </w:abstractNum>
  <w:abstractNum w:abstractNumId="414">
    <w:nsid w:val="719A01CB"/>
    <w:multiLevelType w:val="multilevel"/>
    <w:tmpl w:val="2AECEB10"/>
    <w:numStyleLink w:val="GSACtrlList"/>
  </w:abstractNum>
  <w:abstractNum w:abstractNumId="415">
    <w:nsid w:val="71FA58A1"/>
    <w:multiLevelType w:val="multilevel"/>
    <w:tmpl w:val="2AECEB10"/>
    <w:numStyleLink w:val="GSACtrlList"/>
  </w:abstractNum>
  <w:abstractNum w:abstractNumId="416">
    <w:nsid w:val="72021596"/>
    <w:multiLevelType w:val="multilevel"/>
    <w:tmpl w:val="CF1C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7">
    <w:nsid w:val="720568C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8">
    <w:nsid w:val="7214479F"/>
    <w:multiLevelType w:val="hybridMultilevel"/>
    <w:tmpl w:val="D1263B8A"/>
    <w:lvl w:ilvl="0" w:tplc="D9BC97F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9">
    <w:nsid w:val="72713B48"/>
    <w:multiLevelType w:val="hybridMultilevel"/>
    <w:tmpl w:val="072227C8"/>
    <w:lvl w:ilvl="0" w:tplc="05DAFD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0">
    <w:nsid w:val="72A039C0"/>
    <w:multiLevelType w:val="hybridMultilevel"/>
    <w:tmpl w:val="8F34298C"/>
    <w:lvl w:ilvl="0" w:tplc="24D4453C">
      <w:start w:val="1"/>
      <w:numFmt w:val="lowerLetter"/>
      <w:lvlText w:val="%1."/>
      <w:lvlJc w:val="left"/>
      <w:pPr>
        <w:ind w:left="720" w:hanging="360"/>
      </w:pPr>
    </w:lvl>
    <w:lvl w:ilvl="1" w:tplc="97783F64">
      <w:start w:val="1"/>
      <w:numFmt w:val="lowerLetter"/>
      <w:lvlText w:val="%2."/>
      <w:lvlJc w:val="left"/>
      <w:pPr>
        <w:ind w:left="1440" w:hanging="360"/>
      </w:pPr>
    </w:lvl>
    <w:lvl w:ilvl="2" w:tplc="3642DFA2">
      <w:start w:val="1"/>
      <w:numFmt w:val="lowerRoman"/>
      <w:lvlText w:val="%3."/>
      <w:lvlJc w:val="right"/>
      <w:pPr>
        <w:ind w:left="2160" w:hanging="180"/>
      </w:pPr>
    </w:lvl>
    <w:lvl w:ilvl="3" w:tplc="0D2A41CC">
      <w:start w:val="1"/>
      <w:numFmt w:val="decimal"/>
      <w:lvlText w:val="%4."/>
      <w:lvlJc w:val="left"/>
      <w:pPr>
        <w:ind w:left="2880" w:hanging="360"/>
      </w:pPr>
    </w:lvl>
    <w:lvl w:ilvl="4" w:tplc="91BC7FAE">
      <w:start w:val="1"/>
      <w:numFmt w:val="lowerLetter"/>
      <w:lvlText w:val="%5."/>
      <w:lvlJc w:val="left"/>
      <w:pPr>
        <w:ind w:left="3600" w:hanging="360"/>
      </w:pPr>
    </w:lvl>
    <w:lvl w:ilvl="5" w:tplc="CD549FCE">
      <w:start w:val="1"/>
      <w:numFmt w:val="lowerRoman"/>
      <w:lvlText w:val="%6."/>
      <w:lvlJc w:val="right"/>
      <w:pPr>
        <w:ind w:left="4320" w:hanging="180"/>
      </w:pPr>
    </w:lvl>
    <w:lvl w:ilvl="6" w:tplc="4EC8AEE8">
      <w:start w:val="1"/>
      <w:numFmt w:val="decimal"/>
      <w:lvlText w:val="%7."/>
      <w:lvlJc w:val="left"/>
      <w:pPr>
        <w:ind w:left="5040" w:hanging="360"/>
      </w:pPr>
    </w:lvl>
    <w:lvl w:ilvl="7" w:tplc="792E34AC">
      <w:start w:val="1"/>
      <w:numFmt w:val="lowerLetter"/>
      <w:lvlText w:val="%8."/>
      <w:lvlJc w:val="left"/>
      <w:pPr>
        <w:ind w:left="5760" w:hanging="360"/>
      </w:pPr>
    </w:lvl>
    <w:lvl w:ilvl="8" w:tplc="209697B8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742047A5"/>
    <w:multiLevelType w:val="hybridMultilevel"/>
    <w:tmpl w:val="88300B52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9861D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4424D2A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5888E34E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3">
    <w:nsid w:val="746D5AB7"/>
    <w:multiLevelType w:val="hybridMultilevel"/>
    <w:tmpl w:val="CB563DEC"/>
    <w:lvl w:ilvl="0" w:tplc="39861D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F5ECF97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49A14EF"/>
    <w:multiLevelType w:val="multilevel"/>
    <w:tmpl w:val="2AECEB10"/>
    <w:numStyleLink w:val="GSACtrlList"/>
  </w:abstractNum>
  <w:abstractNum w:abstractNumId="425">
    <w:nsid w:val="74BA4774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6">
    <w:nsid w:val="74E24A96"/>
    <w:multiLevelType w:val="multilevel"/>
    <w:tmpl w:val="2AECEB10"/>
    <w:numStyleLink w:val="GSACtrlList"/>
  </w:abstractNum>
  <w:abstractNum w:abstractNumId="427">
    <w:nsid w:val="75161F3C"/>
    <w:multiLevelType w:val="multilevel"/>
    <w:tmpl w:val="2AECEB10"/>
    <w:numStyleLink w:val="GSACtrlList"/>
  </w:abstractNum>
  <w:abstractNum w:abstractNumId="428">
    <w:nsid w:val="756B5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9">
    <w:nsid w:val="75772E99"/>
    <w:multiLevelType w:val="multilevel"/>
    <w:tmpl w:val="2AECEB10"/>
    <w:numStyleLink w:val="GSACtrlList"/>
  </w:abstractNum>
  <w:abstractNum w:abstractNumId="430">
    <w:nsid w:val="75895C15"/>
    <w:multiLevelType w:val="multilevel"/>
    <w:tmpl w:val="2AECEB10"/>
    <w:numStyleLink w:val="GSACtrlList"/>
  </w:abstractNum>
  <w:abstractNum w:abstractNumId="431">
    <w:nsid w:val="75FC2642"/>
    <w:multiLevelType w:val="hybridMultilevel"/>
    <w:tmpl w:val="BF92D940"/>
    <w:lvl w:ilvl="0" w:tplc="39861DD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2">
    <w:nsid w:val="762E201C"/>
    <w:multiLevelType w:val="multilevel"/>
    <w:tmpl w:val="2AECEB10"/>
    <w:numStyleLink w:val="GSACtrlList"/>
  </w:abstractNum>
  <w:abstractNum w:abstractNumId="433">
    <w:nsid w:val="76A15A24"/>
    <w:multiLevelType w:val="multilevel"/>
    <w:tmpl w:val="2AECEB10"/>
    <w:numStyleLink w:val="GSACtrlList"/>
  </w:abstractNum>
  <w:abstractNum w:abstractNumId="434">
    <w:nsid w:val="76AF79AA"/>
    <w:multiLevelType w:val="hybridMultilevel"/>
    <w:tmpl w:val="C408E30C"/>
    <w:lvl w:ilvl="0" w:tplc="E974BD6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5">
    <w:nsid w:val="76C11F4C"/>
    <w:multiLevelType w:val="multilevel"/>
    <w:tmpl w:val="2AECEB10"/>
    <w:numStyleLink w:val="GSACtrlList"/>
  </w:abstractNum>
  <w:abstractNum w:abstractNumId="436">
    <w:nsid w:val="77071592"/>
    <w:multiLevelType w:val="hybridMultilevel"/>
    <w:tmpl w:val="6D3887E4"/>
    <w:lvl w:ilvl="0" w:tplc="622245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7">
    <w:nsid w:val="771D61CE"/>
    <w:multiLevelType w:val="multilevel"/>
    <w:tmpl w:val="2AECEB10"/>
    <w:numStyleLink w:val="GSACtrlList"/>
  </w:abstractNum>
  <w:abstractNum w:abstractNumId="438">
    <w:nsid w:val="772C1325"/>
    <w:multiLevelType w:val="hybridMultilevel"/>
    <w:tmpl w:val="4F4A3810"/>
    <w:lvl w:ilvl="0" w:tplc="A236A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9">
    <w:nsid w:val="774615B2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0">
    <w:nsid w:val="77525DD3"/>
    <w:multiLevelType w:val="multilevel"/>
    <w:tmpl w:val="2AECEB10"/>
    <w:numStyleLink w:val="GSACtrlList"/>
  </w:abstractNum>
  <w:abstractNum w:abstractNumId="441">
    <w:nsid w:val="776F1F5C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2">
    <w:nsid w:val="77A70F30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3">
    <w:nsid w:val="77D155E9"/>
    <w:multiLevelType w:val="hybridMultilevel"/>
    <w:tmpl w:val="B4A82922"/>
    <w:lvl w:ilvl="0" w:tplc="8AF8C98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ascii="Arial Bold" w:hAnsi="Arial Bold" w:hint="default"/>
        <w:b/>
        <w:i w:val="0"/>
        <w:color w:val="auto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4">
    <w:nsid w:val="77F248FF"/>
    <w:multiLevelType w:val="hybridMultilevel"/>
    <w:tmpl w:val="53D6887C"/>
    <w:lvl w:ilvl="0" w:tplc="A172213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5">
    <w:nsid w:val="792438FB"/>
    <w:multiLevelType w:val="hybridMultilevel"/>
    <w:tmpl w:val="138417D2"/>
    <w:lvl w:ilvl="0" w:tplc="3E8858F2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93D5AF5"/>
    <w:multiLevelType w:val="multilevel"/>
    <w:tmpl w:val="26725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7">
    <w:nsid w:val="794E7672"/>
    <w:multiLevelType w:val="multilevel"/>
    <w:tmpl w:val="2AECEB10"/>
    <w:numStyleLink w:val="GSACtrlList"/>
  </w:abstractNum>
  <w:abstractNum w:abstractNumId="448">
    <w:nsid w:val="79A501A9"/>
    <w:multiLevelType w:val="hybridMultilevel"/>
    <w:tmpl w:val="E07C7884"/>
    <w:lvl w:ilvl="0" w:tplc="E280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A59718D"/>
    <w:multiLevelType w:val="hybridMultilevel"/>
    <w:tmpl w:val="E8B40834"/>
    <w:lvl w:ilvl="0" w:tplc="A1722132">
      <w:start w:val="1"/>
      <w:numFmt w:val="decimal"/>
      <w:lvlText w:val="%1."/>
      <w:lvlJc w:val="left"/>
      <w:pPr>
        <w:ind w:left="1440" w:hanging="360"/>
      </w:pPr>
      <w:rPr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0">
    <w:nsid w:val="7A8C26D9"/>
    <w:multiLevelType w:val="hybridMultilevel"/>
    <w:tmpl w:val="D53288B2"/>
    <w:lvl w:ilvl="0" w:tplc="651C6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9D3BD3"/>
    <w:multiLevelType w:val="hybridMultilevel"/>
    <w:tmpl w:val="7CFEB0A0"/>
    <w:lvl w:ilvl="0" w:tplc="2A488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B70588D"/>
    <w:multiLevelType w:val="hybridMultilevel"/>
    <w:tmpl w:val="C0703B88"/>
    <w:lvl w:ilvl="0" w:tplc="510456F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9974FE"/>
    <w:multiLevelType w:val="hybridMultilevel"/>
    <w:tmpl w:val="FE349F8C"/>
    <w:lvl w:ilvl="0" w:tplc="64E8949C">
      <w:start w:val="1"/>
      <w:numFmt w:val="lowerLetter"/>
      <w:lvlText w:val="%1."/>
      <w:lvlJc w:val="left"/>
      <w:pPr>
        <w:ind w:left="720" w:hanging="360"/>
      </w:pPr>
    </w:lvl>
    <w:lvl w:ilvl="1" w:tplc="999460AA">
      <w:start w:val="1"/>
      <w:numFmt w:val="lowerLetter"/>
      <w:lvlText w:val="%2."/>
      <w:lvlJc w:val="left"/>
      <w:pPr>
        <w:ind w:left="1440" w:hanging="360"/>
      </w:pPr>
    </w:lvl>
    <w:lvl w:ilvl="2" w:tplc="EFDC879E">
      <w:start w:val="1"/>
      <w:numFmt w:val="lowerRoman"/>
      <w:lvlText w:val="%3."/>
      <w:lvlJc w:val="right"/>
      <w:pPr>
        <w:ind w:left="2160" w:hanging="180"/>
      </w:pPr>
    </w:lvl>
    <w:lvl w:ilvl="3" w:tplc="190C5770">
      <w:start w:val="1"/>
      <w:numFmt w:val="decimal"/>
      <w:lvlText w:val="%4."/>
      <w:lvlJc w:val="left"/>
      <w:pPr>
        <w:ind w:left="2880" w:hanging="360"/>
      </w:pPr>
    </w:lvl>
    <w:lvl w:ilvl="4" w:tplc="DF1238A2">
      <w:start w:val="1"/>
      <w:numFmt w:val="lowerLetter"/>
      <w:lvlText w:val="%5."/>
      <w:lvlJc w:val="left"/>
      <w:pPr>
        <w:ind w:left="3600" w:hanging="360"/>
      </w:pPr>
    </w:lvl>
    <w:lvl w:ilvl="5" w:tplc="2200E23E">
      <w:start w:val="1"/>
      <w:numFmt w:val="lowerRoman"/>
      <w:lvlText w:val="%6."/>
      <w:lvlJc w:val="right"/>
      <w:pPr>
        <w:ind w:left="4320" w:hanging="180"/>
      </w:pPr>
    </w:lvl>
    <w:lvl w:ilvl="6" w:tplc="E74609D8">
      <w:start w:val="1"/>
      <w:numFmt w:val="decimal"/>
      <w:lvlText w:val="%7."/>
      <w:lvlJc w:val="left"/>
      <w:pPr>
        <w:ind w:left="5040" w:hanging="360"/>
      </w:pPr>
    </w:lvl>
    <w:lvl w:ilvl="7" w:tplc="E99A4D78">
      <w:start w:val="1"/>
      <w:numFmt w:val="lowerLetter"/>
      <w:lvlText w:val="%8."/>
      <w:lvlJc w:val="left"/>
      <w:pPr>
        <w:ind w:left="5760" w:hanging="360"/>
      </w:pPr>
    </w:lvl>
    <w:lvl w:ilvl="8" w:tplc="50C62BB6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9C61BE"/>
    <w:multiLevelType w:val="hybridMultilevel"/>
    <w:tmpl w:val="F4CE4756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5">
    <w:nsid w:val="7BA114CC"/>
    <w:multiLevelType w:val="multilevel"/>
    <w:tmpl w:val="0686A34C"/>
    <w:lvl w:ilvl="0">
      <w:start w:val="1"/>
      <w:numFmt w:val="decimal"/>
      <w:pStyle w:val="GSA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Subsecti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GSAsubsection20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pStyle w:val="GSASubsection3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pStyle w:val="GSASubsection4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6">
    <w:nsid w:val="7BA12E7A"/>
    <w:multiLevelType w:val="multilevel"/>
    <w:tmpl w:val="2AECEB10"/>
    <w:numStyleLink w:val="GSACtrlList"/>
  </w:abstractNum>
  <w:abstractNum w:abstractNumId="457">
    <w:nsid w:val="7C3B3F1D"/>
    <w:multiLevelType w:val="hybridMultilevel"/>
    <w:tmpl w:val="1B9C8EE8"/>
    <w:lvl w:ilvl="0" w:tplc="04D00F74">
      <w:start w:val="1"/>
      <w:numFmt w:val="lowerLetter"/>
      <w:lvlText w:val="%1."/>
      <w:lvlJc w:val="left"/>
      <w:pPr>
        <w:ind w:left="720" w:hanging="360"/>
      </w:pPr>
    </w:lvl>
    <w:lvl w:ilvl="1" w:tplc="5C2678C2">
      <w:start w:val="1"/>
      <w:numFmt w:val="lowerLetter"/>
      <w:lvlText w:val="%2."/>
      <w:lvlJc w:val="left"/>
      <w:pPr>
        <w:ind w:left="1440" w:hanging="360"/>
      </w:pPr>
    </w:lvl>
    <w:lvl w:ilvl="2" w:tplc="510EDEF6">
      <w:start w:val="1"/>
      <w:numFmt w:val="lowerRoman"/>
      <w:lvlText w:val="%3."/>
      <w:lvlJc w:val="right"/>
      <w:pPr>
        <w:ind w:left="2160" w:hanging="180"/>
      </w:pPr>
    </w:lvl>
    <w:lvl w:ilvl="3" w:tplc="2BACAFCE">
      <w:start w:val="1"/>
      <w:numFmt w:val="decimal"/>
      <w:lvlText w:val="%4."/>
      <w:lvlJc w:val="left"/>
      <w:pPr>
        <w:ind w:left="2880" w:hanging="360"/>
      </w:pPr>
    </w:lvl>
    <w:lvl w:ilvl="4" w:tplc="0C56AD38">
      <w:start w:val="1"/>
      <w:numFmt w:val="lowerLetter"/>
      <w:lvlText w:val="%5."/>
      <w:lvlJc w:val="left"/>
      <w:pPr>
        <w:ind w:left="3600" w:hanging="360"/>
      </w:pPr>
    </w:lvl>
    <w:lvl w:ilvl="5" w:tplc="E3D4F99A">
      <w:start w:val="1"/>
      <w:numFmt w:val="lowerRoman"/>
      <w:lvlText w:val="%6."/>
      <w:lvlJc w:val="right"/>
      <w:pPr>
        <w:ind w:left="4320" w:hanging="180"/>
      </w:pPr>
    </w:lvl>
    <w:lvl w:ilvl="6" w:tplc="4518370A">
      <w:start w:val="1"/>
      <w:numFmt w:val="decimal"/>
      <w:lvlText w:val="%7."/>
      <w:lvlJc w:val="left"/>
      <w:pPr>
        <w:ind w:left="5040" w:hanging="360"/>
      </w:pPr>
    </w:lvl>
    <w:lvl w:ilvl="7" w:tplc="C5B650AA">
      <w:start w:val="1"/>
      <w:numFmt w:val="lowerLetter"/>
      <w:lvlText w:val="%8."/>
      <w:lvlJc w:val="left"/>
      <w:pPr>
        <w:ind w:left="5760" w:hanging="360"/>
      </w:pPr>
    </w:lvl>
    <w:lvl w:ilvl="8" w:tplc="19DC6ECC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C5818C7"/>
    <w:multiLevelType w:val="hybridMultilevel"/>
    <w:tmpl w:val="96D84218"/>
    <w:lvl w:ilvl="0" w:tplc="4AC4AE80">
      <w:start w:val="1"/>
      <w:numFmt w:val="decimal"/>
      <w:lvlText w:val="%1.14.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CB86BB9"/>
    <w:multiLevelType w:val="multilevel"/>
    <w:tmpl w:val="2AECEB10"/>
    <w:numStyleLink w:val="GSACtrlList"/>
  </w:abstractNum>
  <w:abstractNum w:abstractNumId="460">
    <w:nsid w:val="7CBF0954"/>
    <w:multiLevelType w:val="multilevel"/>
    <w:tmpl w:val="2AECEB10"/>
    <w:numStyleLink w:val="GSACtrlList"/>
  </w:abstractNum>
  <w:abstractNum w:abstractNumId="461">
    <w:nsid w:val="7CC85F13"/>
    <w:multiLevelType w:val="hybridMultilevel"/>
    <w:tmpl w:val="43C0895E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073796"/>
    <w:multiLevelType w:val="hybridMultilevel"/>
    <w:tmpl w:val="EC480940"/>
    <w:lvl w:ilvl="0" w:tplc="FFFFFFFF">
      <w:start w:val="1"/>
      <w:numFmt w:val="decimal"/>
      <w:lvlText w:val="%1."/>
      <w:lvlJc w:val="left"/>
      <w:pPr>
        <w:ind w:left="1789" w:hanging="360"/>
      </w:pPr>
      <w:rPr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3">
    <w:nsid w:val="7D6F7013"/>
    <w:multiLevelType w:val="multilevel"/>
    <w:tmpl w:val="2AECEB10"/>
    <w:numStyleLink w:val="GSACtrlList"/>
  </w:abstractNum>
  <w:abstractNum w:abstractNumId="464">
    <w:nsid w:val="7D916D36"/>
    <w:multiLevelType w:val="multilevel"/>
    <w:tmpl w:val="2AECEB10"/>
    <w:numStyleLink w:val="GSACtrlList"/>
  </w:abstractNum>
  <w:abstractNum w:abstractNumId="465">
    <w:nsid w:val="7DA0384A"/>
    <w:multiLevelType w:val="hybridMultilevel"/>
    <w:tmpl w:val="4F7242D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DB67BDB"/>
    <w:multiLevelType w:val="hybridMultilevel"/>
    <w:tmpl w:val="CB18EDC6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E251820"/>
    <w:multiLevelType w:val="multilevel"/>
    <w:tmpl w:val="2AECEB10"/>
    <w:numStyleLink w:val="GSACtrlList"/>
  </w:abstractNum>
  <w:abstractNum w:abstractNumId="468">
    <w:nsid w:val="7E5B490E"/>
    <w:multiLevelType w:val="hybridMultilevel"/>
    <w:tmpl w:val="07B63278"/>
    <w:lvl w:ilvl="0" w:tplc="7D50D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E781BF1"/>
    <w:multiLevelType w:val="multilevel"/>
    <w:tmpl w:val="2AECEB10"/>
    <w:numStyleLink w:val="GSACtrlList"/>
  </w:abstractNum>
  <w:abstractNum w:abstractNumId="470">
    <w:nsid w:val="7E8F170E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1">
    <w:nsid w:val="7EFD7302"/>
    <w:multiLevelType w:val="hybridMultilevel"/>
    <w:tmpl w:val="A9F81506"/>
    <w:lvl w:ilvl="0" w:tplc="978C529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7F45595F"/>
    <w:multiLevelType w:val="hybridMultilevel"/>
    <w:tmpl w:val="CA8A8E28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3">
    <w:nsid w:val="7F6C19ED"/>
    <w:multiLevelType w:val="hybridMultilevel"/>
    <w:tmpl w:val="6374E19E"/>
    <w:lvl w:ilvl="0" w:tplc="80DA93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4">
    <w:nsid w:val="7F7748FA"/>
    <w:multiLevelType w:val="hybridMultilevel"/>
    <w:tmpl w:val="C4128726"/>
    <w:lvl w:ilvl="0" w:tplc="727EE5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5">
    <w:nsid w:val="7F8679C6"/>
    <w:multiLevelType w:val="hybridMultilevel"/>
    <w:tmpl w:val="D55A8BC2"/>
    <w:lvl w:ilvl="0" w:tplc="09FEAA1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76">
    <w:nsid w:val="7FF47577"/>
    <w:multiLevelType w:val="hybridMultilevel"/>
    <w:tmpl w:val="A3D0EBF8"/>
    <w:lvl w:ilvl="0" w:tplc="80DA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453"/>
  </w:num>
  <w:num w:numId="3">
    <w:abstractNumId w:val="112"/>
  </w:num>
  <w:num w:numId="4">
    <w:abstractNumId w:val="88"/>
  </w:num>
  <w:num w:numId="5">
    <w:abstractNumId w:val="380"/>
  </w:num>
  <w:num w:numId="6">
    <w:abstractNumId w:val="258"/>
  </w:num>
  <w:num w:numId="7">
    <w:abstractNumId w:val="387"/>
  </w:num>
  <w:num w:numId="8">
    <w:abstractNumId w:val="327"/>
  </w:num>
  <w:num w:numId="9">
    <w:abstractNumId w:val="270"/>
  </w:num>
  <w:num w:numId="10">
    <w:abstractNumId w:val="20"/>
  </w:num>
  <w:num w:numId="11">
    <w:abstractNumId w:val="408"/>
  </w:num>
  <w:num w:numId="12">
    <w:abstractNumId w:val="187"/>
  </w:num>
  <w:num w:numId="13">
    <w:abstractNumId w:val="47"/>
  </w:num>
  <w:num w:numId="14">
    <w:abstractNumId w:val="473"/>
  </w:num>
  <w:num w:numId="15">
    <w:abstractNumId w:val="57"/>
  </w:num>
  <w:num w:numId="16">
    <w:abstractNumId w:val="234"/>
  </w:num>
  <w:num w:numId="17">
    <w:abstractNumId w:val="392"/>
  </w:num>
  <w:num w:numId="18">
    <w:abstractNumId w:val="358"/>
  </w:num>
  <w:num w:numId="19">
    <w:abstractNumId w:val="452"/>
  </w:num>
  <w:num w:numId="20">
    <w:abstractNumId w:val="252"/>
  </w:num>
  <w:num w:numId="21">
    <w:abstractNumId w:val="461"/>
  </w:num>
  <w:num w:numId="22">
    <w:abstractNumId w:val="5"/>
  </w:num>
  <w:num w:numId="23">
    <w:abstractNumId w:val="326"/>
  </w:num>
  <w:num w:numId="24">
    <w:abstractNumId w:val="466"/>
  </w:num>
  <w:num w:numId="25">
    <w:abstractNumId w:val="458"/>
  </w:num>
  <w:num w:numId="26">
    <w:abstractNumId w:val="155"/>
  </w:num>
  <w:num w:numId="27">
    <w:abstractNumId w:val="353"/>
  </w:num>
  <w:num w:numId="28">
    <w:abstractNumId w:val="331"/>
  </w:num>
  <w:num w:numId="29">
    <w:abstractNumId w:val="197"/>
  </w:num>
  <w:num w:numId="30">
    <w:abstractNumId w:val="371"/>
  </w:num>
  <w:num w:numId="31">
    <w:abstractNumId w:val="95"/>
  </w:num>
  <w:num w:numId="32">
    <w:abstractNumId w:val="77"/>
  </w:num>
  <w:num w:numId="33">
    <w:abstractNumId w:val="226"/>
  </w:num>
  <w:num w:numId="34">
    <w:abstractNumId w:val="468"/>
  </w:num>
  <w:num w:numId="35">
    <w:abstractNumId w:val="390"/>
  </w:num>
  <w:num w:numId="36">
    <w:abstractNumId w:val="0"/>
  </w:num>
  <w:num w:numId="37">
    <w:abstractNumId w:val="37"/>
  </w:num>
  <w:num w:numId="38">
    <w:abstractNumId w:val="188"/>
  </w:num>
  <w:num w:numId="39">
    <w:abstractNumId w:val="115"/>
  </w:num>
  <w:num w:numId="40">
    <w:abstractNumId w:val="129"/>
  </w:num>
  <w:num w:numId="41">
    <w:abstractNumId w:val="33"/>
  </w:num>
  <w:num w:numId="42">
    <w:abstractNumId w:val="404"/>
  </w:num>
  <w:num w:numId="43">
    <w:abstractNumId w:val="29"/>
  </w:num>
  <w:num w:numId="44">
    <w:abstractNumId w:val="377"/>
  </w:num>
  <w:num w:numId="45">
    <w:abstractNumId w:val="235"/>
  </w:num>
  <w:num w:numId="46">
    <w:abstractNumId w:val="212"/>
  </w:num>
  <w:num w:numId="47">
    <w:abstractNumId w:val="399"/>
  </w:num>
  <w:num w:numId="48">
    <w:abstractNumId w:val="222"/>
  </w:num>
  <w:num w:numId="49">
    <w:abstractNumId w:val="170"/>
  </w:num>
  <w:num w:numId="50">
    <w:abstractNumId w:val="126"/>
  </w:num>
  <w:num w:numId="51">
    <w:abstractNumId w:val="16"/>
  </w:num>
  <w:num w:numId="52">
    <w:abstractNumId w:val="116"/>
  </w:num>
  <w:num w:numId="53">
    <w:abstractNumId w:val="288"/>
  </w:num>
  <w:num w:numId="54">
    <w:abstractNumId w:val="343"/>
  </w:num>
  <w:num w:numId="55">
    <w:abstractNumId w:val="409"/>
  </w:num>
  <w:num w:numId="56">
    <w:abstractNumId w:val="230"/>
  </w:num>
  <w:num w:numId="57">
    <w:abstractNumId w:val="41"/>
  </w:num>
  <w:num w:numId="58">
    <w:abstractNumId w:val="53"/>
  </w:num>
  <w:num w:numId="59">
    <w:abstractNumId w:val="349"/>
  </w:num>
  <w:num w:numId="60">
    <w:abstractNumId w:val="273"/>
  </w:num>
  <w:num w:numId="61">
    <w:abstractNumId w:val="140"/>
  </w:num>
  <w:num w:numId="62">
    <w:abstractNumId w:val="244"/>
  </w:num>
  <w:num w:numId="63">
    <w:abstractNumId w:val="191"/>
  </w:num>
  <w:num w:numId="64">
    <w:abstractNumId w:val="219"/>
  </w:num>
  <w:num w:numId="65">
    <w:abstractNumId w:val="2"/>
  </w:num>
  <w:num w:numId="66">
    <w:abstractNumId w:val="417"/>
  </w:num>
  <w:num w:numId="67">
    <w:abstractNumId w:val="474"/>
  </w:num>
  <w:num w:numId="68">
    <w:abstractNumId w:val="43"/>
  </w:num>
  <w:num w:numId="69">
    <w:abstractNumId w:val="374"/>
  </w:num>
  <w:num w:numId="70">
    <w:abstractNumId w:val="356"/>
  </w:num>
  <w:num w:numId="71">
    <w:abstractNumId w:val="348"/>
  </w:num>
  <w:num w:numId="72">
    <w:abstractNumId w:val="278"/>
  </w:num>
  <w:num w:numId="73">
    <w:abstractNumId w:val="146"/>
  </w:num>
  <w:num w:numId="74">
    <w:abstractNumId w:val="279"/>
  </w:num>
  <w:num w:numId="75">
    <w:abstractNumId w:val="249"/>
  </w:num>
  <w:num w:numId="76">
    <w:abstractNumId w:val="79"/>
  </w:num>
  <w:num w:numId="77">
    <w:abstractNumId w:val="139"/>
  </w:num>
  <w:num w:numId="78">
    <w:abstractNumId w:val="132"/>
  </w:num>
  <w:num w:numId="79">
    <w:abstractNumId w:val="184"/>
  </w:num>
  <w:num w:numId="80">
    <w:abstractNumId w:val="308"/>
  </w:num>
  <w:num w:numId="81">
    <w:abstractNumId w:val="442"/>
  </w:num>
  <w:num w:numId="82">
    <w:abstractNumId w:val="56"/>
  </w:num>
  <w:num w:numId="83">
    <w:abstractNumId w:val="434"/>
  </w:num>
  <w:num w:numId="84">
    <w:abstractNumId w:val="303"/>
  </w:num>
  <w:num w:numId="85">
    <w:abstractNumId w:val="425"/>
  </w:num>
  <w:num w:numId="86">
    <w:abstractNumId w:val="93"/>
  </w:num>
  <w:num w:numId="87">
    <w:abstractNumId w:val="340"/>
  </w:num>
  <w:num w:numId="88">
    <w:abstractNumId w:val="61"/>
  </w:num>
  <w:num w:numId="89">
    <w:abstractNumId w:val="255"/>
  </w:num>
  <w:num w:numId="90">
    <w:abstractNumId w:val="310"/>
  </w:num>
  <w:num w:numId="91">
    <w:abstractNumId w:val="292"/>
  </w:num>
  <w:num w:numId="92">
    <w:abstractNumId w:val="119"/>
  </w:num>
  <w:num w:numId="93">
    <w:abstractNumId w:val="153"/>
  </w:num>
  <w:num w:numId="94">
    <w:abstractNumId w:val="272"/>
  </w:num>
  <w:num w:numId="95">
    <w:abstractNumId w:val="365"/>
  </w:num>
  <w:num w:numId="96">
    <w:abstractNumId w:val="398"/>
  </w:num>
  <w:num w:numId="97">
    <w:abstractNumId w:val="39"/>
  </w:num>
  <w:num w:numId="98">
    <w:abstractNumId w:val="369"/>
  </w:num>
  <w:num w:numId="99">
    <w:abstractNumId w:val="366"/>
  </w:num>
  <w:num w:numId="100">
    <w:abstractNumId w:val="152"/>
  </w:num>
  <w:num w:numId="101">
    <w:abstractNumId w:val="174"/>
  </w:num>
  <w:num w:numId="102">
    <w:abstractNumId w:val="60"/>
  </w:num>
  <w:num w:numId="103">
    <w:abstractNumId w:val="149"/>
  </w:num>
  <w:num w:numId="104">
    <w:abstractNumId w:val="394"/>
  </w:num>
  <w:num w:numId="105">
    <w:abstractNumId w:val="341"/>
  </w:num>
  <w:num w:numId="106">
    <w:abstractNumId w:val="109"/>
  </w:num>
  <w:num w:numId="107">
    <w:abstractNumId w:val="147"/>
  </w:num>
  <w:num w:numId="108">
    <w:abstractNumId w:val="342"/>
  </w:num>
  <w:num w:numId="109">
    <w:abstractNumId w:val="76"/>
  </w:num>
  <w:num w:numId="110">
    <w:abstractNumId w:val="195"/>
  </w:num>
  <w:num w:numId="111">
    <w:abstractNumId w:val="379"/>
  </w:num>
  <w:num w:numId="112">
    <w:abstractNumId w:val="10"/>
  </w:num>
  <w:num w:numId="113">
    <w:abstractNumId w:val="96"/>
  </w:num>
  <w:num w:numId="114">
    <w:abstractNumId w:val="253"/>
  </w:num>
  <w:num w:numId="115">
    <w:abstractNumId w:val="122"/>
  </w:num>
  <w:num w:numId="116">
    <w:abstractNumId w:val="108"/>
  </w:num>
  <w:num w:numId="117">
    <w:abstractNumId w:val="80"/>
  </w:num>
  <w:num w:numId="118">
    <w:abstractNumId w:val="347"/>
  </w:num>
  <w:num w:numId="119">
    <w:abstractNumId w:val="454"/>
  </w:num>
  <w:num w:numId="120">
    <w:abstractNumId w:val="70"/>
  </w:num>
  <w:num w:numId="121">
    <w:abstractNumId w:val="325"/>
  </w:num>
  <w:num w:numId="122">
    <w:abstractNumId w:val="69"/>
  </w:num>
  <w:num w:numId="123">
    <w:abstractNumId w:val="462"/>
  </w:num>
  <w:num w:numId="124">
    <w:abstractNumId w:val="141"/>
  </w:num>
  <w:num w:numId="125">
    <w:abstractNumId w:val="286"/>
  </w:num>
  <w:num w:numId="126">
    <w:abstractNumId w:val="370"/>
  </w:num>
  <w:num w:numId="127">
    <w:abstractNumId w:val="439"/>
  </w:num>
  <w:num w:numId="128">
    <w:abstractNumId w:val="393"/>
  </w:num>
  <w:num w:numId="129">
    <w:abstractNumId w:val="30"/>
  </w:num>
  <w:num w:numId="130">
    <w:abstractNumId w:val="207"/>
  </w:num>
  <w:num w:numId="131">
    <w:abstractNumId w:val="441"/>
  </w:num>
  <w:num w:numId="132">
    <w:abstractNumId w:val="114"/>
  </w:num>
  <w:num w:numId="133">
    <w:abstractNumId w:val="176"/>
  </w:num>
  <w:num w:numId="134">
    <w:abstractNumId w:val="22"/>
  </w:num>
  <w:num w:numId="135">
    <w:abstractNumId w:val="283"/>
  </w:num>
  <w:num w:numId="136">
    <w:abstractNumId w:val="137"/>
  </w:num>
  <w:num w:numId="137">
    <w:abstractNumId w:val="472"/>
  </w:num>
  <w:num w:numId="138">
    <w:abstractNumId w:val="35"/>
  </w:num>
  <w:num w:numId="139">
    <w:abstractNumId w:val="405"/>
  </w:num>
  <w:num w:numId="140">
    <w:abstractNumId w:val="268"/>
  </w:num>
  <w:num w:numId="141">
    <w:abstractNumId w:val="293"/>
  </w:num>
  <w:num w:numId="142">
    <w:abstractNumId w:val="314"/>
  </w:num>
  <w:num w:numId="143">
    <w:abstractNumId w:val="274"/>
  </w:num>
  <w:num w:numId="144">
    <w:abstractNumId w:val="330"/>
  </w:num>
  <w:num w:numId="145">
    <w:abstractNumId w:val="26"/>
  </w:num>
  <w:num w:numId="146">
    <w:abstractNumId w:val="45"/>
  </w:num>
  <w:num w:numId="147">
    <w:abstractNumId w:val="201"/>
  </w:num>
  <w:num w:numId="148">
    <w:abstractNumId w:val="362"/>
  </w:num>
  <w:num w:numId="149">
    <w:abstractNumId w:val="321"/>
  </w:num>
  <w:num w:numId="15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331"/>
  </w:num>
  <w:num w:numId="152">
    <w:abstractNumId w:val="91"/>
  </w:num>
  <w:num w:numId="153">
    <w:abstractNumId w:val="470"/>
  </w:num>
  <w:num w:numId="154">
    <w:abstractNumId w:val="397"/>
  </w:num>
  <w:num w:numId="155">
    <w:abstractNumId w:val="346"/>
  </w:num>
  <w:num w:numId="156">
    <w:abstractNumId w:val="156"/>
  </w:num>
  <w:num w:numId="157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27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8">
    <w:abstractNumId w:val="221"/>
  </w:num>
  <w:num w:numId="159">
    <w:abstractNumId w:val="213"/>
  </w:num>
  <w:num w:numId="160">
    <w:abstractNumId w:val="189"/>
  </w:num>
  <w:num w:numId="161">
    <w:abstractNumId w:val="104"/>
  </w:num>
  <w:num w:numId="162">
    <w:abstractNumId w:val="180"/>
  </w:num>
  <w:num w:numId="163">
    <w:abstractNumId w:val="92"/>
  </w:num>
  <w:num w:numId="164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80"/>
  </w:num>
  <w:num w:numId="166">
    <w:abstractNumId w:val="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67"/>
  </w:num>
  <w:num w:numId="171">
    <w:abstractNumId w:val="217"/>
  </w:num>
  <w:num w:numId="172">
    <w:abstractNumId w:val="378"/>
  </w:num>
  <w:num w:numId="173">
    <w:abstractNumId w:val="242"/>
  </w:num>
  <w:num w:numId="174">
    <w:abstractNumId w:val="46"/>
  </w:num>
  <w:num w:numId="175">
    <w:abstractNumId w:val="236"/>
  </w:num>
  <w:num w:numId="176">
    <w:abstractNumId w:val="162"/>
  </w:num>
  <w:num w:numId="177">
    <w:abstractNumId w:val="296"/>
  </w:num>
  <w:num w:numId="178">
    <w:abstractNumId w:val="4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3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86"/>
  </w:num>
  <w:num w:numId="183">
    <w:abstractNumId w:val="251"/>
  </w:num>
  <w:num w:numId="1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172"/>
  </w:num>
  <w:num w:numId="194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39"/>
  </w:num>
  <w:num w:numId="196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4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4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3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367"/>
  </w:num>
  <w:num w:numId="2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4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32"/>
  </w:num>
  <w:num w:numId="207">
    <w:abstractNumId w:val="250"/>
  </w:num>
  <w:num w:numId="208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18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32"/>
  </w:num>
  <w:num w:numId="211">
    <w:abstractNumId w:val="246"/>
  </w:num>
  <w:num w:numId="21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450"/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309"/>
  </w:num>
  <w:num w:numId="219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71"/>
  </w:num>
  <w:num w:numId="221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51"/>
  </w:num>
  <w:num w:numId="22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451"/>
  </w:num>
  <w:num w:numId="229">
    <w:abstractNumId w:val="199"/>
  </w:num>
  <w:num w:numId="230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4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91"/>
  </w:num>
  <w:num w:numId="233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3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>
    <w:abstractNumId w:val="3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159"/>
  </w:num>
  <w:num w:numId="242">
    <w:abstractNumId w:val="216"/>
  </w:num>
  <w:num w:numId="243">
    <w:abstractNumId w:val="171"/>
  </w:num>
  <w:num w:numId="244">
    <w:abstractNumId w:val="263"/>
  </w:num>
  <w:num w:numId="245">
    <w:abstractNumId w:val="420"/>
  </w:num>
  <w:num w:numId="246">
    <w:abstractNumId w:val="11"/>
  </w:num>
  <w:num w:numId="247">
    <w:abstractNumId w:val="294"/>
  </w:num>
  <w:num w:numId="248">
    <w:abstractNumId w:val="31"/>
  </w:num>
  <w:num w:numId="249">
    <w:abstractNumId w:val="354"/>
  </w:num>
  <w:num w:numId="250">
    <w:abstractNumId w:val="295"/>
  </w:num>
  <w:num w:numId="251">
    <w:abstractNumId w:val="457"/>
  </w:num>
  <w:num w:numId="252">
    <w:abstractNumId w:val="62"/>
  </w:num>
  <w:num w:numId="253">
    <w:abstractNumId w:val="133"/>
  </w:num>
  <w:num w:numId="254">
    <w:abstractNumId w:val="301"/>
  </w:num>
  <w:num w:numId="255">
    <w:abstractNumId w:val="4"/>
  </w:num>
  <w:num w:numId="256">
    <w:abstractNumId w:val="285"/>
  </w:num>
  <w:num w:numId="257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396"/>
  </w:num>
  <w:num w:numId="260">
    <w:abstractNumId w:val="280"/>
  </w:num>
  <w:num w:numId="261">
    <w:abstractNumId w:val="431"/>
  </w:num>
  <w:num w:numId="262">
    <w:abstractNumId w:val="64"/>
  </w:num>
  <w:num w:numId="263">
    <w:abstractNumId w:val="312"/>
  </w:num>
  <w:num w:numId="264">
    <w:abstractNumId w:val="34"/>
  </w:num>
  <w:num w:numId="265">
    <w:abstractNumId w:val="449"/>
  </w:num>
  <w:num w:numId="266">
    <w:abstractNumId w:val="262"/>
  </w:num>
  <w:num w:numId="267">
    <w:abstractNumId w:val="290"/>
  </w:num>
  <w:num w:numId="268">
    <w:abstractNumId w:val="136"/>
  </w:num>
  <w:num w:numId="269">
    <w:abstractNumId w:val="154"/>
  </w:num>
  <w:num w:numId="270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>
    <w:abstractNumId w:val="323"/>
  </w:num>
  <w:num w:numId="272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261"/>
  </w:num>
  <w:num w:numId="274">
    <w:abstractNumId w:val="130"/>
  </w:num>
  <w:num w:numId="275">
    <w:abstractNumId w:val="307"/>
  </w:num>
  <w:num w:numId="276">
    <w:abstractNumId w:val="359"/>
  </w:num>
  <w:num w:numId="277">
    <w:abstractNumId w:val="240"/>
  </w:num>
  <w:num w:numId="278">
    <w:abstractNumId w:val="476"/>
  </w:num>
  <w:num w:numId="279">
    <w:abstractNumId w:val="63"/>
  </w:num>
  <w:num w:numId="280">
    <w:abstractNumId w:val="266"/>
  </w:num>
  <w:num w:numId="281">
    <w:abstractNumId w:val="44"/>
  </w:num>
  <w:num w:numId="282">
    <w:abstractNumId w:val="72"/>
  </w:num>
  <w:num w:numId="283">
    <w:abstractNumId w:val="218"/>
  </w:num>
  <w:num w:numId="284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328"/>
  </w:num>
  <w:num w:numId="286">
    <w:abstractNumId w:val="164"/>
  </w:num>
  <w:num w:numId="287">
    <w:abstractNumId w:val="6"/>
  </w:num>
  <w:num w:numId="288">
    <w:abstractNumId w:val="403"/>
  </w:num>
  <w:num w:numId="289">
    <w:abstractNumId w:val="202"/>
  </w:num>
  <w:num w:numId="290">
    <w:abstractNumId w:val="181"/>
  </w:num>
  <w:num w:numId="291">
    <w:abstractNumId w:val="265"/>
  </w:num>
  <w:num w:numId="292">
    <w:abstractNumId w:val="101"/>
  </w:num>
  <w:num w:numId="293">
    <w:abstractNumId w:val="142"/>
  </w:num>
  <w:num w:numId="294">
    <w:abstractNumId w:val="322"/>
  </w:num>
  <w:num w:numId="295">
    <w:abstractNumId w:val="406"/>
  </w:num>
  <w:num w:numId="296">
    <w:abstractNumId w:val="311"/>
  </w:num>
  <w:num w:numId="297">
    <w:abstractNumId w:val="124"/>
  </w:num>
  <w:num w:numId="298">
    <w:abstractNumId w:val="51"/>
  </w:num>
  <w:num w:numId="299">
    <w:abstractNumId w:val="21"/>
  </w:num>
  <w:num w:numId="300">
    <w:abstractNumId w:val="209"/>
  </w:num>
  <w:num w:numId="301">
    <w:abstractNumId w:val="52"/>
  </w:num>
  <w:num w:numId="302">
    <w:abstractNumId w:val="259"/>
  </w:num>
  <w:num w:numId="303">
    <w:abstractNumId w:val="428"/>
  </w:num>
  <w:num w:numId="304">
    <w:abstractNumId w:val="375"/>
  </w:num>
  <w:num w:numId="305">
    <w:abstractNumId w:val="455"/>
  </w:num>
  <w:num w:numId="306">
    <w:abstractNumId w:val="445"/>
  </w:num>
  <w:num w:numId="307">
    <w:abstractNumId w:val="169"/>
  </w:num>
  <w:num w:numId="308">
    <w:abstractNumId w:val="333"/>
  </w:num>
  <w:num w:numId="309">
    <w:abstractNumId w:val="260"/>
  </w:num>
  <w:num w:numId="310">
    <w:abstractNumId w:val="228"/>
  </w:num>
  <w:num w:numId="311">
    <w:abstractNumId w:val="65"/>
  </w:num>
  <w:num w:numId="312">
    <w:abstractNumId w:val="247"/>
  </w:num>
  <w:num w:numId="313">
    <w:abstractNumId w:val="448"/>
  </w:num>
  <w:num w:numId="314">
    <w:abstractNumId w:val="350"/>
  </w:num>
  <w:num w:numId="315">
    <w:abstractNumId w:val="204"/>
  </w:num>
  <w:num w:numId="316">
    <w:abstractNumId w:val="83"/>
  </w:num>
  <w:num w:numId="317">
    <w:abstractNumId w:val="160"/>
  </w:num>
  <w:num w:numId="318">
    <w:abstractNumId w:val="455"/>
    <w:lvlOverride w:ilvl="0">
      <w:lvl w:ilvl="0">
        <w:start w:val="1"/>
        <w:numFmt w:val="decimal"/>
        <w:pStyle w:val="GSASection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GSASubsection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GSAsubsection20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GSASubsection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GSASubsection4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9">
    <w:abstractNumId w:val="291"/>
  </w:num>
  <w:num w:numId="320">
    <w:abstractNumId w:val="416"/>
  </w:num>
  <w:num w:numId="321">
    <w:abstractNumId w:val="381"/>
  </w:num>
  <w:num w:numId="322">
    <w:abstractNumId w:val="168"/>
  </w:num>
  <w:num w:numId="323">
    <w:abstractNumId w:val="210"/>
  </w:num>
  <w:num w:numId="324">
    <w:abstractNumId w:val="446"/>
  </w:num>
  <w:num w:numId="325">
    <w:abstractNumId w:val="58"/>
  </w:num>
  <w:num w:numId="326">
    <w:abstractNumId w:val="59"/>
  </w:num>
  <w:num w:numId="327">
    <w:abstractNumId w:val="225"/>
  </w:num>
  <w:num w:numId="328">
    <w:abstractNumId w:val="13"/>
  </w:num>
  <w:num w:numId="329">
    <w:abstractNumId w:val="432"/>
  </w:num>
  <w:num w:numId="330">
    <w:abstractNumId w:val="361"/>
  </w:num>
  <w:num w:numId="331">
    <w:abstractNumId w:val="443"/>
  </w:num>
  <w:num w:numId="332">
    <w:abstractNumId w:val="205"/>
  </w:num>
  <w:num w:numId="333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4">
    <w:abstractNumId w:val="121"/>
  </w:num>
  <w:num w:numId="335">
    <w:abstractNumId w:val="248"/>
  </w:num>
  <w:num w:numId="336">
    <w:abstractNumId w:val="410"/>
  </w:num>
  <w:num w:numId="337">
    <w:abstractNumId w:val="299"/>
  </w:num>
  <w:num w:numId="338">
    <w:abstractNumId w:val="338"/>
  </w:num>
  <w:num w:numId="339">
    <w:abstractNumId w:val="198"/>
  </w:num>
  <w:num w:numId="340">
    <w:abstractNumId w:val="243"/>
  </w:num>
  <w:num w:numId="341">
    <w:abstractNumId w:val="200"/>
  </w:num>
  <w:num w:numId="342">
    <w:abstractNumId w:val="190"/>
  </w:num>
  <w:num w:numId="343">
    <w:abstractNumId w:val="275"/>
  </w:num>
  <w:num w:numId="344">
    <w:abstractNumId w:val="215"/>
  </w:num>
  <w:num w:numId="345">
    <w:abstractNumId w:val="421"/>
  </w:num>
  <w:num w:numId="346">
    <w:abstractNumId w:val="3"/>
  </w:num>
  <w:num w:numId="347">
    <w:abstractNumId w:val="324"/>
  </w:num>
  <w:num w:numId="348">
    <w:abstractNumId w:val="42"/>
  </w:num>
  <w:num w:numId="349">
    <w:abstractNumId w:val="23"/>
  </w:num>
  <w:num w:numId="350">
    <w:abstractNumId w:val="28"/>
  </w:num>
  <w:num w:numId="351">
    <w:abstractNumId w:val="74"/>
  </w:num>
  <w:num w:numId="352">
    <w:abstractNumId w:val="24"/>
  </w:num>
  <w:num w:numId="353">
    <w:abstractNumId w:val="220"/>
  </w:num>
  <w:num w:numId="354">
    <w:abstractNumId w:val="182"/>
  </w:num>
  <w:num w:numId="355">
    <w:abstractNumId w:val="413"/>
  </w:num>
  <w:num w:numId="356">
    <w:abstractNumId w:val="281"/>
  </w:num>
  <w:num w:numId="357">
    <w:abstractNumId w:val="364"/>
  </w:num>
  <w:num w:numId="358">
    <w:abstractNumId w:val="254"/>
  </w:num>
  <w:num w:numId="359">
    <w:abstractNumId w:val="412"/>
  </w:num>
  <w:num w:numId="360">
    <w:abstractNumId w:val="55"/>
  </w:num>
  <w:num w:numId="361">
    <w:abstractNumId w:val="376"/>
  </w:num>
  <w:num w:numId="362">
    <w:abstractNumId w:val="344"/>
  </w:num>
  <w:num w:numId="363">
    <w:abstractNumId w:val="103"/>
  </w:num>
  <w:num w:numId="364">
    <w:abstractNumId w:val="427"/>
  </w:num>
  <w:num w:numId="365">
    <w:abstractNumId w:val="84"/>
  </w:num>
  <w:num w:numId="366">
    <w:abstractNumId w:val="110"/>
  </w:num>
  <w:num w:numId="367">
    <w:abstractNumId w:val="401"/>
  </w:num>
  <w:num w:numId="368">
    <w:abstractNumId w:val="14"/>
  </w:num>
  <w:num w:numId="369">
    <w:abstractNumId w:val="245"/>
  </w:num>
  <w:num w:numId="370">
    <w:abstractNumId w:val="105"/>
  </w:num>
  <w:num w:numId="371">
    <w:abstractNumId w:val="78"/>
  </w:num>
  <w:num w:numId="372">
    <w:abstractNumId w:val="25"/>
  </w:num>
  <w:num w:numId="373">
    <w:abstractNumId w:val="203"/>
  </w:num>
  <w:num w:numId="374">
    <w:abstractNumId w:val="329"/>
  </w:num>
  <w:num w:numId="375">
    <w:abstractNumId w:val="193"/>
  </w:num>
  <w:num w:numId="376">
    <w:abstractNumId w:val="440"/>
  </w:num>
  <w:num w:numId="377">
    <w:abstractNumId w:val="97"/>
  </w:num>
  <w:num w:numId="378">
    <w:abstractNumId w:val="306"/>
  </w:num>
  <w:num w:numId="379">
    <w:abstractNumId w:val="224"/>
  </w:num>
  <w:num w:numId="380">
    <w:abstractNumId w:val="214"/>
  </w:num>
  <w:num w:numId="381">
    <w:abstractNumId w:val="67"/>
  </w:num>
  <w:num w:numId="382">
    <w:abstractNumId w:val="383"/>
  </w:num>
  <w:num w:numId="383">
    <w:abstractNumId w:val="165"/>
  </w:num>
  <w:num w:numId="384">
    <w:abstractNumId w:val="435"/>
  </w:num>
  <w:num w:numId="385">
    <w:abstractNumId w:val="400"/>
  </w:num>
  <w:num w:numId="386">
    <w:abstractNumId w:val="196"/>
  </w:num>
  <w:num w:numId="387">
    <w:abstractNumId w:val="433"/>
  </w:num>
  <w:num w:numId="388">
    <w:abstractNumId w:val="360"/>
  </w:num>
  <w:num w:numId="389">
    <w:abstractNumId w:val="150"/>
  </w:num>
  <w:num w:numId="390">
    <w:abstractNumId w:val="430"/>
  </w:num>
  <w:num w:numId="391">
    <w:abstractNumId w:val="38"/>
  </w:num>
  <w:num w:numId="392">
    <w:abstractNumId w:val="382"/>
  </w:num>
  <w:num w:numId="393">
    <w:abstractNumId w:val="117"/>
  </w:num>
  <w:num w:numId="394">
    <w:abstractNumId w:val="313"/>
  </w:num>
  <w:num w:numId="395">
    <w:abstractNumId w:val="345"/>
  </w:num>
  <w:num w:numId="396">
    <w:abstractNumId w:val="9"/>
  </w:num>
  <w:num w:numId="397">
    <w:abstractNumId w:val="50"/>
  </w:num>
  <w:num w:numId="398">
    <w:abstractNumId w:val="363"/>
  </w:num>
  <w:num w:numId="399">
    <w:abstractNumId w:val="7"/>
  </w:num>
  <w:num w:numId="400">
    <w:abstractNumId w:val="82"/>
  </w:num>
  <w:num w:numId="401">
    <w:abstractNumId w:val="460"/>
  </w:num>
  <w:num w:numId="402">
    <w:abstractNumId w:val="40"/>
  </w:num>
  <w:num w:numId="403">
    <w:abstractNumId w:val="469"/>
  </w:num>
  <w:num w:numId="404">
    <w:abstractNumId w:val="87"/>
  </w:num>
  <w:num w:numId="405">
    <w:abstractNumId w:val="415"/>
  </w:num>
  <w:num w:numId="406">
    <w:abstractNumId w:val="161"/>
  </w:num>
  <w:num w:numId="407">
    <w:abstractNumId w:val="183"/>
  </w:num>
  <w:num w:numId="408">
    <w:abstractNumId w:val="107"/>
  </w:num>
  <w:num w:numId="409">
    <w:abstractNumId w:val="437"/>
  </w:num>
  <w:num w:numId="410">
    <w:abstractNumId w:val="163"/>
  </w:num>
  <w:num w:numId="411">
    <w:abstractNumId w:val="143"/>
  </w:num>
  <w:num w:numId="412">
    <w:abstractNumId w:val="145"/>
  </w:num>
  <w:num w:numId="413">
    <w:abstractNumId w:val="276"/>
  </w:num>
  <w:num w:numId="414">
    <w:abstractNumId w:val="15"/>
  </w:num>
  <w:num w:numId="415">
    <w:abstractNumId w:val="320"/>
  </w:num>
  <w:num w:numId="416">
    <w:abstractNumId w:val="99"/>
  </w:num>
  <w:num w:numId="417">
    <w:abstractNumId w:val="134"/>
  </w:num>
  <w:num w:numId="418">
    <w:abstractNumId w:val="231"/>
  </w:num>
  <w:num w:numId="419">
    <w:abstractNumId w:val="284"/>
  </w:num>
  <w:num w:numId="420">
    <w:abstractNumId w:val="98"/>
  </w:num>
  <w:num w:numId="421">
    <w:abstractNumId w:val="27"/>
  </w:num>
  <w:num w:numId="422">
    <w:abstractNumId w:val="463"/>
  </w:num>
  <w:num w:numId="423">
    <w:abstractNumId w:val="282"/>
  </w:num>
  <w:num w:numId="424">
    <w:abstractNumId w:val="257"/>
  </w:num>
  <w:num w:numId="425">
    <w:abstractNumId w:val="372"/>
  </w:num>
  <w:num w:numId="426">
    <w:abstractNumId w:val="316"/>
  </w:num>
  <w:num w:numId="427">
    <w:abstractNumId w:val="75"/>
  </w:num>
  <w:num w:numId="428">
    <w:abstractNumId w:val="185"/>
  </w:num>
  <w:num w:numId="429">
    <w:abstractNumId w:val="223"/>
  </w:num>
  <w:num w:numId="430">
    <w:abstractNumId w:val="384"/>
  </w:num>
  <w:num w:numId="431">
    <w:abstractNumId w:val="89"/>
  </w:num>
  <w:num w:numId="432">
    <w:abstractNumId w:val="407"/>
  </w:num>
  <w:num w:numId="433">
    <w:abstractNumId w:val="192"/>
  </w:num>
  <w:num w:numId="434">
    <w:abstractNumId w:val="411"/>
  </w:num>
  <w:num w:numId="435">
    <w:abstractNumId w:val="464"/>
  </w:num>
  <w:num w:numId="436">
    <w:abstractNumId w:val="355"/>
  </w:num>
  <w:num w:numId="437">
    <w:abstractNumId w:val="414"/>
  </w:num>
  <w:num w:numId="438">
    <w:abstractNumId w:val="426"/>
  </w:num>
  <w:num w:numId="439">
    <w:abstractNumId w:val="148"/>
  </w:num>
  <w:num w:numId="440">
    <w:abstractNumId w:val="305"/>
  </w:num>
  <w:num w:numId="441">
    <w:abstractNumId w:val="100"/>
  </w:num>
  <w:num w:numId="442">
    <w:abstractNumId w:val="339"/>
  </w:num>
  <w:num w:numId="443">
    <w:abstractNumId w:val="373"/>
  </w:num>
  <w:num w:numId="444">
    <w:abstractNumId w:val="227"/>
  </w:num>
  <w:num w:numId="445">
    <w:abstractNumId w:val="131"/>
  </w:num>
  <w:num w:numId="446">
    <w:abstractNumId w:val="289"/>
  </w:num>
  <w:num w:numId="447">
    <w:abstractNumId w:val="256"/>
  </w:num>
  <w:num w:numId="448">
    <w:abstractNumId w:val="317"/>
  </w:num>
  <w:num w:numId="449">
    <w:abstractNumId w:val="19"/>
  </w:num>
  <w:num w:numId="450">
    <w:abstractNumId w:val="447"/>
  </w:num>
  <w:num w:numId="451">
    <w:abstractNumId w:val="336"/>
  </w:num>
  <w:num w:numId="452">
    <w:abstractNumId w:val="241"/>
  </w:num>
  <w:num w:numId="453">
    <w:abstractNumId w:val="429"/>
  </w:num>
  <w:num w:numId="454">
    <w:abstractNumId w:val="111"/>
  </w:num>
  <w:num w:numId="455">
    <w:abstractNumId w:val="123"/>
  </w:num>
  <w:num w:numId="456">
    <w:abstractNumId w:val="389"/>
  </w:num>
  <w:num w:numId="457">
    <w:abstractNumId w:val="90"/>
  </w:num>
  <w:num w:numId="458">
    <w:abstractNumId w:val="318"/>
  </w:num>
  <w:num w:numId="459">
    <w:abstractNumId w:val="319"/>
  </w:num>
  <w:num w:numId="460">
    <w:abstractNumId w:val="49"/>
  </w:num>
  <w:num w:numId="461">
    <w:abstractNumId w:val="118"/>
  </w:num>
  <w:num w:numId="462">
    <w:abstractNumId w:val="54"/>
  </w:num>
  <w:num w:numId="463">
    <w:abstractNumId w:val="456"/>
  </w:num>
  <w:num w:numId="464">
    <w:abstractNumId w:val="335"/>
  </w:num>
  <w:num w:numId="465">
    <w:abstractNumId w:val="287"/>
  </w:num>
  <w:num w:numId="466">
    <w:abstractNumId w:val="12"/>
  </w:num>
  <w:num w:numId="467">
    <w:abstractNumId w:val="158"/>
  </w:num>
  <w:num w:numId="468">
    <w:abstractNumId w:val="459"/>
  </w:num>
  <w:num w:numId="469">
    <w:abstractNumId w:val="1"/>
  </w:num>
  <w:num w:numId="470">
    <w:abstractNumId w:val="424"/>
  </w:num>
  <w:num w:numId="471">
    <w:abstractNumId w:val="467"/>
  </w:num>
  <w:num w:numId="472">
    <w:abstractNumId w:val="138"/>
  </w:num>
  <w:num w:numId="473">
    <w:abstractNumId w:val="120"/>
  </w:num>
  <w:num w:numId="474">
    <w:abstractNumId w:val="106"/>
  </w:num>
  <w:num w:numId="475">
    <w:abstractNumId w:val="36"/>
  </w:num>
  <w:num w:numId="476">
    <w:abstractNumId w:val="315"/>
  </w:num>
  <w:num w:numId="477">
    <w:abstractNumId w:val="85"/>
  </w:num>
  <w:num w:numId="478">
    <w:abstractNumId w:val="178"/>
  </w:num>
  <w:num w:numId="479">
    <w:abstractNumId w:val="422"/>
  </w:num>
  <w:num w:numId="480">
    <w:abstractNumId w:val="271"/>
  </w:num>
  <w:num w:numId="481">
    <w:abstractNumId w:val="438"/>
  </w:num>
  <w:num w:numId="482">
    <w:abstractNumId w:val="238"/>
  </w:num>
  <w:num w:numId="483">
    <w:abstractNumId w:val="300"/>
  </w:num>
  <w:num w:numId="484">
    <w:abstractNumId w:val="194"/>
  </w:num>
  <w:num w:numId="485">
    <w:abstractNumId w:val="277"/>
  </w:num>
  <w:num w:numId="486">
    <w:abstractNumId w:val="357"/>
  </w:num>
  <w:num w:numId="487">
    <w:abstractNumId w:val="334"/>
  </w:num>
  <w:num w:numId="488">
    <w:abstractNumId w:val="298"/>
  </w:num>
  <w:num w:numId="489">
    <w:abstractNumId w:val="395"/>
  </w:num>
  <w:num w:numId="490">
    <w:abstractNumId w:val="233"/>
  </w:num>
  <w:num w:numId="491">
    <w:abstractNumId w:val="206"/>
  </w:num>
  <w:num w:numId="492">
    <w:abstractNumId w:val="125"/>
  </w:num>
  <w:num w:numId="493">
    <w:abstractNumId w:val="81"/>
  </w:num>
  <w:num w:numId="494">
    <w:abstractNumId w:val="186"/>
  </w:num>
  <w:num w:numId="495">
    <w:abstractNumId w:val="267"/>
  </w:num>
  <w:num w:numId="496">
    <w:abstractNumId w:val="17"/>
  </w:num>
  <w:num w:numId="497">
    <w:abstractNumId w:val="471"/>
  </w:num>
  <w:num w:numId="498">
    <w:abstractNumId w:val="211"/>
  </w:num>
  <w:num w:numId="499">
    <w:abstractNumId w:val="337"/>
  </w:num>
  <w:num w:numId="500">
    <w:abstractNumId w:val="465"/>
  </w:num>
  <w:num w:numId="501">
    <w:abstractNumId w:val="269"/>
  </w:num>
  <w:num w:numId="502">
    <w:abstractNumId w:val="173"/>
  </w:num>
  <w:num w:numId="503">
    <w:abstractNumId w:val="48"/>
  </w:num>
  <w:num w:numId="504">
    <w:abstractNumId w:val="237"/>
  </w:num>
  <w:num w:numId="505">
    <w:abstractNumId w:val="304"/>
  </w:num>
  <w:num w:numId="506">
    <w:abstractNumId w:val="73"/>
  </w:num>
  <w:num w:numId="507">
    <w:abstractNumId w:val="264"/>
  </w:num>
  <w:num w:numId="508">
    <w:abstractNumId w:val="297"/>
  </w:num>
  <w:num w:numId="509">
    <w:abstractNumId w:val="352"/>
  </w:num>
  <w:num w:numId="510">
    <w:abstractNumId w:val="351"/>
  </w:num>
  <w:num w:numId="511">
    <w:abstractNumId w:val="94"/>
  </w:num>
  <w:num w:numId="512">
    <w:abstractNumId w:val="68"/>
  </w:num>
  <w:numIdMacAtCleanup w:val="5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TrueType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6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0B"/>
    <w:rsid w:val="000003AE"/>
    <w:rsid w:val="0000067F"/>
    <w:rsid w:val="00000AD7"/>
    <w:rsid w:val="00001A1F"/>
    <w:rsid w:val="00003971"/>
    <w:rsid w:val="00003CAE"/>
    <w:rsid w:val="0000499D"/>
    <w:rsid w:val="00006AEF"/>
    <w:rsid w:val="000104FA"/>
    <w:rsid w:val="00011DA1"/>
    <w:rsid w:val="00012F67"/>
    <w:rsid w:val="00012FCC"/>
    <w:rsid w:val="00013A56"/>
    <w:rsid w:val="0001484C"/>
    <w:rsid w:val="00014B33"/>
    <w:rsid w:val="00014B63"/>
    <w:rsid w:val="00014C4B"/>
    <w:rsid w:val="0001580C"/>
    <w:rsid w:val="00016310"/>
    <w:rsid w:val="00016D41"/>
    <w:rsid w:val="00016E93"/>
    <w:rsid w:val="00020311"/>
    <w:rsid w:val="00020927"/>
    <w:rsid w:val="0002174C"/>
    <w:rsid w:val="00021C27"/>
    <w:rsid w:val="00024B11"/>
    <w:rsid w:val="0002595C"/>
    <w:rsid w:val="00026950"/>
    <w:rsid w:val="0002764D"/>
    <w:rsid w:val="00027B21"/>
    <w:rsid w:val="00027BAE"/>
    <w:rsid w:val="000325E1"/>
    <w:rsid w:val="000329F0"/>
    <w:rsid w:val="00033E0F"/>
    <w:rsid w:val="00034A93"/>
    <w:rsid w:val="00035690"/>
    <w:rsid w:val="00035814"/>
    <w:rsid w:val="00036472"/>
    <w:rsid w:val="00036F93"/>
    <w:rsid w:val="00037CF2"/>
    <w:rsid w:val="00042E8F"/>
    <w:rsid w:val="00043D34"/>
    <w:rsid w:val="000457AA"/>
    <w:rsid w:val="00045A3A"/>
    <w:rsid w:val="00046740"/>
    <w:rsid w:val="000475E5"/>
    <w:rsid w:val="00050F31"/>
    <w:rsid w:val="0005311F"/>
    <w:rsid w:val="00053405"/>
    <w:rsid w:val="00053693"/>
    <w:rsid w:val="00061A5D"/>
    <w:rsid w:val="00061E3D"/>
    <w:rsid w:val="0006269F"/>
    <w:rsid w:val="000629EB"/>
    <w:rsid w:val="00067A62"/>
    <w:rsid w:val="000703F6"/>
    <w:rsid w:val="00073B4E"/>
    <w:rsid w:val="000741AB"/>
    <w:rsid w:val="000741B4"/>
    <w:rsid w:val="00074947"/>
    <w:rsid w:val="0007797E"/>
    <w:rsid w:val="00077EC2"/>
    <w:rsid w:val="00080588"/>
    <w:rsid w:val="000817D8"/>
    <w:rsid w:val="0008336D"/>
    <w:rsid w:val="000834E8"/>
    <w:rsid w:val="00083B68"/>
    <w:rsid w:val="0008422D"/>
    <w:rsid w:val="00084D26"/>
    <w:rsid w:val="0008581B"/>
    <w:rsid w:val="00087565"/>
    <w:rsid w:val="0009012A"/>
    <w:rsid w:val="00090D07"/>
    <w:rsid w:val="00090E1C"/>
    <w:rsid w:val="0009148B"/>
    <w:rsid w:val="00091A5B"/>
    <w:rsid w:val="00091C1F"/>
    <w:rsid w:val="0009235A"/>
    <w:rsid w:val="000923F3"/>
    <w:rsid w:val="00092800"/>
    <w:rsid w:val="00096729"/>
    <w:rsid w:val="000971CE"/>
    <w:rsid w:val="00097E01"/>
    <w:rsid w:val="000A0862"/>
    <w:rsid w:val="000A0923"/>
    <w:rsid w:val="000A15F5"/>
    <w:rsid w:val="000A165C"/>
    <w:rsid w:val="000A16F6"/>
    <w:rsid w:val="000A1EB9"/>
    <w:rsid w:val="000A3971"/>
    <w:rsid w:val="000A503F"/>
    <w:rsid w:val="000A69C2"/>
    <w:rsid w:val="000A74A9"/>
    <w:rsid w:val="000A779E"/>
    <w:rsid w:val="000A7863"/>
    <w:rsid w:val="000A7B5F"/>
    <w:rsid w:val="000A7F6A"/>
    <w:rsid w:val="000B00C6"/>
    <w:rsid w:val="000B11D0"/>
    <w:rsid w:val="000B1395"/>
    <w:rsid w:val="000B2584"/>
    <w:rsid w:val="000B2626"/>
    <w:rsid w:val="000B32F0"/>
    <w:rsid w:val="000B4A99"/>
    <w:rsid w:val="000B5A77"/>
    <w:rsid w:val="000B637B"/>
    <w:rsid w:val="000B693B"/>
    <w:rsid w:val="000B7B7A"/>
    <w:rsid w:val="000C0A43"/>
    <w:rsid w:val="000C11C1"/>
    <w:rsid w:val="000C1B55"/>
    <w:rsid w:val="000C2845"/>
    <w:rsid w:val="000C2C92"/>
    <w:rsid w:val="000C40D9"/>
    <w:rsid w:val="000C459C"/>
    <w:rsid w:val="000C6501"/>
    <w:rsid w:val="000C6521"/>
    <w:rsid w:val="000C71CE"/>
    <w:rsid w:val="000C7D79"/>
    <w:rsid w:val="000D1972"/>
    <w:rsid w:val="000D23E8"/>
    <w:rsid w:val="000D2772"/>
    <w:rsid w:val="000D28F2"/>
    <w:rsid w:val="000D2AB8"/>
    <w:rsid w:val="000D59F5"/>
    <w:rsid w:val="000D5A02"/>
    <w:rsid w:val="000E0129"/>
    <w:rsid w:val="000E0E3F"/>
    <w:rsid w:val="000E1591"/>
    <w:rsid w:val="000E19DE"/>
    <w:rsid w:val="000E1FA1"/>
    <w:rsid w:val="000E29D6"/>
    <w:rsid w:val="000E2A46"/>
    <w:rsid w:val="000E3434"/>
    <w:rsid w:val="000E3709"/>
    <w:rsid w:val="000E3F48"/>
    <w:rsid w:val="000E445A"/>
    <w:rsid w:val="000E48D0"/>
    <w:rsid w:val="000E4BF3"/>
    <w:rsid w:val="000E4CF0"/>
    <w:rsid w:val="000E5032"/>
    <w:rsid w:val="000E5622"/>
    <w:rsid w:val="000E6122"/>
    <w:rsid w:val="000E701C"/>
    <w:rsid w:val="000E71C4"/>
    <w:rsid w:val="000E7B3E"/>
    <w:rsid w:val="000F777F"/>
    <w:rsid w:val="0010058A"/>
    <w:rsid w:val="00101844"/>
    <w:rsid w:val="0010213F"/>
    <w:rsid w:val="0010290E"/>
    <w:rsid w:val="00104AB3"/>
    <w:rsid w:val="00104EB7"/>
    <w:rsid w:val="00105BBE"/>
    <w:rsid w:val="001064E7"/>
    <w:rsid w:val="00106AC9"/>
    <w:rsid w:val="0010717C"/>
    <w:rsid w:val="00111A5A"/>
    <w:rsid w:val="0011211E"/>
    <w:rsid w:val="00112430"/>
    <w:rsid w:val="00112EED"/>
    <w:rsid w:val="001140B1"/>
    <w:rsid w:val="001153A7"/>
    <w:rsid w:val="001176A6"/>
    <w:rsid w:val="00121597"/>
    <w:rsid w:val="001219F0"/>
    <w:rsid w:val="00122FCD"/>
    <w:rsid w:val="00123925"/>
    <w:rsid w:val="00123D32"/>
    <w:rsid w:val="00123D72"/>
    <w:rsid w:val="00124301"/>
    <w:rsid w:val="001245EB"/>
    <w:rsid w:val="0012545C"/>
    <w:rsid w:val="00125526"/>
    <w:rsid w:val="00125D4E"/>
    <w:rsid w:val="00127860"/>
    <w:rsid w:val="00130762"/>
    <w:rsid w:val="00130FF0"/>
    <w:rsid w:val="00131D5A"/>
    <w:rsid w:val="0013208C"/>
    <w:rsid w:val="00132401"/>
    <w:rsid w:val="0013243B"/>
    <w:rsid w:val="00132F27"/>
    <w:rsid w:val="00133086"/>
    <w:rsid w:val="00134C6E"/>
    <w:rsid w:val="001356A1"/>
    <w:rsid w:val="00135ED7"/>
    <w:rsid w:val="001369EC"/>
    <w:rsid w:val="00136AEF"/>
    <w:rsid w:val="00136BE8"/>
    <w:rsid w:val="00141BE9"/>
    <w:rsid w:val="00143A1C"/>
    <w:rsid w:val="00144965"/>
    <w:rsid w:val="00144E5C"/>
    <w:rsid w:val="0014527D"/>
    <w:rsid w:val="00145ACD"/>
    <w:rsid w:val="001460FD"/>
    <w:rsid w:val="00146D23"/>
    <w:rsid w:val="00146E56"/>
    <w:rsid w:val="00146FAE"/>
    <w:rsid w:val="00146FB3"/>
    <w:rsid w:val="00147034"/>
    <w:rsid w:val="00147D21"/>
    <w:rsid w:val="00150D1B"/>
    <w:rsid w:val="00151DE1"/>
    <w:rsid w:val="001520F9"/>
    <w:rsid w:val="001520FC"/>
    <w:rsid w:val="001529BB"/>
    <w:rsid w:val="00153DBF"/>
    <w:rsid w:val="00153F35"/>
    <w:rsid w:val="00155C76"/>
    <w:rsid w:val="001561FC"/>
    <w:rsid w:val="001600E2"/>
    <w:rsid w:val="00163301"/>
    <w:rsid w:val="00163CC7"/>
    <w:rsid w:val="001653E3"/>
    <w:rsid w:val="001661D0"/>
    <w:rsid w:val="00166974"/>
    <w:rsid w:val="00166E2C"/>
    <w:rsid w:val="00167443"/>
    <w:rsid w:val="001704C4"/>
    <w:rsid w:val="00171385"/>
    <w:rsid w:val="00172706"/>
    <w:rsid w:val="00172A18"/>
    <w:rsid w:val="001746CD"/>
    <w:rsid w:val="0017495F"/>
    <w:rsid w:val="00175734"/>
    <w:rsid w:val="00175740"/>
    <w:rsid w:val="00176CE4"/>
    <w:rsid w:val="0017712C"/>
    <w:rsid w:val="001771B8"/>
    <w:rsid w:val="001776BE"/>
    <w:rsid w:val="00177A93"/>
    <w:rsid w:val="00177ACA"/>
    <w:rsid w:val="001800CA"/>
    <w:rsid w:val="001804C8"/>
    <w:rsid w:val="00180D63"/>
    <w:rsid w:val="001819CB"/>
    <w:rsid w:val="00182388"/>
    <w:rsid w:val="00182F2F"/>
    <w:rsid w:val="0018328F"/>
    <w:rsid w:val="00185665"/>
    <w:rsid w:val="001907DC"/>
    <w:rsid w:val="0019176C"/>
    <w:rsid w:val="00191BF8"/>
    <w:rsid w:val="001925A8"/>
    <w:rsid w:val="00192E47"/>
    <w:rsid w:val="0019310D"/>
    <w:rsid w:val="001932F5"/>
    <w:rsid w:val="001950D4"/>
    <w:rsid w:val="001953CF"/>
    <w:rsid w:val="00195B53"/>
    <w:rsid w:val="001968EC"/>
    <w:rsid w:val="001972D6"/>
    <w:rsid w:val="00197327"/>
    <w:rsid w:val="001A10BC"/>
    <w:rsid w:val="001A17F2"/>
    <w:rsid w:val="001A2ED6"/>
    <w:rsid w:val="001A2F82"/>
    <w:rsid w:val="001A3F3B"/>
    <w:rsid w:val="001A40D8"/>
    <w:rsid w:val="001A4965"/>
    <w:rsid w:val="001A5838"/>
    <w:rsid w:val="001A7B56"/>
    <w:rsid w:val="001B0809"/>
    <w:rsid w:val="001B145A"/>
    <w:rsid w:val="001B2377"/>
    <w:rsid w:val="001B292D"/>
    <w:rsid w:val="001B2FFA"/>
    <w:rsid w:val="001B37F6"/>
    <w:rsid w:val="001B5085"/>
    <w:rsid w:val="001B71E0"/>
    <w:rsid w:val="001B7230"/>
    <w:rsid w:val="001C08F1"/>
    <w:rsid w:val="001C0EF2"/>
    <w:rsid w:val="001C2BC0"/>
    <w:rsid w:val="001C373F"/>
    <w:rsid w:val="001C3E90"/>
    <w:rsid w:val="001C53DB"/>
    <w:rsid w:val="001C549C"/>
    <w:rsid w:val="001C68F0"/>
    <w:rsid w:val="001D0A58"/>
    <w:rsid w:val="001D0AB8"/>
    <w:rsid w:val="001D4257"/>
    <w:rsid w:val="001D46DF"/>
    <w:rsid w:val="001D76BD"/>
    <w:rsid w:val="001D7B07"/>
    <w:rsid w:val="001E02F4"/>
    <w:rsid w:val="001E119D"/>
    <w:rsid w:val="001E4BB3"/>
    <w:rsid w:val="001E578D"/>
    <w:rsid w:val="001E5C06"/>
    <w:rsid w:val="001E62F9"/>
    <w:rsid w:val="001E654B"/>
    <w:rsid w:val="001E6796"/>
    <w:rsid w:val="001E6D43"/>
    <w:rsid w:val="001E716B"/>
    <w:rsid w:val="001E720B"/>
    <w:rsid w:val="001E7807"/>
    <w:rsid w:val="001F198E"/>
    <w:rsid w:val="001F2B4C"/>
    <w:rsid w:val="001F3C41"/>
    <w:rsid w:val="001F5299"/>
    <w:rsid w:val="001F547B"/>
    <w:rsid w:val="001F5857"/>
    <w:rsid w:val="001F5DBE"/>
    <w:rsid w:val="001F6D1E"/>
    <w:rsid w:val="00200057"/>
    <w:rsid w:val="00200DBF"/>
    <w:rsid w:val="00200FA2"/>
    <w:rsid w:val="00201A01"/>
    <w:rsid w:val="0020248F"/>
    <w:rsid w:val="002043B1"/>
    <w:rsid w:val="00204C4C"/>
    <w:rsid w:val="00204E1C"/>
    <w:rsid w:val="002073DE"/>
    <w:rsid w:val="0020781C"/>
    <w:rsid w:val="00212318"/>
    <w:rsid w:val="002127BB"/>
    <w:rsid w:val="00212E00"/>
    <w:rsid w:val="0021330F"/>
    <w:rsid w:val="00214332"/>
    <w:rsid w:val="00215387"/>
    <w:rsid w:val="002162E5"/>
    <w:rsid w:val="00217D00"/>
    <w:rsid w:val="00220523"/>
    <w:rsid w:val="0022087F"/>
    <w:rsid w:val="00220B29"/>
    <w:rsid w:val="00220FDC"/>
    <w:rsid w:val="002212DD"/>
    <w:rsid w:val="00221711"/>
    <w:rsid w:val="00221ED3"/>
    <w:rsid w:val="00222072"/>
    <w:rsid w:val="0022220D"/>
    <w:rsid w:val="0022400C"/>
    <w:rsid w:val="00224475"/>
    <w:rsid w:val="0022475F"/>
    <w:rsid w:val="002247AB"/>
    <w:rsid w:val="00224B8B"/>
    <w:rsid w:val="00225FDA"/>
    <w:rsid w:val="00226097"/>
    <w:rsid w:val="00233528"/>
    <w:rsid w:val="0023414A"/>
    <w:rsid w:val="002357FC"/>
    <w:rsid w:val="00237707"/>
    <w:rsid w:val="002415F2"/>
    <w:rsid w:val="00243840"/>
    <w:rsid w:val="0024516C"/>
    <w:rsid w:val="00245E48"/>
    <w:rsid w:val="0024651C"/>
    <w:rsid w:val="0024689F"/>
    <w:rsid w:val="00246E11"/>
    <w:rsid w:val="00246F0B"/>
    <w:rsid w:val="00247067"/>
    <w:rsid w:val="00247206"/>
    <w:rsid w:val="002477E5"/>
    <w:rsid w:val="002504A1"/>
    <w:rsid w:val="002519DB"/>
    <w:rsid w:val="00252435"/>
    <w:rsid w:val="002525C9"/>
    <w:rsid w:val="002526A8"/>
    <w:rsid w:val="002529F6"/>
    <w:rsid w:val="002533B8"/>
    <w:rsid w:val="00253FB7"/>
    <w:rsid w:val="00255B9A"/>
    <w:rsid w:val="00256456"/>
    <w:rsid w:val="00256ADE"/>
    <w:rsid w:val="002607ED"/>
    <w:rsid w:val="0026182F"/>
    <w:rsid w:val="002627C1"/>
    <w:rsid w:val="002630FF"/>
    <w:rsid w:val="002633CF"/>
    <w:rsid w:val="0026354B"/>
    <w:rsid w:val="00263591"/>
    <w:rsid w:val="00263E74"/>
    <w:rsid w:val="00263FDF"/>
    <w:rsid w:val="00265BA1"/>
    <w:rsid w:val="00266171"/>
    <w:rsid w:val="00270FB7"/>
    <w:rsid w:val="00271069"/>
    <w:rsid w:val="00271422"/>
    <w:rsid w:val="0027169E"/>
    <w:rsid w:val="00271FAE"/>
    <w:rsid w:val="00274A39"/>
    <w:rsid w:val="00275149"/>
    <w:rsid w:val="00276506"/>
    <w:rsid w:val="00276A3A"/>
    <w:rsid w:val="0028037F"/>
    <w:rsid w:val="00280B6B"/>
    <w:rsid w:val="0028137F"/>
    <w:rsid w:val="00284E40"/>
    <w:rsid w:val="0028509C"/>
    <w:rsid w:val="002863BE"/>
    <w:rsid w:val="0028683C"/>
    <w:rsid w:val="00290943"/>
    <w:rsid w:val="0029131C"/>
    <w:rsid w:val="00292D77"/>
    <w:rsid w:val="002931B6"/>
    <w:rsid w:val="00293754"/>
    <w:rsid w:val="00293943"/>
    <w:rsid w:val="0029418F"/>
    <w:rsid w:val="00295AF2"/>
    <w:rsid w:val="00296070"/>
    <w:rsid w:val="00296074"/>
    <w:rsid w:val="00297809"/>
    <w:rsid w:val="00297EBC"/>
    <w:rsid w:val="002A1B2A"/>
    <w:rsid w:val="002A28D7"/>
    <w:rsid w:val="002A32BF"/>
    <w:rsid w:val="002A349C"/>
    <w:rsid w:val="002A5EE8"/>
    <w:rsid w:val="002A66D0"/>
    <w:rsid w:val="002A73E3"/>
    <w:rsid w:val="002A7624"/>
    <w:rsid w:val="002A7EAB"/>
    <w:rsid w:val="002A7ECC"/>
    <w:rsid w:val="002B1810"/>
    <w:rsid w:val="002B1C3C"/>
    <w:rsid w:val="002B2DED"/>
    <w:rsid w:val="002B2F5C"/>
    <w:rsid w:val="002B3C9A"/>
    <w:rsid w:val="002B4EF1"/>
    <w:rsid w:val="002B654E"/>
    <w:rsid w:val="002B6B7F"/>
    <w:rsid w:val="002B6E3A"/>
    <w:rsid w:val="002C01B8"/>
    <w:rsid w:val="002C0806"/>
    <w:rsid w:val="002C08F6"/>
    <w:rsid w:val="002C0C21"/>
    <w:rsid w:val="002C1E88"/>
    <w:rsid w:val="002C2129"/>
    <w:rsid w:val="002C28D2"/>
    <w:rsid w:val="002C3786"/>
    <w:rsid w:val="002C3B85"/>
    <w:rsid w:val="002C3BD1"/>
    <w:rsid w:val="002C66E0"/>
    <w:rsid w:val="002C6A18"/>
    <w:rsid w:val="002C7DEB"/>
    <w:rsid w:val="002D0A9C"/>
    <w:rsid w:val="002D14B3"/>
    <w:rsid w:val="002D1DAC"/>
    <w:rsid w:val="002D21D8"/>
    <w:rsid w:val="002D23A7"/>
    <w:rsid w:val="002D265D"/>
    <w:rsid w:val="002D2B1E"/>
    <w:rsid w:val="002D385D"/>
    <w:rsid w:val="002D3CEC"/>
    <w:rsid w:val="002D3F11"/>
    <w:rsid w:val="002D6151"/>
    <w:rsid w:val="002D62F2"/>
    <w:rsid w:val="002D65C5"/>
    <w:rsid w:val="002D65EE"/>
    <w:rsid w:val="002D68E7"/>
    <w:rsid w:val="002D6F20"/>
    <w:rsid w:val="002D7285"/>
    <w:rsid w:val="002E008F"/>
    <w:rsid w:val="002E05B6"/>
    <w:rsid w:val="002E0609"/>
    <w:rsid w:val="002E14E4"/>
    <w:rsid w:val="002E20CA"/>
    <w:rsid w:val="002E2572"/>
    <w:rsid w:val="002E2822"/>
    <w:rsid w:val="002E286D"/>
    <w:rsid w:val="002E3473"/>
    <w:rsid w:val="002E35CF"/>
    <w:rsid w:val="002E3E97"/>
    <w:rsid w:val="002E41A8"/>
    <w:rsid w:val="002E4799"/>
    <w:rsid w:val="002E4DAE"/>
    <w:rsid w:val="002E590C"/>
    <w:rsid w:val="002E6F7C"/>
    <w:rsid w:val="002E6FB7"/>
    <w:rsid w:val="002E7090"/>
    <w:rsid w:val="002F0400"/>
    <w:rsid w:val="002F1A33"/>
    <w:rsid w:val="002F2D67"/>
    <w:rsid w:val="002F2EC4"/>
    <w:rsid w:val="002F30A5"/>
    <w:rsid w:val="002F4AF7"/>
    <w:rsid w:val="002F5437"/>
    <w:rsid w:val="002F5B7D"/>
    <w:rsid w:val="002F61C7"/>
    <w:rsid w:val="002F6E6A"/>
    <w:rsid w:val="002F72D7"/>
    <w:rsid w:val="002F79B6"/>
    <w:rsid w:val="002F7D90"/>
    <w:rsid w:val="002F7DCD"/>
    <w:rsid w:val="00300E5A"/>
    <w:rsid w:val="0030177A"/>
    <w:rsid w:val="003018CA"/>
    <w:rsid w:val="0030291D"/>
    <w:rsid w:val="00302D17"/>
    <w:rsid w:val="00303404"/>
    <w:rsid w:val="00303935"/>
    <w:rsid w:val="00303ABC"/>
    <w:rsid w:val="003041B3"/>
    <w:rsid w:val="0030506F"/>
    <w:rsid w:val="0030533D"/>
    <w:rsid w:val="0030544C"/>
    <w:rsid w:val="003056B2"/>
    <w:rsid w:val="003102DC"/>
    <w:rsid w:val="003106DE"/>
    <w:rsid w:val="00310A1B"/>
    <w:rsid w:val="0031103C"/>
    <w:rsid w:val="003119E8"/>
    <w:rsid w:val="00313B88"/>
    <w:rsid w:val="00314AC2"/>
    <w:rsid w:val="003154B9"/>
    <w:rsid w:val="00315AF4"/>
    <w:rsid w:val="003205AA"/>
    <w:rsid w:val="00321134"/>
    <w:rsid w:val="003222FB"/>
    <w:rsid w:val="00322A0F"/>
    <w:rsid w:val="003249CE"/>
    <w:rsid w:val="003303EE"/>
    <w:rsid w:val="00330868"/>
    <w:rsid w:val="00330D5F"/>
    <w:rsid w:val="00332312"/>
    <w:rsid w:val="0033243C"/>
    <w:rsid w:val="00332A3D"/>
    <w:rsid w:val="00333012"/>
    <w:rsid w:val="003348A6"/>
    <w:rsid w:val="0033586D"/>
    <w:rsid w:val="00335CA1"/>
    <w:rsid w:val="00336201"/>
    <w:rsid w:val="00336FDE"/>
    <w:rsid w:val="00337FD5"/>
    <w:rsid w:val="00340040"/>
    <w:rsid w:val="00340519"/>
    <w:rsid w:val="0034067F"/>
    <w:rsid w:val="003421BD"/>
    <w:rsid w:val="00342A0D"/>
    <w:rsid w:val="00342B19"/>
    <w:rsid w:val="003431C4"/>
    <w:rsid w:val="00343967"/>
    <w:rsid w:val="003440BC"/>
    <w:rsid w:val="00345253"/>
    <w:rsid w:val="00345F51"/>
    <w:rsid w:val="00351146"/>
    <w:rsid w:val="003529C0"/>
    <w:rsid w:val="003534C6"/>
    <w:rsid w:val="00353B7F"/>
    <w:rsid w:val="003554A0"/>
    <w:rsid w:val="0035715C"/>
    <w:rsid w:val="00357D04"/>
    <w:rsid w:val="0036026D"/>
    <w:rsid w:val="003619C1"/>
    <w:rsid w:val="00362697"/>
    <w:rsid w:val="0036370E"/>
    <w:rsid w:val="00367DDB"/>
    <w:rsid w:val="0037118D"/>
    <w:rsid w:val="003719FB"/>
    <w:rsid w:val="0037210B"/>
    <w:rsid w:val="003738CC"/>
    <w:rsid w:val="00376846"/>
    <w:rsid w:val="0038023E"/>
    <w:rsid w:val="00382963"/>
    <w:rsid w:val="00382C65"/>
    <w:rsid w:val="00383629"/>
    <w:rsid w:val="00384822"/>
    <w:rsid w:val="003859BD"/>
    <w:rsid w:val="0038750C"/>
    <w:rsid w:val="00387536"/>
    <w:rsid w:val="00387BE4"/>
    <w:rsid w:val="00391778"/>
    <w:rsid w:val="00392466"/>
    <w:rsid w:val="00392D84"/>
    <w:rsid w:val="00393FB6"/>
    <w:rsid w:val="00394E6E"/>
    <w:rsid w:val="00395AF0"/>
    <w:rsid w:val="00395B7A"/>
    <w:rsid w:val="00397360"/>
    <w:rsid w:val="003A320A"/>
    <w:rsid w:val="003A3740"/>
    <w:rsid w:val="003A39ED"/>
    <w:rsid w:val="003A3C83"/>
    <w:rsid w:val="003A4F74"/>
    <w:rsid w:val="003A5337"/>
    <w:rsid w:val="003A5AEC"/>
    <w:rsid w:val="003A5FAB"/>
    <w:rsid w:val="003A6092"/>
    <w:rsid w:val="003B136E"/>
    <w:rsid w:val="003B1727"/>
    <w:rsid w:val="003B2A57"/>
    <w:rsid w:val="003B2E49"/>
    <w:rsid w:val="003B3608"/>
    <w:rsid w:val="003B53E6"/>
    <w:rsid w:val="003B5F84"/>
    <w:rsid w:val="003B7097"/>
    <w:rsid w:val="003B7418"/>
    <w:rsid w:val="003B77BB"/>
    <w:rsid w:val="003B7843"/>
    <w:rsid w:val="003B7C18"/>
    <w:rsid w:val="003B7E8E"/>
    <w:rsid w:val="003C0217"/>
    <w:rsid w:val="003C0691"/>
    <w:rsid w:val="003C25C6"/>
    <w:rsid w:val="003C4A07"/>
    <w:rsid w:val="003C61B6"/>
    <w:rsid w:val="003D021B"/>
    <w:rsid w:val="003D040B"/>
    <w:rsid w:val="003D0BF4"/>
    <w:rsid w:val="003D1339"/>
    <w:rsid w:val="003D1B89"/>
    <w:rsid w:val="003D2463"/>
    <w:rsid w:val="003D2DA3"/>
    <w:rsid w:val="003D56E2"/>
    <w:rsid w:val="003D64B6"/>
    <w:rsid w:val="003D7334"/>
    <w:rsid w:val="003E0A98"/>
    <w:rsid w:val="003E2310"/>
    <w:rsid w:val="003E4B2A"/>
    <w:rsid w:val="003E5B4E"/>
    <w:rsid w:val="003E711D"/>
    <w:rsid w:val="003F10D1"/>
    <w:rsid w:val="003F1AFA"/>
    <w:rsid w:val="003F1CEC"/>
    <w:rsid w:val="003F2A27"/>
    <w:rsid w:val="003F3616"/>
    <w:rsid w:val="003F4380"/>
    <w:rsid w:val="003F55C9"/>
    <w:rsid w:val="003F6028"/>
    <w:rsid w:val="003F612A"/>
    <w:rsid w:val="003F65D2"/>
    <w:rsid w:val="003F6EBD"/>
    <w:rsid w:val="003F71F1"/>
    <w:rsid w:val="003F71FE"/>
    <w:rsid w:val="003F7756"/>
    <w:rsid w:val="003F7966"/>
    <w:rsid w:val="00400194"/>
    <w:rsid w:val="00400B31"/>
    <w:rsid w:val="00400BDB"/>
    <w:rsid w:val="004012A7"/>
    <w:rsid w:val="0040187C"/>
    <w:rsid w:val="00401F89"/>
    <w:rsid w:val="004020FC"/>
    <w:rsid w:val="004029F5"/>
    <w:rsid w:val="00403108"/>
    <w:rsid w:val="00407380"/>
    <w:rsid w:val="0041011E"/>
    <w:rsid w:val="00410A48"/>
    <w:rsid w:val="00410C82"/>
    <w:rsid w:val="00411131"/>
    <w:rsid w:val="0041114D"/>
    <w:rsid w:val="0041235B"/>
    <w:rsid w:val="00412510"/>
    <w:rsid w:val="00412809"/>
    <w:rsid w:val="00412A0E"/>
    <w:rsid w:val="004133C1"/>
    <w:rsid w:val="00414460"/>
    <w:rsid w:val="0041479B"/>
    <w:rsid w:val="00420BE4"/>
    <w:rsid w:val="004228CB"/>
    <w:rsid w:val="00422DC7"/>
    <w:rsid w:val="00423601"/>
    <w:rsid w:val="00423BD9"/>
    <w:rsid w:val="00425630"/>
    <w:rsid w:val="00426C4B"/>
    <w:rsid w:val="004271DB"/>
    <w:rsid w:val="00427ACB"/>
    <w:rsid w:val="00430490"/>
    <w:rsid w:val="00430719"/>
    <w:rsid w:val="0043092F"/>
    <w:rsid w:val="0043129F"/>
    <w:rsid w:val="00431AD1"/>
    <w:rsid w:val="00431CD9"/>
    <w:rsid w:val="004320B4"/>
    <w:rsid w:val="0043368D"/>
    <w:rsid w:val="004337FA"/>
    <w:rsid w:val="0043385B"/>
    <w:rsid w:val="00435352"/>
    <w:rsid w:val="004368E0"/>
    <w:rsid w:val="00437085"/>
    <w:rsid w:val="00437FFE"/>
    <w:rsid w:val="0044066A"/>
    <w:rsid w:val="00441965"/>
    <w:rsid w:val="00441A70"/>
    <w:rsid w:val="00442016"/>
    <w:rsid w:val="00442D14"/>
    <w:rsid w:val="00443A33"/>
    <w:rsid w:val="00443F00"/>
    <w:rsid w:val="0044471C"/>
    <w:rsid w:val="00444E6C"/>
    <w:rsid w:val="00447359"/>
    <w:rsid w:val="0044768F"/>
    <w:rsid w:val="004476D2"/>
    <w:rsid w:val="00447F02"/>
    <w:rsid w:val="00451FB2"/>
    <w:rsid w:val="004521AE"/>
    <w:rsid w:val="00453609"/>
    <w:rsid w:val="00454EEE"/>
    <w:rsid w:val="00454FA5"/>
    <w:rsid w:val="00456E88"/>
    <w:rsid w:val="00456F43"/>
    <w:rsid w:val="0045756F"/>
    <w:rsid w:val="00457CF8"/>
    <w:rsid w:val="00457D0D"/>
    <w:rsid w:val="00460982"/>
    <w:rsid w:val="00460BA2"/>
    <w:rsid w:val="00460F21"/>
    <w:rsid w:val="00462266"/>
    <w:rsid w:val="00462484"/>
    <w:rsid w:val="004634A8"/>
    <w:rsid w:val="0046623F"/>
    <w:rsid w:val="0046760E"/>
    <w:rsid w:val="00467EFF"/>
    <w:rsid w:val="0047065E"/>
    <w:rsid w:val="00470A99"/>
    <w:rsid w:val="0047149C"/>
    <w:rsid w:val="00471EE1"/>
    <w:rsid w:val="004738CD"/>
    <w:rsid w:val="004755E4"/>
    <w:rsid w:val="00475708"/>
    <w:rsid w:val="0047585C"/>
    <w:rsid w:val="00475E4D"/>
    <w:rsid w:val="00476E02"/>
    <w:rsid w:val="00477211"/>
    <w:rsid w:val="00480EA2"/>
    <w:rsid w:val="004815C4"/>
    <w:rsid w:val="00481CB8"/>
    <w:rsid w:val="00483764"/>
    <w:rsid w:val="00483DD4"/>
    <w:rsid w:val="00484D1D"/>
    <w:rsid w:val="00485060"/>
    <w:rsid w:val="0048566C"/>
    <w:rsid w:val="0048630D"/>
    <w:rsid w:val="00486A98"/>
    <w:rsid w:val="00486C63"/>
    <w:rsid w:val="0048710D"/>
    <w:rsid w:val="004876DB"/>
    <w:rsid w:val="00487E48"/>
    <w:rsid w:val="0049115E"/>
    <w:rsid w:val="00491616"/>
    <w:rsid w:val="00491D45"/>
    <w:rsid w:val="00492019"/>
    <w:rsid w:val="00492C9B"/>
    <w:rsid w:val="0049345C"/>
    <w:rsid w:val="0049378C"/>
    <w:rsid w:val="00493B39"/>
    <w:rsid w:val="00494766"/>
    <w:rsid w:val="00494F15"/>
    <w:rsid w:val="0049607E"/>
    <w:rsid w:val="00496E5B"/>
    <w:rsid w:val="00497392"/>
    <w:rsid w:val="004A0341"/>
    <w:rsid w:val="004A05B2"/>
    <w:rsid w:val="004A0F1F"/>
    <w:rsid w:val="004A1A3B"/>
    <w:rsid w:val="004A24F1"/>
    <w:rsid w:val="004A2929"/>
    <w:rsid w:val="004A4D26"/>
    <w:rsid w:val="004A5817"/>
    <w:rsid w:val="004A6E11"/>
    <w:rsid w:val="004A73E8"/>
    <w:rsid w:val="004A7422"/>
    <w:rsid w:val="004A75BA"/>
    <w:rsid w:val="004A7F48"/>
    <w:rsid w:val="004B3CC8"/>
    <w:rsid w:val="004B43A5"/>
    <w:rsid w:val="004B5837"/>
    <w:rsid w:val="004B5C7A"/>
    <w:rsid w:val="004B6235"/>
    <w:rsid w:val="004C031B"/>
    <w:rsid w:val="004C1623"/>
    <w:rsid w:val="004C24D3"/>
    <w:rsid w:val="004C279E"/>
    <w:rsid w:val="004C54B2"/>
    <w:rsid w:val="004C695D"/>
    <w:rsid w:val="004C7A5E"/>
    <w:rsid w:val="004D19F5"/>
    <w:rsid w:val="004D1B76"/>
    <w:rsid w:val="004D2D2E"/>
    <w:rsid w:val="004D376F"/>
    <w:rsid w:val="004D4A51"/>
    <w:rsid w:val="004D5422"/>
    <w:rsid w:val="004D5EBC"/>
    <w:rsid w:val="004D769F"/>
    <w:rsid w:val="004D7AFA"/>
    <w:rsid w:val="004D7F37"/>
    <w:rsid w:val="004E0D50"/>
    <w:rsid w:val="004E17C2"/>
    <w:rsid w:val="004E34CA"/>
    <w:rsid w:val="004E3C63"/>
    <w:rsid w:val="004E3CF0"/>
    <w:rsid w:val="004E4713"/>
    <w:rsid w:val="004E51C6"/>
    <w:rsid w:val="004E5BC3"/>
    <w:rsid w:val="004E636D"/>
    <w:rsid w:val="004E63AA"/>
    <w:rsid w:val="004F0807"/>
    <w:rsid w:val="004F0CE8"/>
    <w:rsid w:val="004F12AC"/>
    <w:rsid w:val="004F2896"/>
    <w:rsid w:val="004F2AE2"/>
    <w:rsid w:val="004F33BD"/>
    <w:rsid w:val="004F3D1B"/>
    <w:rsid w:val="004F50E6"/>
    <w:rsid w:val="004F5771"/>
    <w:rsid w:val="004F5DC3"/>
    <w:rsid w:val="004F5FFA"/>
    <w:rsid w:val="004F6872"/>
    <w:rsid w:val="004F6B0C"/>
    <w:rsid w:val="004F6F0E"/>
    <w:rsid w:val="004F7D01"/>
    <w:rsid w:val="005015AD"/>
    <w:rsid w:val="005022ED"/>
    <w:rsid w:val="005023C2"/>
    <w:rsid w:val="00505067"/>
    <w:rsid w:val="005050B5"/>
    <w:rsid w:val="005059FB"/>
    <w:rsid w:val="00505E41"/>
    <w:rsid w:val="00506671"/>
    <w:rsid w:val="005072BD"/>
    <w:rsid w:val="00507AFB"/>
    <w:rsid w:val="00507FA3"/>
    <w:rsid w:val="00510555"/>
    <w:rsid w:val="0051066A"/>
    <w:rsid w:val="00510B43"/>
    <w:rsid w:val="00513359"/>
    <w:rsid w:val="00514293"/>
    <w:rsid w:val="0051572A"/>
    <w:rsid w:val="00516A6A"/>
    <w:rsid w:val="00517315"/>
    <w:rsid w:val="00520356"/>
    <w:rsid w:val="00521424"/>
    <w:rsid w:val="00522703"/>
    <w:rsid w:val="005235B1"/>
    <w:rsid w:val="00524656"/>
    <w:rsid w:val="00525E21"/>
    <w:rsid w:val="00526661"/>
    <w:rsid w:val="00526ED2"/>
    <w:rsid w:val="005277F7"/>
    <w:rsid w:val="005279C9"/>
    <w:rsid w:val="00527DE3"/>
    <w:rsid w:val="00530E62"/>
    <w:rsid w:val="00531349"/>
    <w:rsid w:val="00532249"/>
    <w:rsid w:val="005323F2"/>
    <w:rsid w:val="00534609"/>
    <w:rsid w:val="00534900"/>
    <w:rsid w:val="005367F8"/>
    <w:rsid w:val="00536810"/>
    <w:rsid w:val="00536A31"/>
    <w:rsid w:val="00536D8B"/>
    <w:rsid w:val="0054285F"/>
    <w:rsid w:val="005432FD"/>
    <w:rsid w:val="00544D7A"/>
    <w:rsid w:val="0054557B"/>
    <w:rsid w:val="005461A7"/>
    <w:rsid w:val="00550A96"/>
    <w:rsid w:val="00550ADA"/>
    <w:rsid w:val="00551C93"/>
    <w:rsid w:val="00551F4E"/>
    <w:rsid w:val="00552632"/>
    <w:rsid w:val="00552A16"/>
    <w:rsid w:val="00553A62"/>
    <w:rsid w:val="00553CC9"/>
    <w:rsid w:val="0055423D"/>
    <w:rsid w:val="005565E3"/>
    <w:rsid w:val="00557EFE"/>
    <w:rsid w:val="005601D4"/>
    <w:rsid w:val="005614F7"/>
    <w:rsid w:val="005628C8"/>
    <w:rsid w:val="00562B68"/>
    <w:rsid w:val="00563DBE"/>
    <w:rsid w:val="00565D0B"/>
    <w:rsid w:val="00566A16"/>
    <w:rsid w:val="00566B62"/>
    <w:rsid w:val="00566E7E"/>
    <w:rsid w:val="00566E91"/>
    <w:rsid w:val="00570879"/>
    <w:rsid w:val="00570DAB"/>
    <w:rsid w:val="005715E8"/>
    <w:rsid w:val="005736A6"/>
    <w:rsid w:val="00574E8B"/>
    <w:rsid w:val="00576060"/>
    <w:rsid w:val="005762AF"/>
    <w:rsid w:val="00576712"/>
    <w:rsid w:val="00576833"/>
    <w:rsid w:val="0057746D"/>
    <w:rsid w:val="00580938"/>
    <w:rsid w:val="00580D4A"/>
    <w:rsid w:val="00581F9B"/>
    <w:rsid w:val="00582496"/>
    <w:rsid w:val="00582B74"/>
    <w:rsid w:val="005836C3"/>
    <w:rsid w:val="00583984"/>
    <w:rsid w:val="0058409A"/>
    <w:rsid w:val="00584345"/>
    <w:rsid w:val="00584B22"/>
    <w:rsid w:val="00584E43"/>
    <w:rsid w:val="005851B4"/>
    <w:rsid w:val="0058583A"/>
    <w:rsid w:val="00586044"/>
    <w:rsid w:val="00586D6E"/>
    <w:rsid w:val="005878DA"/>
    <w:rsid w:val="0059147E"/>
    <w:rsid w:val="0059168D"/>
    <w:rsid w:val="005920E2"/>
    <w:rsid w:val="0059316B"/>
    <w:rsid w:val="005932D2"/>
    <w:rsid w:val="005941DA"/>
    <w:rsid w:val="00595369"/>
    <w:rsid w:val="00596B2F"/>
    <w:rsid w:val="005978AF"/>
    <w:rsid w:val="005A0AE3"/>
    <w:rsid w:val="005A0E7D"/>
    <w:rsid w:val="005A168E"/>
    <w:rsid w:val="005A4406"/>
    <w:rsid w:val="005A49D2"/>
    <w:rsid w:val="005A62FC"/>
    <w:rsid w:val="005A6BFD"/>
    <w:rsid w:val="005A6F2A"/>
    <w:rsid w:val="005A71F2"/>
    <w:rsid w:val="005B0D30"/>
    <w:rsid w:val="005B1806"/>
    <w:rsid w:val="005B2008"/>
    <w:rsid w:val="005B2BE6"/>
    <w:rsid w:val="005B3329"/>
    <w:rsid w:val="005B4E13"/>
    <w:rsid w:val="005B4FCF"/>
    <w:rsid w:val="005B50B0"/>
    <w:rsid w:val="005B6003"/>
    <w:rsid w:val="005B781B"/>
    <w:rsid w:val="005C0E88"/>
    <w:rsid w:val="005C1689"/>
    <w:rsid w:val="005C209F"/>
    <w:rsid w:val="005C2477"/>
    <w:rsid w:val="005C2ABA"/>
    <w:rsid w:val="005C2C10"/>
    <w:rsid w:val="005C436D"/>
    <w:rsid w:val="005C4430"/>
    <w:rsid w:val="005C4B95"/>
    <w:rsid w:val="005C4C17"/>
    <w:rsid w:val="005C5BE1"/>
    <w:rsid w:val="005C7DB7"/>
    <w:rsid w:val="005D0394"/>
    <w:rsid w:val="005D0857"/>
    <w:rsid w:val="005D1A0C"/>
    <w:rsid w:val="005D1D59"/>
    <w:rsid w:val="005D34E8"/>
    <w:rsid w:val="005D3855"/>
    <w:rsid w:val="005D4E71"/>
    <w:rsid w:val="005D6D74"/>
    <w:rsid w:val="005D6FB6"/>
    <w:rsid w:val="005D79DA"/>
    <w:rsid w:val="005E0F11"/>
    <w:rsid w:val="005E1474"/>
    <w:rsid w:val="005E2B04"/>
    <w:rsid w:val="005E35D8"/>
    <w:rsid w:val="005E3C36"/>
    <w:rsid w:val="005E4793"/>
    <w:rsid w:val="005E4D18"/>
    <w:rsid w:val="005E59D4"/>
    <w:rsid w:val="005E5DDD"/>
    <w:rsid w:val="005E5F33"/>
    <w:rsid w:val="005E7B99"/>
    <w:rsid w:val="005E7CB0"/>
    <w:rsid w:val="005F13FE"/>
    <w:rsid w:val="005F158B"/>
    <w:rsid w:val="005F3122"/>
    <w:rsid w:val="005F3355"/>
    <w:rsid w:val="005F4A0C"/>
    <w:rsid w:val="005F6968"/>
    <w:rsid w:val="005F69FC"/>
    <w:rsid w:val="005F6D89"/>
    <w:rsid w:val="005F724D"/>
    <w:rsid w:val="005F7C29"/>
    <w:rsid w:val="00600686"/>
    <w:rsid w:val="006012D4"/>
    <w:rsid w:val="00601D87"/>
    <w:rsid w:val="00602373"/>
    <w:rsid w:val="00604F40"/>
    <w:rsid w:val="00605262"/>
    <w:rsid w:val="00605B9A"/>
    <w:rsid w:val="0061035A"/>
    <w:rsid w:val="00611225"/>
    <w:rsid w:val="00611AFF"/>
    <w:rsid w:val="00614B73"/>
    <w:rsid w:val="00615183"/>
    <w:rsid w:val="006159B4"/>
    <w:rsid w:val="006159D7"/>
    <w:rsid w:val="00615C71"/>
    <w:rsid w:val="00616A71"/>
    <w:rsid w:val="00616BC1"/>
    <w:rsid w:val="00616C57"/>
    <w:rsid w:val="00620DE1"/>
    <w:rsid w:val="00621EB9"/>
    <w:rsid w:val="00622A4E"/>
    <w:rsid w:val="00622F90"/>
    <w:rsid w:val="006234A9"/>
    <w:rsid w:val="006235D7"/>
    <w:rsid w:val="00623937"/>
    <w:rsid w:val="006239FE"/>
    <w:rsid w:val="00623D24"/>
    <w:rsid w:val="006241E1"/>
    <w:rsid w:val="006248D2"/>
    <w:rsid w:val="006254BA"/>
    <w:rsid w:val="00626211"/>
    <w:rsid w:val="00627594"/>
    <w:rsid w:val="0062787D"/>
    <w:rsid w:val="00627D8E"/>
    <w:rsid w:val="00630843"/>
    <w:rsid w:val="0063184F"/>
    <w:rsid w:val="00633496"/>
    <w:rsid w:val="00634125"/>
    <w:rsid w:val="006351E0"/>
    <w:rsid w:val="006353BE"/>
    <w:rsid w:val="00635EA7"/>
    <w:rsid w:val="006367BB"/>
    <w:rsid w:val="006369B3"/>
    <w:rsid w:val="00636BED"/>
    <w:rsid w:val="0063709E"/>
    <w:rsid w:val="006418E3"/>
    <w:rsid w:val="00641B73"/>
    <w:rsid w:val="006420DF"/>
    <w:rsid w:val="006427A8"/>
    <w:rsid w:val="00642F03"/>
    <w:rsid w:val="00643373"/>
    <w:rsid w:val="00643B9C"/>
    <w:rsid w:val="00643ED1"/>
    <w:rsid w:val="00644041"/>
    <w:rsid w:val="00644C06"/>
    <w:rsid w:val="0064655D"/>
    <w:rsid w:val="006475EC"/>
    <w:rsid w:val="00650DE6"/>
    <w:rsid w:val="00650F03"/>
    <w:rsid w:val="006517F7"/>
    <w:rsid w:val="006531F8"/>
    <w:rsid w:val="00653B0F"/>
    <w:rsid w:val="00654093"/>
    <w:rsid w:val="00655744"/>
    <w:rsid w:val="00655D43"/>
    <w:rsid w:val="00657C6D"/>
    <w:rsid w:val="00660CB8"/>
    <w:rsid w:val="00662A52"/>
    <w:rsid w:val="00662B0C"/>
    <w:rsid w:val="00663A39"/>
    <w:rsid w:val="00664069"/>
    <w:rsid w:val="0066456A"/>
    <w:rsid w:val="00664E8C"/>
    <w:rsid w:val="00665A0F"/>
    <w:rsid w:val="00666F0A"/>
    <w:rsid w:val="00667974"/>
    <w:rsid w:val="006710A3"/>
    <w:rsid w:val="006740D1"/>
    <w:rsid w:val="00674522"/>
    <w:rsid w:val="00676217"/>
    <w:rsid w:val="00676A7D"/>
    <w:rsid w:val="00676ACC"/>
    <w:rsid w:val="006806DD"/>
    <w:rsid w:val="0068119A"/>
    <w:rsid w:val="00681354"/>
    <w:rsid w:val="00682B0B"/>
    <w:rsid w:val="00683545"/>
    <w:rsid w:val="006839E7"/>
    <w:rsid w:val="0068426D"/>
    <w:rsid w:val="00684711"/>
    <w:rsid w:val="00684DA7"/>
    <w:rsid w:val="00685415"/>
    <w:rsid w:val="00690576"/>
    <w:rsid w:val="00690D10"/>
    <w:rsid w:val="00692717"/>
    <w:rsid w:val="00693019"/>
    <w:rsid w:val="006933EA"/>
    <w:rsid w:val="00693C74"/>
    <w:rsid w:val="006941EF"/>
    <w:rsid w:val="00694E6A"/>
    <w:rsid w:val="0069500C"/>
    <w:rsid w:val="00697F4A"/>
    <w:rsid w:val="0069DF3B"/>
    <w:rsid w:val="006A03AC"/>
    <w:rsid w:val="006A0420"/>
    <w:rsid w:val="006A0635"/>
    <w:rsid w:val="006A0767"/>
    <w:rsid w:val="006A08C4"/>
    <w:rsid w:val="006A0C21"/>
    <w:rsid w:val="006A0E89"/>
    <w:rsid w:val="006A0F1A"/>
    <w:rsid w:val="006A13FF"/>
    <w:rsid w:val="006A1586"/>
    <w:rsid w:val="006A1B63"/>
    <w:rsid w:val="006A3562"/>
    <w:rsid w:val="006A5CD4"/>
    <w:rsid w:val="006A5CEB"/>
    <w:rsid w:val="006A621F"/>
    <w:rsid w:val="006A70FB"/>
    <w:rsid w:val="006A72F1"/>
    <w:rsid w:val="006A79C1"/>
    <w:rsid w:val="006B081C"/>
    <w:rsid w:val="006B0C50"/>
    <w:rsid w:val="006B1145"/>
    <w:rsid w:val="006B16D8"/>
    <w:rsid w:val="006B20D5"/>
    <w:rsid w:val="006B29D5"/>
    <w:rsid w:val="006B3CF5"/>
    <w:rsid w:val="006B63C3"/>
    <w:rsid w:val="006B7229"/>
    <w:rsid w:val="006C1D05"/>
    <w:rsid w:val="006C1DF8"/>
    <w:rsid w:val="006C2C0B"/>
    <w:rsid w:val="006C2F2C"/>
    <w:rsid w:val="006C44C6"/>
    <w:rsid w:val="006C58DA"/>
    <w:rsid w:val="006D0B84"/>
    <w:rsid w:val="006D1F75"/>
    <w:rsid w:val="006D203C"/>
    <w:rsid w:val="006D30E4"/>
    <w:rsid w:val="006D48E9"/>
    <w:rsid w:val="006D5581"/>
    <w:rsid w:val="006D6C40"/>
    <w:rsid w:val="006D7A4E"/>
    <w:rsid w:val="006E003D"/>
    <w:rsid w:val="006E082C"/>
    <w:rsid w:val="006E130D"/>
    <w:rsid w:val="006E19B5"/>
    <w:rsid w:val="006E2798"/>
    <w:rsid w:val="006E42FE"/>
    <w:rsid w:val="006E5E45"/>
    <w:rsid w:val="006E64B7"/>
    <w:rsid w:val="006E6897"/>
    <w:rsid w:val="006E6C0C"/>
    <w:rsid w:val="006E6E93"/>
    <w:rsid w:val="006E6F2B"/>
    <w:rsid w:val="006E75AC"/>
    <w:rsid w:val="006F0B78"/>
    <w:rsid w:val="006F10D6"/>
    <w:rsid w:val="006F10F5"/>
    <w:rsid w:val="006F13EA"/>
    <w:rsid w:val="006F1F31"/>
    <w:rsid w:val="006F3117"/>
    <w:rsid w:val="006F378E"/>
    <w:rsid w:val="006F4266"/>
    <w:rsid w:val="006F52A3"/>
    <w:rsid w:val="006F5CF2"/>
    <w:rsid w:val="006F7F8A"/>
    <w:rsid w:val="00700AE8"/>
    <w:rsid w:val="007031F7"/>
    <w:rsid w:val="00703D0E"/>
    <w:rsid w:val="007053F7"/>
    <w:rsid w:val="00705F89"/>
    <w:rsid w:val="007066BB"/>
    <w:rsid w:val="007066F4"/>
    <w:rsid w:val="00706C42"/>
    <w:rsid w:val="00710807"/>
    <w:rsid w:val="00710FDF"/>
    <w:rsid w:val="0071178D"/>
    <w:rsid w:val="00712330"/>
    <w:rsid w:val="00714836"/>
    <w:rsid w:val="00715E89"/>
    <w:rsid w:val="00716217"/>
    <w:rsid w:val="0071762C"/>
    <w:rsid w:val="00717F24"/>
    <w:rsid w:val="00720B43"/>
    <w:rsid w:val="00721950"/>
    <w:rsid w:val="00721D17"/>
    <w:rsid w:val="00722A74"/>
    <w:rsid w:val="007235C9"/>
    <w:rsid w:val="00723766"/>
    <w:rsid w:val="0072379F"/>
    <w:rsid w:val="007239A1"/>
    <w:rsid w:val="00723BBF"/>
    <w:rsid w:val="007240E6"/>
    <w:rsid w:val="007245F7"/>
    <w:rsid w:val="00724FB9"/>
    <w:rsid w:val="00725006"/>
    <w:rsid w:val="00726B96"/>
    <w:rsid w:val="0072733C"/>
    <w:rsid w:val="00727B0A"/>
    <w:rsid w:val="00727BC4"/>
    <w:rsid w:val="0073036D"/>
    <w:rsid w:val="007308CC"/>
    <w:rsid w:val="00732126"/>
    <w:rsid w:val="0073276F"/>
    <w:rsid w:val="00733673"/>
    <w:rsid w:val="007348E4"/>
    <w:rsid w:val="00734E10"/>
    <w:rsid w:val="007359FA"/>
    <w:rsid w:val="00736923"/>
    <w:rsid w:val="00736B7E"/>
    <w:rsid w:val="007402D3"/>
    <w:rsid w:val="00741A99"/>
    <w:rsid w:val="00741B02"/>
    <w:rsid w:val="00742274"/>
    <w:rsid w:val="00742E3D"/>
    <w:rsid w:val="007441C5"/>
    <w:rsid w:val="007442A0"/>
    <w:rsid w:val="0074675C"/>
    <w:rsid w:val="00746DDA"/>
    <w:rsid w:val="007519A4"/>
    <w:rsid w:val="00751D2A"/>
    <w:rsid w:val="00752A72"/>
    <w:rsid w:val="0075375D"/>
    <w:rsid w:val="0075459B"/>
    <w:rsid w:val="0075555F"/>
    <w:rsid w:val="00756830"/>
    <w:rsid w:val="007608F6"/>
    <w:rsid w:val="00761052"/>
    <w:rsid w:val="0076382F"/>
    <w:rsid w:val="007645A9"/>
    <w:rsid w:val="007653C5"/>
    <w:rsid w:val="00766B64"/>
    <w:rsid w:val="007670B6"/>
    <w:rsid w:val="007701C2"/>
    <w:rsid w:val="00771588"/>
    <w:rsid w:val="00772BD6"/>
    <w:rsid w:val="00773BBA"/>
    <w:rsid w:val="00773DEF"/>
    <w:rsid w:val="00774386"/>
    <w:rsid w:val="0077441A"/>
    <w:rsid w:val="0077502C"/>
    <w:rsid w:val="00776143"/>
    <w:rsid w:val="007762E1"/>
    <w:rsid w:val="00777318"/>
    <w:rsid w:val="00777694"/>
    <w:rsid w:val="0078301E"/>
    <w:rsid w:val="00783802"/>
    <w:rsid w:val="00784059"/>
    <w:rsid w:val="00785328"/>
    <w:rsid w:val="00786C3F"/>
    <w:rsid w:val="00791317"/>
    <w:rsid w:val="007919D2"/>
    <w:rsid w:val="00792ED3"/>
    <w:rsid w:val="007942C7"/>
    <w:rsid w:val="00795D04"/>
    <w:rsid w:val="0079779D"/>
    <w:rsid w:val="00797B47"/>
    <w:rsid w:val="007A0204"/>
    <w:rsid w:val="007A0A78"/>
    <w:rsid w:val="007A3625"/>
    <w:rsid w:val="007A65CA"/>
    <w:rsid w:val="007A68A7"/>
    <w:rsid w:val="007A6CCA"/>
    <w:rsid w:val="007A6E2F"/>
    <w:rsid w:val="007A742E"/>
    <w:rsid w:val="007B0941"/>
    <w:rsid w:val="007B09DF"/>
    <w:rsid w:val="007B170C"/>
    <w:rsid w:val="007B1EE9"/>
    <w:rsid w:val="007B316A"/>
    <w:rsid w:val="007B4195"/>
    <w:rsid w:val="007B45C2"/>
    <w:rsid w:val="007B4E8A"/>
    <w:rsid w:val="007B56A9"/>
    <w:rsid w:val="007B59B5"/>
    <w:rsid w:val="007B5F22"/>
    <w:rsid w:val="007B5FF4"/>
    <w:rsid w:val="007B6020"/>
    <w:rsid w:val="007B7612"/>
    <w:rsid w:val="007B782E"/>
    <w:rsid w:val="007B7BE4"/>
    <w:rsid w:val="007C2A80"/>
    <w:rsid w:val="007C2B3D"/>
    <w:rsid w:val="007C2CED"/>
    <w:rsid w:val="007C4AAD"/>
    <w:rsid w:val="007C533E"/>
    <w:rsid w:val="007C552A"/>
    <w:rsid w:val="007C56B3"/>
    <w:rsid w:val="007C61C0"/>
    <w:rsid w:val="007C7767"/>
    <w:rsid w:val="007D133A"/>
    <w:rsid w:val="007D1661"/>
    <w:rsid w:val="007D1C7B"/>
    <w:rsid w:val="007D1FD7"/>
    <w:rsid w:val="007D256F"/>
    <w:rsid w:val="007D2F0F"/>
    <w:rsid w:val="007D3029"/>
    <w:rsid w:val="007D3155"/>
    <w:rsid w:val="007D4110"/>
    <w:rsid w:val="007D41F2"/>
    <w:rsid w:val="007D4206"/>
    <w:rsid w:val="007D68C8"/>
    <w:rsid w:val="007D7930"/>
    <w:rsid w:val="007E136B"/>
    <w:rsid w:val="007E15C8"/>
    <w:rsid w:val="007E2AAA"/>
    <w:rsid w:val="007E39DA"/>
    <w:rsid w:val="007E3B1B"/>
    <w:rsid w:val="007E3F99"/>
    <w:rsid w:val="007E5820"/>
    <w:rsid w:val="007E7572"/>
    <w:rsid w:val="007F26E0"/>
    <w:rsid w:val="007F28F5"/>
    <w:rsid w:val="007F31FD"/>
    <w:rsid w:val="007F3432"/>
    <w:rsid w:val="007F3823"/>
    <w:rsid w:val="007F4237"/>
    <w:rsid w:val="007F42C9"/>
    <w:rsid w:val="007F69C6"/>
    <w:rsid w:val="00800059"/>
    <w:rsid w:val="00800CBE"/>
    <w:rsid w:val="00801CA2"/>
    <w:rsid w:val="00802C39"/>
    <w:rsid w:val="008032D1"/>
    <w:rsid w:val="008033B2"/>
    <w:rsid w:val="00803DEF"/>
    <w:rsid w:val="00803E45"/>
    <w:rsid w:val="00804310"/>
    <w:rsid w:val="00805AF5"/>
    <w:rsid w:val="00806BC0"/>
    <w:rsid w:val="00811378"/>
    <w:rsid w:val="0081157B"/>
    <w:rsid w:val="008126C7"/>
    <w:rsid w:val="00813345"/>
    <w:rsid w:val="0081379C"/>
    <w:rsid w:val="00813FC1"/>
    <w:rsid w:val="00815765"/>
    <w:rsid w:val="00816C87"/>
    <w:rsid w:val="008177E6"/>
    <w:rsid w:val="00817D45"/>
    <w:rsid w:val="008200EF"/>
    <w:rsid w:val="0082070E"/>
    <w:rsid w:val="008214F8"/>
    <w:rsid w:val="0082162B"/>
    <w:rsid w:val="00821DFC"/>
    <w:rsid w:val="0082217C"/>
    <w:rsid w:val="00822C7F"/>
    <w:rsid w:val="00822ED2"/>
    <w:rsid w:val="008239AC"/>
    <w:rsid w:val="00825FC1"/>
    <w:rsid w:val="008267A0"/>
    <w:rsid w:val="008271A2"/>
    <w:rsid w:val="00827A6B"/>
    <w:rsid w:val="008301C1"/>
    <w:rsid w:val="00830434"/>
    <w:rsid w:val="00830F05"/>
    <w:rsid w:val="00831371"/>
    <w:rsid w:val="0083152A"/>
    <w:rsid w:val="00831CEB"/>
    <w:rsid w:val="00831DC1"/>
    <w:rsid w:val="0083214A"/>
    <w:rsid w:val="00832210"/>
    <w:rsid w:val="008336D5"/>
    <w:rsid w:val="00833D1F"/>
    <w:rsid w:val="0083408E"/>
    <w:rsid w:val="00834907"/>
    <w:rsid w:val="00835BA0"/>
    <w:rsid w:val="00836FB5"/>
    <w:rsid w:val="00840E95"/>
    <w:rsid w:val="00841C23"/>
    <w:rsid w:val="00841C3B"/>
    <w:rsid w:val="00841F61"/>
    <w:rsid w:val="00842F8C"/>
    <w:rsid w:val="008464D9"/>
    <w:rsid w:val="00846D01"/>
    <w:rsid w:val="00846D40"/>
    <w:rsid w:val="0084776A"/>
    <w:rsid w:val="00847792"/>
    <w:rsid w:val="00852DB4"/>
    <w:rsid w:val="00852E4E"/>
    <w:rsid w:val="008532D5"/>
    <w:rsid w:val="00853ACE"/>
    <w:rsid w:val="00853E7D"/>
    <w:rsid w:val="0085426F"/>
    <w:rsid w:val="00854659"/>
    <w:rsid w:val="00854A6E"/>
    <w:rsid w:val="00855E42"/>
    <w:rsid w:val="008561B2"/>
    <w:rsid w:val="008562FE"/>
    <w:rsid w:val="0085753D"/>
    <w:rsid w:val="0086260F"/>
    <w:rsid w:val="008637FA"/>
    <w:rsid w:val="008639D0"/>
    <w:rsid w:val="008644E4"/>
    <w:rsid w:val="00864C93"/>
    <w:rsid w:val="00864D62"/>
    <w:rsid w:val="008654C9"/>
    <w:rsid w:val="0086582D"/>
    <w:rsid w:val="00866809"/>
    <w:rsid w:val="008720FF"/>
    <w:rsid w:val="0087293B"/>
    <w:rsid w:val="00872DAC"/>
    <w:rsid w:val="008734A1"/>
    <w:rsid w:val="00873A7B"/>
    <w:rsid w:val="00874053"/>
    <w:rsid w:val="00875B2B"/>
    <w:rsid w:val="00875C6B"/>
    <w:rsid w:val="00875EB1"/>
    <w:rsid w:val="00880092"/>
    <w:rsid w:val="00880957"/>
    <w:rsid w:val="00882ACC"/>
    <w:rsid w:val="00883177"/>
    <w:rsid w:val="00884C4E"/>
    <w:rsid w:val="00885352"/>
    <w:rsid w:val="008856D0"/>
    <w:rsid w:val="00886420"/>
    <w:rsid w:val="008874C8"/>
    <w:rsid w:val="008913BC"/>
    <w:rsid w:val="008921C4"/>
    <w:rsid w:val="00892457"/>
    <w:rsid w:val="008926A6"/>
    <w:rsid w:val="008930BB"/>
    <w:rsid w:val="0089314B"/>
    <w:rsid w:val="00894271"/>
    <w:rsid w:val="00894345"/>
    <w:rsid w:val="00896791"/>
    <w:rsid w:val="00896B0C"/>
    <w:rsid w:val="008A00C2"/>
    <w:rsid w:val="008A5154"/>
    <w:rsid w:val="008A5660"/>
    <w:rsid w:val="008A56CB"/>
    <w:rsid w:val="008A61D1"/>
    <w:rsid w:val="008A637E"/>
    <w:rsid w:val="008A7428"/>
    <w:rsid w:val="008A7DF5"/>
    <w:rsid w:val="008A7ECB"/>
    <w:rsid w:val="008B0167"/>
    <w:rsid w:val="008B049A"/>
    <w:rsid w:val="008B1520"/>
    <w:rsid w:val="008B3F01"/>
    <w:rsid w:val="008B4B3D"/>
    <w:rsid w:val="008B54AC"/>
    <w:rsid w:val="008B5A32"/>
    <w:rsid w:val="008B5E32"/>
    <w:rsid w:val="008B70E2"/>
    <w:rsid w:val="008B74E2"/>
    <w:rsid w:val="008B7B5B"/>
    <w:rsid w:val="008C0193"/>
    <w:rsid w:val="008C19F9"/>
    <w:rsid w:val="008C2E97"/>
    <w:rsid w:val="008C646C"/>
    <w:rsid w:val="008C6A79"/>
    <w:rsid w:val="008C714F"/>
    <w:rsid w:val="008C7664"/>
    <w:rsid w:val="008C77A5"/>
    <w:rsid w:val="008C7996"/>
    <w:rsid w:val="008D07D5"/>
    <w:rsid w:val="008D0917"/>
    <w:rsid w:val="008D0F72"/>
    <w:rsid w:val="008D15FF"/>
    <w:rsid w:val="008D2953"/>
    <w:rsid w:val="008D381C"/>
    <w:rsid w:val="008D4A30"/>
    <w:rsid w:val="008D4A98"/>
    <w:rsid w:val="008D4DE3"/>
    <w:rsid w:val="008D540F"/>
    <w:rsid w:val="008D61FC"/>
    <w:rsid w:val="008D7AF1"/>
    <w:rsid w:val="008E0099"/>
    <w:rsid w:val="008E04B3"/>
    <w:rsid w:val="008E0A63"/>
    <w:rsid w:val="008E1A81"/>
    <w:rsid w:val="008E3070"/>
    <w:rsid w:val="008E3320"/>
    <w:rsid w:val="008E38BF"/>
    <w:rsid w:val="008E430B"/>
    <w:rsid w:val="008E699C"/>
    <w:rsid w:val="008E71EE"/>
    <w:rsid w:val="008E74A1"/>
    <w:rsid w:val="008E7C53"/>
    <w:rsid w:val="008E7D28"/>
    <w:rsid w:val="008F13A4"/>
    <w:rsid w:val="008F1894"/>
    <w:rsid w:val="008F1C4E"/>
    <w:rsid w:val="008F2EA1"/>
    <w:rsid w:val="008F3196"/>
    <w:rsid w:val="008F3924"/>
    <w:rsid w:val="008F3A6D"/>
    <w:rsid w:val="008F5893"/>
    <w:rsid w:val="008F5BA8"/>
    <w:rsid w:val="008F7954"/>
    <w:rsid w:val="008F7FF0"/>
    <w:rsid w:val="00900868"/>
    <w:rsid w:val="00900D7D"/>
    <w:rsid w:val="00901369"/>
    <w:rsid w:val="009014E3"/>
    <w:rsid w:val="0090171F"/>
    <w:rsid w:val="009024C4"/>
    <w:rsid w:val="0090287D"/>
    <w:rsid w:val="00902A50"/>
    <w:rsid w:val="00903222"/>
    <w:rsid w:val="0090417F"/>
    <w:rsid w:val="00904955"/>
    <w:rsid w:val="00906396"/>
    <w:rsid w:val="00906525"/>
    <w:rsid w:val="00906DA9"/>
    <w:rsid w:val="00906EC0"/>
    <w:rsid w:val="00907066"/>
    <w:rsid w:val="00907CFD"/>
    <w:rsid w:val="00907F5B"/>
    <w:rsid w:val="00910352"/>
    <w:rsid w:val="00911F94"/>
    <w:rsid w:val="00912C8B"/>
    <w:rsid w:val="00913162"/>
    <w:rsid w:val="00913DCF"/>
    <w:rsid w:val="00913E0B"/>
    <w:rsid w:val="00915523"/>
    <w:rsid w:val="00915AA7"/>
    <w:rsid w:val="00915AC4"/>
    <w:rsid w:val="009200B5"/>
    <w:rsid w:val="00920FA0"/>
    <w:rsid w:val="009217C7"/>
    <w:rsid w:val="009220CA"/>
    <w:rsid w:val="00922354"/>
    <w:rsid w:val="009241DC"/>
    <w:rsid w:val="00925361"/>
    <w:rsid w:val="009256E5"/>
    <w:rsid w:val="009264BD"/>
    <w:rsid w:val="009272DD"/>
    <w:rsid w:val="00927CE3"/>
    <w:rsid w:val="00931102"/>
    <w:rsid w:val="0093217F"/>
    <w:rsid w:val="009326C8"/>
    <w:rsid w:val="00933D0F"/>
    <w:rsid w:val="00935DE6"/>
    <w:rsid w:val="00936319"/>
    <w:rsid w:val="009404FF"/>
    <w:rsid w:val="00940D61"/>
    <w:rsid w:val="00941C57"/>
    <w:rsid w:val="009430FD"/>
    <w:rsid w:val="009441C1"/>
    <w:rsid w:val="00944A2F"/>
    <w:rsid w:val="00944F0A"/>
    <w:rsid w:val="00945234"/>
    <w:rsid w:val="00946C94"/>
    <w:rsid w:val="00946EFC"/>
    <w:rsid w:val="00947DA8"/>
    <w:rsid w:val="009506D6"/>
    <w:rsid w:val="009510A9"/>
    <w:rsid w:val="0095223C"/>
    <w:rsid w:val="009526FC"/>
    <w:rsid w:val="009531F1"/>
    <w:rsid w:val="00953FEF"/>
    <w:rsid w:val="009541FF"/>
    <w:rsid w:val="00955E35"/>
    <w:rsid w:val="009563FB"/>
    <w:rsid w:val="009565FF"/>
    <w:rsid w:val="00956723"/>
    <w:rsid w:val="009569C7"/>
    <w:rsid w:val="00961540"/>
    <w:rsid w:val="00961A05"/>
    <w:rsid w:val="00962F67"/>
    <w:rsid w:val="00964AEE"/>
    <w:rsid w:val="00965038"/>
    <w:rsid w:val="009653F4"/>
    <w:rsid w:val="0096619E"/>
    <w:rsid w:val="00967596"/>
    <w:rsid w:val="00971160"/>
    <w:rsid w:val="00971BE5"/>
    <w:rsid w:val="00972E07"/>
    <w:rsid w:val="00972FB0"/>
    <w:rsid w:val="00973E1A"/>
    <w:rsid w:val="0097493E"/>
    <w:rsid w:val="00976751"/>
    <w:rsid w:val="009767A6"/>
    <w:rsid w:val="00977403"/>
    <w:rsid w:val="00980B2A"/>
    <w:rsid w:val="00981A37"/>
    <w:rsid w:val="00981AE9"/>
    <w:rsid w:val="00981CD9"/>
    <w:rsid w:val="00981DB4"/>
    <w:rsid w:val="00982232"/>
    <w:rsid w:val="00982C3F"/>
    <w:rsid w:val="0098316E"/>
    <w:rsid w:val="009846A8"/>
    <w:rsid w:val="00986F9E"/>
    <w:rsid w:val="00987639"/>
    <w:rsid w:val="009877FB"/>
    <w:rsid w:val="00987E8E"/>
    <w:rsid w:val="00990A32"/>
    <w:rsid w:val="009911F0"/>
    <w:rsid w:val="00991CB1"/>
    <w:rsid w:val="00991DB3"/>
    <w:rsid w:val="009921A4"/>
    <w:rsid w:val="00992CC1"/>
    <w:rsid w:val="00993EA5"/>
    <w:rsid w:val="009953D8"/>
    <w:rsid w:val="00997BA4"/>
    <w:rsid w:val="00997D5E"/>
    <w:rsid w:val="00997F48"/>
    <w:rsid w:val="009A0139"/>
    <w:rsid w:val="009A0DF3"/>
    <w:rsid w:val="009A0F66"/>
    <w:rsid w:val="009A145E"/>
    <w:rsid w:val="009A1AB7"/>
    <w:rsid w:val="009A266D"/>
    <w:rsid w:val="009A357D"/>
    <w:rsid w:val="009A4C94"/>
    <w:rsid w:val="009A7CA2"/>
    <w:rsid w:val="009B0353"/>
    <w:rsid w:val="009B079B"/>
    <w:rsid w:val="009B1B72"/>
    <w:rsid w:val="009B1C44"/>
    <w:rsid w:val="009B3D38"/>
    <w:rsid w:val="009B3DF2"/>
    <w:rsid w:val="009B3E78"/>
    <w:rsid w:val="009B55EC"/>
    <w:rsid w:val="009B5656"/>
    <w:rsid w:val="009B6AF7"/>
    <w:rsid w:val="009B7C62"/>
    <w:rsid w:val="009C01CD"/>
    <w:rsid w:val="009C046B"/>
    <w:rsid w:val="009C1FFB"/>
    <w:rsid w:val="009C23E4"/>
    <w:rsid w:val="009C2CA3"/>
    <w:rsid w:val="009C2FB6"/>
    <w:rsid w:val="009C4DB4"/>
    <w:rsid w:val="009C5109"/>
    <w:rsid w:val="009C516A"/>
    <w:rsid w:val="009C60B9"/>
    <w:rsid w:val="009C66B9"/>
    <w:rsid w:val="009C7EB5"/>
    <w:rsid w:val="009D1201"/>
    <w:rsid w:val="009D1891"/>
    <w:rsid w:val="009D19F8"/>
    <w:rsid w:val="009D1DB0"/>
    <w:rsid w:val="009D1FDC"/>
    <w:rsid w:val="009D35BA"/>
    <w:rsid w:val="009D3C94"/>
    <w:rsid w:val="009D3CFE"/>
    <w:rsid w:val="009D3D47"/>
    <w:rsid w:val="009D4325"/>
    <w:rsid w:val="009D5A4B"/>
    <w:rsid w:val="009D61C2"/>
    <w:rsid w:val="009D6D77"/>
    <w:rsid w:val="009D7110"/>
    <w:rsid w:val="009D79B1"/>
    <w:rsid w:val="009D7B56"/>
    <w:rsid w:val="009E00E5"/>
    <w:rsid w:val="009E053E"/>
    <w:rsid w:val="009E4CEB"/>
    <w:rsid w:val="009E4EB5"/>
    <w:rsid w:val="009E6772"/>
    <w:rsid w:val="009E694C"/>
    <w:rsid w:val="009E721E"/>
    <w:rsid w:val="009E7349"/>
    <w:rsid w:val="009E78B3"/>
    <w:rsid w:val="009E7C87"/>
    <w:rsid w:val="009F2725"/>
    <w:rsid w:val="009F2E9C"/>
    <w:rsid w:val="009F537A"/>
    <w:rsid w:val="009F5AF4"/>
    <w:rsid w:val="009F5BE4"/>
    <w:rsid w:val="009F6942"/>
    <w:rsid w:val="009F720B"/>
    <w:rsid w:val="00A00189"/>
    <w:rsid w:val="00A03920"/>
    <w:rsid w:val="00A05464"/>
    <w:rsid w:val="00A06697"/>
    <w:rsid w:val="00A07356"/>
    <w:rsid w:val="00A10C13"/>
    <w:rsid w:val="00A11A60"/>
    <w:rsid w:val="00A11C7C"/>
    <w:rsid w:val="00A12436"/>
    <w:rsid w:val="00A13262"/>
    <w:rsid w:val="00A14981"/>
    <w:rsid w:val="00A153E5"/>
    <w:rsid w:val="00A1550D"/>
    <w:rsid w:val="00A15972"/>
    <w:rsid w:val="00A164CC"/>
    <w:rsid w:val="00A16D6E"/>
    <w:rsid w:val="00A2090A"/>
    <w:rsid w:val="00A216EC"/>
    <w:rsid w:val="00A219C9"/>
    <w:rsid w:val="00A21BDE"/>
    <w:rsid w:val="00A23341"/>
    <w:rsid w:val="00A234CA"/>
    <w:rsid w:val="00A242AB"/>
    <w:rsid w:val="00A2508D"/>
    <w:rsid w:val="00A26BDD"/>
    <w:rsid w:val="00A270C7"/>
    <w:rsid w:val="00A2730E"/>
    <w:rsid w:val="00A27CCD"/>
    <w:rsid w:val="00A3231C"/>
    <w:rsid w:val="00A333C8"/>
    <w:rsid w:val="00A348E9"/>
    <w:rsid w:val="00A351E8"/>
    <w:rsid w:val="00A365A0"/>
    <w:rsid w:val="00A36BEB"/>
    <w:rsid w:val="00A378BA"/>
    <w:rsid w:val="00A40416"/>
    <w:rsid w:val="00A40B80"/>
    <w:rsid w:val="00A40C6C"/>
    <w:rsid w:val="00A42041"/>
    <w:rsid w:val="00A44A9A"/>
    <w:rsid w:val="00A452E7"/>
    <w:rsid w:val="00A4610D"/>
    <w:rsid w:val="00A461BD"/>
    <w:rsid w:val="00A4624E"/>
    <w:rsid w:val="00A462FB"/>
    <w:rsid w:val="00A46FD0"/>
    <w:rsid w:val="00A50404"/>
    <w:rsid w:val="00A51C76"/>
    <w:rsid w:val="00A524F5"/>
    <w:rsid w:val="00A52D05"/>
    <w:rsid w:val="00A52E60"/>
    <w:rsid w:val="00A530AD"/>
    <w:rsid w:val="00A532A4"/>
    <w:rsid w:val="00A5433E"/>
    <w:rsid w:val="00A55184"/>
    <w:rsid w:val="00A55450"/>
    <w:rsid w:val="00A57D41"/>
    <w:rsid w:val="00A57DE4"/>
    <w:rsid w:val="00A60EE9"/>
    <w:rsid w:val="00A62301"/>
    <w:rsid w:val="00A626F5"/>
    <w:rsid w:val="00A62774"/>
    <w:rsid w:val="00A627D1"/>
    <w:rsid w:val="00A62ADC"/>
    <w:rsid w:val="00A64DF0"/>
    <w:rsid w:val="00A65A69"/>
    <w:rsid w:val="00A65F53"/>
    <w:rsid w:val="00A67573"/>
    <w:rsid w:val="00A708C5"/>
    <w:rsid w:val="00A70D27"/>
    <w:rsid w:val="00A710A5"/>
    <w:rsid w:val="00A7202E"/>
    <w:rsid w:val="00A72D3E"/>
    <w:rsid w:val="00A7312A"/>
    <w:rsid w:val="00A73D0D"/>
    <w:rsid w:val="00A7403A"/>
    <w:rsid w:val="00A74439"/>
    <w:rsid w:val="00A74754"/>
    <w:rsid w:val="00A74E7A"/>
    <w:rsid w:val="00A750C0"/>
    <w:rsid w:val="00A768F0"/>
    <w:rsid w:val="00A771F2"/>
    <w:rsid w:val="00A773E4"/>
    <w:rsid w:val="00A80DE4"/>
    <w:rsid w:val="00A8144E"/>
    <w:rsid w:val="00A81866"/>
    <w:rsid w:val="00A83571"/>
    <w:rsid w:val="00A83816"/>
    <w:rsid w:val="00A842AC"/>
    <w:rsid w:val="00A84346"/>
    <w:rsid w:val="00A84422"/>
    <w:rsid w:val="00A86D34"/>
    <w:rsid w:val="00A86EF8"/>
    <w:rsid w:val="00A86F55"/>
    <w:rsid w:val="00A87390"/>
    <w:rsid w:val="00A875D8"/>
    <w:rsid w:val="00A8770B"/>
    <w:rsid w:val="00A87F92"/>
    <w:rsid w:val="00A91BE4"/>
    <w:rsid w:val="00A922ED"/>
    <w:rsid w:val="00A92E25"/>
    <w:rsid w:val="00A955D6"/>
    <w:rsid w:val="00A9586F"/>
    <w:rsid w:val="00A95C04"/>
    <w:rsid w:val="00A96BB6"/>
    <w:rsid w:val="00A97CF9"/>
    <w:rsid w:val="00AA01D6"/>
    <w:rsid w:val="00AA11A5"/>
    <w:rsid w:val="00AA1272"/>
    <w:rsid w:val="00AA174A"/>
    <w:rsid w:val="00AA1979"/>
    <w:rsid w:val="00AA1F14"/>
    <w:rsid w:val="00AA2265"/>
    <w:rsid w:val="00AA2578"/>
    <w:rsid w:val="00AA2580"/>
    <w:rsid w:val="00AA25AD"/>
    <w:rsid w:val="00AA4645"/>
    <w:rsid w:val="00AA4C19"/>
    <w:rsid w:val="00AA50DF"/>
    <w:rsid w:val="00AA5473"/>
    <w:rsid w:val="00AA59E6"/>
    <w:rsid w:val="00AA5D6E"/>
    <w:rsid w:val="00AA5D85"/>
    <w:rsid w:val="00AA63CD"/>
    <w:rsid w:val="00AA7270"/>
    <w:rsid w:val="00AB0976"/>
    <w:rsid w:val="00AB0EDB"/>
    <w:rsid w:val="00AB0F95"/>
    <w:rsid w:val="00AB17A4"/>
    <w:rsid w:val="00AB2022"/>
    <w:rsid w:val="00AB37E5"/>
    <w:rsid w:val="00AB3CB7"/>
    <w:rsid w:val="00AB6891"/>
    <w:rsid w:val="00AB7090"/>
    <w:rsid w:val="00AC001B"/>
    <w:rsid w:val="00AC0810"/>
    <w:rsid w:val="00AC1362"/>
    <w:rsid w:val="00AC657A"/>
    <w:rsid w:val="00AC6C3E"/>
    <w:rsid w:val="00AC760F"/>
    <w:rsid w:val="00AD0333"/>
    <w:rsid w:val="00AD04C5"/>
    <w:rsid w:val="00AD07C4"/>
    <w:rsid w:val="00AD099D"/>
    <w:rsid w:val="00AD0D65"/>
    <w:rsid w:val="00AD0D69"/>
    <w:rsid w:val="00AD178B"/>
    <w:rsid w:val="00AD2C37"/>
    <w:rsid w:val="00AD51E2"/>
    <w:rsid w:val="00AD5B63"/>
    <w:rsid w:val="00AD7B04"/>
    <w:rsid w:val="00AE1373"/>
    <w:rsid w:val="00AE1553"/>
    <w:rsid w:val="00AE2A53"/>
    <w:rsid w:val="00AE2CE6"/>
    <w:rsid w:val="00AE2E40"/>
    <w:rsid w:val="00AE3199"/>
    <w:rsid w:val="00AE31F6"/>
    <w:rsid w:val="00AE46B8"/>
    <w:rsid w:val="00AE46BC"/>
    <w:rsid w:val="00AE4DC0"/>
    <w:rsid w:val="00AE5C81"/>
    <w:rsid w:val="00AE6C04"/>
    <w:rsid w:val="00AE7057"/>
    <w:rsid w:val="00AE7EFF"/>
    <w:rsid w:val="00AF0EEF"/>
    <w:rsid w:val="00AF1194"/>
    <w:rsid w:val="00AF1C1D"/>
    <w:rsid w:val="00AF1FD5"/>
    <w:rsid w:val="00AF276D"/>
    <w:rsid w:val="00AF35B6"/>
    <w:rsid w:val="00AF38F9"/>
    <w:rsid w:val="00AF44EE"/>
    <w:rsid w:val="00AF4A86"/>
    <w:rsid w:val="00AF5C3D"/>
    <w:rsid w:val="00AF6653"/>
    <w:rsid w:val="00B00882"/>
    <w:rsid w:val="00B0091B"/>
    <w:rsid w:val="00B015E8"/>
    <w:rsid w:val="00B019F0"/>
    <w:rsid w:val="00B02828"/>
    <w:rsid w:val="00B055E7"/>
    <w:rsid w:val="00B058DD"/>
    <w:rsid w:val="00B05914"/>
    <w:rsid w:val="00B1098E"/>
    <w:rsid w:val="00B11B43"/>
    <w:rsid w:val="00B11BBC"/>
    <w:rsid w:val="00B13F7B"/>
    <w:rsid w:val="00B165AA"/>
    <w:rsid w:val="00B16E64"/>
    <w:rsid w:val="00B173C6"/>
    <w:rsid w:val="00B214CE"/>
    <w:rsid w:val="00B2227E"/>
    <w:rsid w:val="00B22B39"/>
    <w:rsid w:val="00B2381C"/>
    <w:rsid w:val="00B23ACE"/>
    <w:rsid w:val="00B2415D"/>
    <w:rsid w:val="00B24CE8"/>
    <w:rsid w:val="00B2536C"/>
    <w:rsid w:val="00B31F99"/>
    <w:rsid w:val="00B321A2"/>
    <w:rsid w:val="00B32B30"/>
    <w:rsid w:val="00B33054"/>
    <w:rsid w:val="00B3369A"/>
    <w:rsid w:val="00B342A1"/>
    <w:rsid w:val="00B349C9"/>
    <w:rsid w:val="00B35242"/>
    <w:rsid w:val="00B35264"/>
    <w:rsid w:val="00B3611E"/>
    <w:rsid w:val="00B364C9"/>
    <w:rsid w:val="00B3664F"/>
    <w:rsid w:val="00B40685"/>
    <w:rsid w:val="00B4223D"/>
    <w:rsid w:val="00B42603"/>
    <w:rsid w:val="00B42D9F"/>
    <w:rsid w:val="00B43028"/>
    <w:rsid w:val="00B44C2F"/>
    <w:rsid w:val="00B465B1"/>
    <w:rsid w:val="00B4750E"/>
    <w:rsid w:val="00B47A60"/>
    <w:rsid w:val="00B5131B"/>
    <w:rsid w:val="00B52A48"/>
    <w:rsid w:val="00B52F7C"/>
    <w:rsid w:val="00B5308B"/>
    <w:rsid w:val="00B53981"/>
    <w:rsid w:val="00B53C05"/>
    <w:rsid w:val="00B55279"/>
    <w:rsid w:val="00B574DD"/>
    <w:rsid w:val="00B6157D"/>
    <w:rsid w:val="00B6160F"/>
    <w:rsid w:val="00B62B78"/>
    <w:rsid w:val="00B62F17"/>
    <w:rsid w:val="00B63013"/>
    <w:rsid w:val="00B6341E"/>
    <w:rsid w:val="00B6436E"/>
    <w:rsid w:val="00B6548C"/>
    <w:rsid w:val="00B654D2"/>
    <w:rsid w:val="00B65A80"/>
    <w:rsid w:val="00B66644"/>
    <w:rsid w:val="00B66F89"/>
    <w:rsid w:val="00B71DE0"/>
    <w:rsid w:val="00B721A9"/>
    <w:rsid w:val="00B724C4"/>
    <w:rsid w:val="00B74F5E"/>
    <w:rsid w:val="00B75734"/>
    <w:rsid w:val="00B75B1E"/>
    <w:rsid w:val="00B76764"/>
    <w:rsid w:val="00B7678A"/>
    <w:rsid w:val="00B776B8"/>
    <w:rsid w:val="00B77E18"/>
    <w:rsid w:val="00B77E33"/>
    <w:rsid w:val="00B80629"/>
    <w:rsid w:val="00B80C28"/>
    <w:rsid w:val="00B80E13"/>
    <w:rsid w:val="00B81246"/>
    <w:rsid w:val="00B82FD6"/>
    <w:rsid w:val="00B838B5"/>
    <w:rsid w:val="00B848C3"/>
    <w:rsid w:val="00B84DD6"/>
    <w:rsid w:val="00B851B4"/>
    <w:rsid w:val="00B85317"/>
    <w:rsid w:val="00B85879"/>
    <w:rsid w:val="00B85990"/>
    <w:rsid w:val="00B8615D"/>
    <w:rsid w:val="00B8627A"/>
    <w:rsid w:val="00B87629"/>
    <w:rsid w:val="00B87947"/>
    <w:rsid w:val="00B87B89"/>
    <w:rsid w:val="00B90589"/>
    <w:rsid w:val="00B90D27"/>
    <w:rsid w:val="00B935C5"/>
    <w:rsid w:val="00B93B09"/>
    <w:rsid w:val="00B950B8"/>
    <w:rsid w:val="00B9520C"/>
    <w:rsid w:val="00B95CAF"/>
    <w:rsid w:val="00B9725A"/>
    <w:rsid w:val="00B9743E"/>
    <w:rsid w:val="00BA0450"/>
    <w:rsid w:val="00BA0C3D"/>
    <w:rsid w:val="00BA0DA2"/>
    <w:rsid w:val="00BA161F"/>
    <w:rsid w:val="00BA1B48"/>
    <w:rsid w:val="00BA1E87"/>
    <w:rsid w:val="00BA1FCB"/>
    <w:rsid w:val="00BA27EB"/>
    <w:rsid w:val="00BA3732"/>
    <w:rsid w:val="00BA4D76"/>
    <w:rsid w:val="00BA59D4"/>
    <w:rsid w:val="00BA6522"/>
    <w:rsid w:val="00BA66BA"/>
    <w:rsid w:val="00BA6E2A"/>
    <w:rsid w:val="00BA7E84"/>
    <w:rsid w:val="00BB0584"/>
    <w:rsid w:val="00BB0EDB"/>
    <w:rsid w:val="00BB140A"/>
    <w:rsid w:val="00BB1744"/>
    <w:rsid w:val="00BB19D8"/>
    <w:rsid w:val="00BB1BC6"/>
    <w:rsid w:val="00BB2AA5"/>
    <w:rsid w:val="00BB3725"/>
    <w:rsid w:val="00BB4A86"/>
    <w:rsid w:val="00BB54EC"/>
    <w:rsid w:val="00BB7081"/>
    <w:rsid w:val="00BB71A6"/>
    <w:rsid w:val="00BB7302"/>
    <w:rsid w:val="00BB7D2D"/>
    <w:rsid w:val="00BC008C"/>
    <w:rsid w:val="00BC13CD"/>
    <w:rsid w:val="00BC1AED"/>
    <w:rsid w:val="00BC1D82"/>
    <w:rsid w:val="00BC206B"/>
    <w:rsid w:val="00BC36AC"/>
    <w:rsid w:val="00BC4AF9"/>
    <w:rsid w:val="00BC6195"/>
    <w:rsid w:val="00BC69DE"/>
    <w:rsid w:val="00BC6C3B"/>
    <w:rsid w:val="00BC6E5A"/>
    <w:rsid w:val="00BC747E"/>
    <w:rsid w:val="00BC7663"/>
    <w:rsid w:val="00BC7BE3"/>
    <w:rsid w:val="00BC7D7F"/>
    <w:rsid w:val="00BD43A7"/>
    <w:rsid w:val="00BD4510"/>
    <w:rsid w:val="00BD45F9"/>
    <w:rsid w:val="00BD5DC4"/>
    <w:rsid w:val="00BD6460"/>
    <w:rsid w:val="00BD76B2"/>
    <w:rsid w:val="00BD7D17"/>
    <w:rsid w:val="00BE0523"/>
    <w:rsid w:val="00BE0B0D"/>
    <w:rsid w:val="00BE2080"/>
    <w:rsid w:val="00BE2D06"/>
    <w:rsid w:val="00BE3EBC"/>
    <w:rsid w:val="00BE4BEE"/>
    <w:rsid w:val="00BE5EF4"/>
    <w:rsid w:val="00BE7D34"/>
    <w:rsid w:val="00BF122E"/>
    <w:rsid w:val="00BF1B0E"/>
    <w:rsid w:val="00BF355F"/>
    <w:rsid w:val="00BF3D5D"/>
    <w:rsid w:val="00BF48BB"/>
    <w:rsid w:val="00BF5B2F"/>
    <w:rsid w:val="00BF65B1"/>
    <w:rsid w:val="00BF733C"/>
    <w:rsid w:val="00BF764E"/>
    <w:rsid w:val="00BF796D"/>
    <w:rsid w:val="00BF7BDA"/>
    <w:rsid w:val="00C00018"/>
    <w:rsid w:val="00C0128C"/>
    <w:rsid w:val="00C0166B"/>
    <w:rsid w:val="00C03394"/>
    <w:rsid w:val="00C03868"/>
    <w:rsid w:val="00C0580B"/>
    <w:rsid w:val="00C106B1"/>
    <w:rsid w:val="00C1075E"/>
    <w:rsid w:val="00C10B86"/>
    <w:rsid w:val="00C1114B"/>
    <w:rsid w:val="00C11925"/>
    <w:rsid w:val="00C131A0"/>
    <w:rsid w:val="00C13FD9"/>
    <w:rsid w:val="00C142FC"/>
    <w:rsid w:val="00C14378"/>
    <w:rsid w:val="00C1489D"/>
    <w:rsid w:val="00C154AF"/>
    <w:rsid w:val="00C16081"/>
    <w:rsid w:val="00C174A6"/>
    <w:rsid w:val="00C17B5E"/>
    <w:rsid w:val="00C20EC3"/>
    <w:rsid w:val="00C226FD"/>
    <w:rsid w:val="00C2285B"/>
    <w:rsid w:val="00C23A40"/>
    <w:rsid w:val="00C25502"/>
    <w:rsid w:val="00C257C6"/>
    <w:rsid w:val="00C26047"/>
    <w:rsid w:val="00C26712"/>
    <w:rsid w:val="00C27396"/>
    <w:rsid w:val="00C27F1B"/>
    <w:rsid w:val="00C305B9"/>
    <w:rsid w:val="00C30E73"/>
    <w:rsid w:val="00C3125D"/>
    <w:rsid w:val="00C314D9"/>
    <w:rsid w:val="00C31722"/>
    <w:rsid w:val="00C31AD5"/>
    <w:rsid w:val="00C31C93"/>
    <w:rsid w:val="00C32384"/>
    <w:rsid w:val="00C34FC3"/>
    <w:rsid w:val="00C364DF"/>
    <w:rsid w:val="00C40BC3"/>
    <w:rsid w:val="00C41A7D"/>
    <w:rsid w:val="00C421E4"/>
    <w:rsid w:val="00C4261B"/>
    <w:rsid w:val="00C427E4"/>
    <w:rsid w:val="00C428D5"/>
    <w:rsid w:val="00C4386E"/>
    <w:rsid w:val="00C43E9C"/>
    <w:rsid w:val="00C441D3"/>
    <w:rsid w:val="00C45240"/>
    <w:rsid w:val="00C45A1A"/>
    <w:rsid w:val="00C46593"/>
    <w:rsid w:val="00C46A6F"/>
    <w:rsid w:val="00C46B0D"/>
    <w:rsid w:val="00C47739"/>
    <w:rsid w:val="00C47FDB"/>
    <w:rsid w:val="00C5127C"/>
    <w:rsid w:val="00C51D8E"/>
    <w:rsid w:val="00C51E7C"/>
    <w:rsid w:val="00C52C39"/>
    <w:rsid w:val="00C530C6"/>
    <w:rsid w:val="00C54049"/>
    <w:rsid w:val="00C540FC"/>
    <w:rsid w:val="00C542E2"/>
    <w:rsid w:val="00C55891"/>
    <w:rsid w:val="00C5647C"/>
    <w:rsid w:val="00C56986"/>
    <w:rsid w:val="00C572C9"/>
    <w:rsid w:val="00C574F3"/>
    <w:rsid w:val="00C5781A"/>
    <w:rsid w:val="00C60978"/>
    <w:rsid w:val="00C61D25"/>
    <w:rsid w:val="00C637FC"/>
    <w:rsid w:val="00C64A43"/>
    <w:rsid w:val="00C64DCD"/>
    <w:rsid w:val="00C64DEA"/>
    <w:rsid w:val="00C65045"/>
    <w:rsid w:val="00C6605E"/>
    <w:rsid w:val="00C66439"/>
    <w:rsid w:val="00C66718"/>
    <w:rsid w:val="00C700C7"/>
    <w:rsid w:val="00C71493"/>
    <w:rsid w:val="00C73080"/>
    <w:rsid w:val="00C7389A"/>
    <w:rsid w:val="00C74086"/>
    <w:rsid w:val="00C74C2D"/>
    <w:rsid w:val="00C75B36"/>
    <w:rsid w:val="00C76A71"/>
    <w:rsid w:val="00C770D6"/>
    <w:rsid w:val="00C7798F"/>
    <w:rsid w:val="00C807E3"/>
    <w:rsid w:val="00C80ACC"/>
    <w:rsid w:val="00C80AF3"/>
    <w:rsid w:val="00C81BF8"/>
    <w:rsid w:val="00C829D2"/>
    <w:rsid w:val="00C82F6B"/>
    <w:rsid w:val="00C82FF8"/>
    <w:rsid w:val="00C83393"/>
    <w:rsid w:val="00C84AC9"/>
    <w:rsid w:val="00C85484"/>
    <w:rsid w:val="00C8581B"/>
    <w:rsid w:val="00C8639C"/>
    <w:rsid w:val="00C903EA"/>
    <w:rsid w:val="00C91B31"/>
    <w:rsid w:val="00C91C91"/>
    <w:rsid w:val="00C925E1"/>
    <w:rsid w:val="00C9316C"/>
    <w:rsid w:val="00C936C1"/>
    <w:rsid w:val="00C93CF1"/>
    <w:rsid w:val="00C942B3"/>
    <w:rsid w:val="00C96FCF"/>
    <w:rsid w:val="00CA0738"/>
    <w:rsid w:val="00CA23FB"/>
    <w:rsid w:val="00CA410F"/>
    <w:rsid w:val="00CA52C8"/>
    <w:rsid w:val="00CA6FA5"/>
    <w:rsid w:val="00CB05F2"/>
    <w:rsid w:val="00CB14F2"/>
    <w:rsid w:val="00CB31C6"/>
    <w:rsid w:val="00CB4722"/>
    <w:rsid w:val="00CB70E6"/>
    <w:rsid w:val="00CB765B"/>
    <w:rsid w:val="00CC0115"/>
    <w:rsid w:val="00CC0156"/>
    <w:rsid w:val="00CC0401"/>
    <w:rsid w:val="00CC1480"/>
    <w:rsid w:val="00CC17CB"/>
    <w:rsid w:val="00CC1EAF"/>
    <w:rsid w:val="00CC4735"/>
    <w:rsid w:val="00CC4EDC"/>
    <w:rsid w:val="00CC6449"/>
    <w:rsid w:val="00CC6C9A"/>
    <w:rsid w:val="00CC7006"/>
    <w:rsid w:val="00CC70FA"/>
    <w:rsid w:val="00CD03DC"/>
    <w:rsid w:val="00CD1DC8"/>
    <w:rsid w:val="00CD265A"/>
    <w:rsid w:val="00CD387B"/>
    <w:rsid w:val="00CD3A2F"/>
    <w:rsid w:val="00CD5249"/>
    <w:rsid w:val="00CD52E8"/>
    <w:rsid w:val="00CD54D3"/>
    <w:rsid w:val="00CD5514"/>
    <w:rsid w:val="00CD65F3"/>
    <w:rsid w:val="00CD66C2"/>
    <w:rsid w:val="00CD6BCB"/>
    <w:rsid w:val="00CD6DF0"/>
    <w:rsid w:val="00CD7D0F"/>
    <w:rsid w:val="00CE07B9"/>
    <w:rsid w:val="00CE08B5"/>
    <w:rsid w:val="00CE1ACD"/>
    <w:rsid w:val="00CE1CD0"/>
    <w:rsid w:val="00CE3AEE"/>
    <w:rsid w:val="00CE4391"/>
    <w:rsid w:val="00CE5BF4"/>
    <w:rsid w:val="00CE63FC"/>
    <w:rsid w:val="00CF1B2C"/>
    <w:rsid w:val="00D0008A"/>
    <w:rsid w:val="00D0153E"/>
    <w:rsid w:val="00D01B63"/>
    <w:rsid w:val="00D0264D"/>
    <w:rsid w:val="00D03282"/>
    <w:rsid w:val="00D04B91"/>
    <w:rsid w:val="00D0581B"/>
    <w:rsid w:val="00D05E85"/>
    <w:rsid w:val="00D07683"/>
    <w:rsid w:val="00D07929"/>
    <w:rsid w:val="00D108D7"/>
    <w:rsid w:val="00D1096A"/>
    <w:rsid w:val="00D11EF0"/>
    <w:rsid w:val="00D13381"/>
    <w:rsid w:val="00D13BB1"/>
    <w:rsid w:val="00D144AE"/>
    <w:rsid w:val="00D15CF0"/>
    <w:rsid w:val="00D15E6C"/>
    <w:rsid w:val="00D168E1"/>
    <w:rsid w:val="00D16E34"/>
    <w:rsid w:val="00D17BC8"/>
    <w:rsid w:val="00D17E8F"/>
    <w:rsid w:val="00D17ECE"/>
    <w:rsid w:val="00D20804"/>
    <w:rsid w:val="00D21A01"/>
    <w:rsid w:val="00D2265F"/>
    <w:rsid w:val="00D25C3E"/>
    <w:rsid w:val="00D26FBC"/>
    <w:rsid w:val="00D274E5"/>
    <w:rsid w:val="00D3069E"/>
    <w:rsid w:val="00D30972"/>
    <w:rsid w:val="00D309BD"/>
    <w:rsid w:val="00D30A19"/>
    <w:rsid w:val="00D32439"/>
    <w:rsid w:val="00D327F3"/>
    <w:rsid w:val="00D33318"/>
    <w:rsid w:val="00D33BB7"/>
    <w:rsid w:val="00D346A6"/>
    <w:rsid w:val="00D353B0"/>
    <w:rsid w:val="00D35BA2"/>
    <w:rsid w:val="00D35F5A"/>
    <w:rsid w:val="00D36321"/>
    <w:rsid w:val="00D37BE7"/>
    <w:rsid w:val="00D41B3F"/>
    <w:rsid w:val="00D42401"/>
    <w:rsid w:val="00D42668"/>
    <w:rsid w:val="00D4325C"/>
    <w:rsid w:val="00D448B5"/>
    <w:rsid w:val="00D44C9F"/>
    <w:rsid w:val="00D47045"/>
    <w:rsid w:val="00D47D5B"/>
    <w:rsid w:val="00D50461"/>
    <w:rsid w:val="00D510B8"/>
    <w:rsid w:val="00D51A95"/>
    <w:rsid w:val="00D530F9"/>
    <w:rsid w:val="00D53BC8"/>
    <w:rsid w:val="00D54185"/>
    <w:rsid w:val="00D541E8"/>
    <w:rsid w:val="00D55E5D"/>
    <w:rsid w:val="00D56F25"/>
    <w:rsid w:val="00D57ED2"/>
    <w:rsid w:val="00D606A8"/>
    <w:rsid w:val="00D61337"/>
    <w:rsid w:val="00D6199D"/>
    <w:rsid w:val="00D633D4"/>
    <w:rsid w:val="00D6760E"/>
    <w:rsid w:val="00D7017F"/>
    <w:rsid w:val="00D7228E"/>
    <w:rsid w:val="00D72E32"/>
    <w:rsid w:val="00D73ACE"/>
    <w:rsid w:val="00D74032"/>
    <w:rsid w:val="00D741AD"/>
    <w:rsid w:val="00D745C8"/>
    <w:rsid w:val="00D74BD5"/>
    <w:rsid w:val="00D75E27"/>
    <w:rsid w:val="00D75E47"/>
    <w:rsid w:val="00D76E6B"/>
    <w:rsid w:val="00D77237"/>
    <w:rsid w:val="00D77316"/>
    <w:rsid w:val="00D8093D"/>
    <w:rsid w:val="00D80A23"/>
    <w:rsid w:val="00D8135B"/>
    <w:rsid w:val="00D832C5"/>
    <w:rsid w:val="00D836F4"/>
    <w:rsid w:val="00D8526C"/>
    <w:rsid w:val="00D855AE"/>
    <w:rsid w:val="00D86028"/>
    <w:rsid w:val="00D8659D"/>
    <w:rsid w:val="00D86C93"/>
    <w:rsid w:val="00D87B29"/>
    <w:rsid w:val="00D903D6"/>
    <w:rsid w:val="00D904C8"/>
    <w:rsid w:val="00D90566"/>
    <w:rsid w:val="00D92409"/>
    <w:rsid w:val="00D9245A"/>
    <w:rsid w:val="00D93D58"/>
    <w:rsid w:val="00D9426A"/>
    <w:rsid w:val="00D94718"/>
    <w:rsid w:val="00D9475A"/>
    <w:rsid w:val="00D954B2"/>
    <w:rsid w:val="00D97943"/>
    <w:rsid w:val="00D97E1A"/>
    <w:rsid w:val="00DA0998"/>
    <w:rsid w:val="00DA121E"/>
    <w:rsid w:val="00DA2636"/>
    <w:rsid w:val="00DA5A65"/>
    <w:rsid w:val="00DA61F0"/>
    <w:rsid w:val="00DA794A"/>
    <w:rsid w:val="00DB022B"/>
    <w:rsid w:val="00DB0B54"/>
    <w:rsid w:val="00DB1F52"/>
    <w:rsid w:val="00DB24E3"/>
    <w:rsid w:val="00DB33DE"/>
    <w:rsid w:val="00DB46E7"/>
    <w:rsid w:val="00DB4CB0"/>
    <w:rsid w:val="00DB54A1"/>
    <w:rsid w:val="00DB5D83"/>
    <w:rsid w:val="00DB5EFE"/>
    <w:rsid w:val="00DB753E"/>
    <w:rsid w:val="00DC0097"/>
    <w:rsid w:val="00DC0132"/>
    <w:rsid w:val="00DC054A"/>
    <w:rsid w:val="00DC22A0"/>
    <w:rsid w:val="00DC36A0"/>
    <w:rsid w:val="00DC4805"/>
    <w:rsid w:val="00DC49AF"/>
    <w:rsid w:val="00DC4BD3"/>
    <w:rsid w:val="00DC4FFD"/>
    <w:rsid w:val="00DC52FD"/>
    <w:rsid w:val="00DC5443"/>
    <w:rsid w:val="00DC608F"/>
    <w:rsid w:val="00DC7A03"/>
    <w:rsid w:val="00DD0A67"/>
    <w:rsid w:val="00DD1A5F"/>
    <w:rsid w:val="00DD225F"/>
    <w:rsid w:val="00DD258E"/>
    <w:rsid w:val="00DD39B0"/>
    <w:rsid w:val="00DD5C44"/>
    <w:rsid w:val="00DD5D70"/>
    <w:rsid w:val="00DD61BB"/>
    <w:rsid w:val="00DD635F"/>
    <w:rsid w:val="00DD7224"/>
    <w:rsid w:val="00DD7EAB"/>
    <w:rsid w:val="00DE3E55"/>
    <w:rsid w:val="00DE4C68"/>
    <w:rsid w:val="00DE4EBA"/>
    <w:rsid w:val="00DE52A8"/>
    <w:rsid w:val="00DE7DAC"/>
    <w:rsid w:val="00DF0399"/>
    <w:rsid w:val="00DF0C49"/>
    <w:rsid w:val="00DF150C"/>
    <w:rsid w:val="00DF16D8"/>
    <w:rsid w:val="00DF19D3"/>
    <w:rsid w:val="00DF1D33"/>
    <w:rsid w:val="00DF33E9"/>
    <w:rsid w:val="00DF4ECE"/>
    <w:rsid w:val="00DF5A53"/>
    <w:rsid w:val="00DF6D6F"/>
    <w:rsid w:val="00DF6DF3"/>
    <w:rsid w:val="00DF7C89"/>
    <w:rsid w:val="00E005F2"/>
    <w:rsid w:val="00E01381"/>
    <w:rsid w:val="00E01B6A"/>
    <w:rsid w:val="00E02072"/>
    <w:rsid w:val="00E02DEC"/>
    <w:rsid w:val="00E03878"/>
    <w:rsid w:val="00E03FB4"/>
    <w:rsid w:val="00E04F47"/>
    <w:rsid w:val="00E05884"/>
    <w:rsid w:val="00E065D4"/>
    <w:rsid w:val="00E078FE"/>
    <w:rsid w:val="00E07C8B"/>
    <w:rsid w:val="00E105A1"/>
    <w:rsid w:val="00E10775"/>
    <w:rsid w:val="00E10A34"/>
    <w:rsid w:val="00E114F5"/>
    <w:rsid w:val="00E1294A"/>
    <w:rsid w:val="00E12C20"/>
    <w:rsid w:val="00E12C5A"/>
    <w:rsid w:val="00E14B58"/>
    <w:rsid w:val="00E15CE5"/>
    <w:rsid w:val="00E160F8"/>
    <w:rsid w:val="00E1645F"/>
    <w:rsid w:val="00E17563"/>
    <w:rsid w:val="00E212A2"/>
    <w:rsid w:val="00E215FD"/>
    <w:rsid w:val="00E219EE"/>
    <w:rsid w:val="00E2237B"/>
    <w:rsid w:val="00E230AB"/>
    <w:rsid w:val="00E23245"/>
    <w:rsid w:val="00E236FE"/>
    <w:rsid w:val="00E237A5"/>
    <w:rsid w:val="00E24541"/>
    <w:rsid w:val="00E255EF"/>
    <w:rsid w:val="00E258FB"/>
    <w:rsid w:val="00E25DE8"/>
    <w:rsid w:val="00E264D6"/>
    <w:rsid w:val="00E27B3C"/>
    <w:rsid w:val="00E27E81"/>
    <w:rsid w:val="00E32716"/>
    <w:rsid w:val="00E32FA9"/>
    <w:rsid w:val="00E34408"/>
    <w:rsid w:val="00E3786F"/>
    <w:rsid w:val="00E37B56"/>
    <w:rsid w:val="00E403C4"/>
    <w:rsid w:val="00E4097F"/>
    <w:rsid w:val="00E42B4C"/>
    <w:rsid w:val="00E43659"/>
    <w:rsid w:val="00E43ADD"/>
    <w:rsid w:val="00E44435"/>
    <w:rsid w:val="00E446B2"/>
    <w:rsid w:val="00E45252"/>
    <w:rsid w:val="00E46534"/>
    <w:rsid w:val="00E47BA8"/>
    <w:rsid w:val="00E5001B"/>
    <w:rsid w:val="00E50828"/>
    <w:rsid w:val="00E508F7"/>
    <w:rsid w:val="00E5117D"/>
    <w:rsid w:val="00E51191"/>
    <w:rsid w:val="00E51E23"/>
    <w:rsid w:val="00E52B7D"/>
    <w:rsid w:val="00E52E04"/>
    <w:rsid w:val="00E53F8C"/>
    <w:rsid w:val="00E53FDA"/>
    <w:rsid w:val="00E550E7"/>
    <w:rsid w:val="00E553B4"/>
    <w:rsid w:val="00E5585E"/>
    <w:rsid w:val="00E55D4D"/>
    <w:rsid w:val="00E560C5"/>
    <w:rsid w:val="00E560D0"/>
    <w:rsid w:val="00E56CEA"/>
    <w:rsid w:val="00E57B20"/>
    <w:rsid w:val="00E57D51"/>
    <w:rsid w:val="00E6059B"/>
    <w:rsid w:val="00E61D6C"/>
    <w:rsid w:val="00E635B9"/>
    <w:rsid w:val="00E65BC3"/>
    <w:rsid w:val="00E66D02"/>
    <w:rsid w:val="00E6733C"/>
    <w:rsid w:val="00E6778E"/>
    <w:rsid w:val="00E7068A"/>
    <w:rsid w:val="00E71322"/>
    <w:rsid w:val="00E713D1"/>
    <w:rsid w:val="00E73EDC"/>
    <w:rsid w:val="00E75378"/>
    <w:rsid w:val="00E7756D"/>
    <w:rsid w:val="00E77804"/>
    <w:rsid w:val="00E77D2F"/>
    <w:rsid w:val="00E80632"/>
    <w:rsid w:val="00E80874"/>
    <w:rsid w:val="00E808D3"/>
    <w:rsid w:val="00E80EE9"/>
    <w:rsid w:val="00E8124F"/>
    <w:rsid w:val="00E8153A"/>
    <w:rsid w:val="00E81D76"/>
    <w:rsid w:val="00E82389"/>
    <w:rsid w:val="00E828D3"/>
    <w:rsid w:val="00E82D10"/>
    <w:rsid w:val="00E8366F"/>
    <w:rsid w:val="00E83A51"/>
    <w:rsid w:val="00E83D45"/>
    <w:rsid w:val="00E849B9"/>
    <w:rsid w:val="00E84DF6"/>
    <w:rsid w:val="00E865CF"/>
    <w:rsid w:val="00E87423"/>
    <w:rsid w:val="00E87554"/>
    <w:rsid w:val="00E87713"/>
    <w:rsid w:val="00E877EE"/>
    <w:rsid w:val="00E90EA7"/>
    <w:rsid w:val="00E9328D"/>
    <w:rsid w:val="00E93C3E"/>
    <w:rsid w:val="00E945C0"/>
    <w:rsid w:val="00E964BB"/>
    <w:rsid w:val="00E9656F"/>
    <w:rsid w:val="00E9717F"/>
    <w:rsid w:val="00E97D80"/>
    <w:rsid w:val="00EA0F53"/>
    <w:rsid w:val="00EA0FD6"/>
    <w:rsid w:val="00EA1122"/>
    <w:rsid w:val="00EA247A"/>
    <w:rsid w:val="00EA28E9"/>
    <w:rsid w:val="00EA40B6"/>
    <w:rsid w:val="00EA4AEB"/>
    <w:rsid w:val="00EA50B5"/>
    <w:rsid w:val="00EA6295"/>
    <w:rsid w:val="00EA62B4"/>
    <w:rsid w:val="00EA79BD"/>
    <w:rsid w:val="00EB1F16"/>
    <w:rsid w:val="00EB22B7"/>
    <w:rsid w:val="00EB4B01"/>
    <w:rsid w:val="00EB62BA"/>
    <w:rsid w:val="00EB693F"/>
    <w:rsid w:val="00EB7071"/>
    <w:rsid w:val="00EB78CD"/>
    <w:rsid w:val="00EC0602"/>
    <w:rsid w:val="00EC092D"/>
    <w:rsid w:val="00EC09AA"/>
    <w:rsid w:val="00EC1451"/>
    <w:rsid w:val="00EC1483"/>
    <w:rsid w:val="00EC288B"/>
    <w:rsid w:val="00EC3713"/>
    <w:rsid w:val="00EC5882"/>
    <w:rsid w:val="00EC6106"/>
    <w:rsid w:val="00EC629E"/>
    <w:rsid w:val="00EC6A88"/>
    <w:rsid w:val="00EC7706"/>
    <w:rsid w:val="00ED27CF"/>
    <w:rsid w:val="00ED3F30"/>
    <w:rsid w:val="00ED3FAE"/>
    <w:rsid w:val="00ED468D"/>
    <w:rsid w:val="00ED4AC6"/>
    <w:rsid w:val="00ED6D38"/>
    <w:rsid w:val="00ED72E9"/>
    <w:rsid w:val="00ED751C"/>
    <w:rsid w:val="00EE0813"/>
    <w:rsid w:val="00EE35D8"/>
    <w:rsid w:val="00EE48DE"/>
    <w:rsid w:val="00EE4D1B"/>
    <w:rsid w:val="00EE68FA"/>
    <w:rsid w:val="00EE6DF8"/>
    <w:rsid w:val="00EE7A3D"/>
    <w:rsid w:val="00EF1126"/>
    <w:rsid w:val="00EF2144"/>
    <w:rsid w:val="00EF2487"/>
    <w:rsid w:val="00EF2781"/>
    <w:rsid w:val="00EF32A6"/>
    <w:rsid w:val="00EF3CA3"/>
    <w:rsid w:val="00EF3F2E"/>
    <w:rsid w:val="00EF541E"/>
    <w:rsid w:val="00EF5683"/>
    <w:rsid w:val="00EF6A62"/>
    <w:rsid w:val="00EF6CD5"/>
    <w:rsid w:val="00EF74F5"/>
    <w:rsid w:val="00EF7C68"/>
    <w:rsid w:val="00F020AE"/>
    <w:rsid w:val="00F0331B"/>
    <w:rsid w:val="00F0412A"/>
    <w:rsid w:val="00F045E3"/>
    <w:rsid w:val="00F059A5"/>
    <w:rsid w:val="00F05AB8"/>
    <w:rsid w:val="00F05C29"/>
    <w:rsid w:val="00F0655C"/>
    <w:rsid w:val="00F066D9"/>
    <w:rsid w:val="00F06B20"/>
    <w:rsid w:val="00F10905"/>
    <w:rsid w:val="00F111C6"/>
    <w:rsid w:val="00F115B6"/>
    <w:rsid w:val="00F116F8"/>
    <w:rsid w:val="00F11748"/>
    <w:rsid w:val="00F129EF"/>
    <w:rsid w:val="00F13468"/>
    <w:rsid w:val="00F134AD"/>
    <w:rsid w:val="00F1426F"/>
    <w:rsid w:val="00F14BC4"/>
    <w:rsid w:val="00F14EAA"/>
    <w:rsid w:val="00F153BB"/>
    <w:rsid w:val="00F15AC1"/>
    <w:rsid w:val="00F15AE3"/>
    <w:rsid w:val="00F16797"/>
    <w:rsid w:val="00F17E6E"/>
    <w:rsid w:val="00F201D0"/>
    <w:rsid w:val="00F20D74"/>
    <w:rsid w:val="00F234F0"/>
    <w:rsid w:val="00F24201"/>
    <w:rsid w:val="00F25086"/>
    <w:rsid w:val="00F25734"/>
    <w:rsid w:val="00F25886"/>
    <w:rsid w:val="00F26159"/>
    <w:rsid w:val="00F30224"/>
    <w:rsid w:val="00F30E6F"/>
    <w:rsid w:val="00F318A7"/>
    <w:rsid w:val="00F34C55"/>
    <w:rsid w:val="00F3531F"/>
    <w:rsid w:val="00F3586C"/>
    <w:rsid w:val="00F363BD"/>
    <w:rsid w:val="00F36CD2"/>
    <w:rsid w:val="00F3761D"/>
    <w:rsid w:val="00F37999"/>
    <w:rsid w:val="00F40BC3"/>
    <w:rsid w:val="00F40DB6"/>
    <w:rsid w:val="00F4112B"/>
    <w:rsid w:val="00F413BC"/>
    <w:rsid w:val="00F41F96"/>
    <w:rsid w:val="00F42122"/>
    <w:rsid w:val="00F43E43"/>
    <w:rsid w:val="00F44977"/>
    <w:rsid w:val="00F45D72"/>
    <w:rsid w:val="00F45DC1"/>
    <w:rsid w:val="00F478F3"/>
    <w:rsid w:val="00F5022E"/>
    <w:rsid w:val="00F508D9"/>
    <w:rsid w:val="00F5091D"/>
    <w:rsid w:val="00F50A61"/>
    <w:rsid w:val="00F51F9F"/>
    <w:rsid w:val="00F52111"/>
    <w:rsid w:val="00F52CEB"/>
    <w:rsid w:val="00F536C2"/>
    <w:rsid w:val="00F548A7"/>
    <w:rsid w:val="00F54D4D"/>
    <w:rsid w:val="00F55DCA"/>
    <w:rsid w:val="00F56E1D"/>
    <w:rsid w:val="00F5795D"/>
    <w:rsid w:val="00F61532"/>
    <w:rsid w:val="00F633A9"/>
    <w:rsid w:val="00F635D9"/>
    <w:rsid w:val="00F6434F"/>
    <w:rsid w:val="00F64F84"/>
    <w:rsid w:val="00F65C0B"/>
    <w:rsid w:val="00F66452"/>
    <w:rsid w:val="00F67F41"/>
    <w:rsid w:val="00F70109"/>
    <w:rsid w:val="00F71262"/>
    <w:rsid w:val="00F71AC2"/>
    <w:rsid w:val="00F7400A"/>
    <w:rsid w:val="00F754C6"/>
    <w:rsid w:val="00F754F4"/>
    <w:rsid w:val="00F767DF"/>
    <w:rsid w:val="00F76D6C"/>
    <w:rsid w:val="00F76F1B"/>
    <w:rsid w:val="00F77A51"/>
    <w:rsid w:val="00F80E4B"/>
    <w:rsid w:val="00F81455"/>
    <w:rsid w:val="00F820FC"/>
    <w:rsid w:val="00F823D9"/>
    <w:rsid w:val="00F837B5"/>
    <w:rsid w:val="00F84322"/>
    <w:rsid w:val="00F859EC"/>
    <w:rsid w:val="00F9048A"/>
    <w:rsid w:val="00F90616"/>
    <w:rsid w:val="00F9082D"/>
    <w:rsid w:val="00F90A73"/>
    <w:rsid w:val="00F90A7F"/>
    <w:rsid w:val="00F9161D"/>
    <w:rsid w:val="00F91ECE"/>
    <w:rsid w:val="00F9208E"/>
    <w:rsid w:val="00F93A2A"/>
    <w:rsid w:val="00F93A45"/>
    <w:rsid w:val="00F94233"/>
    <w:rsid w:val="00F94657"/>
    <w:rsid w:val="00F964BF"/>
    <w:rsid w:val="00F970B0"/>
    <w:rsid w:val="00F9789E"/>
    <w:rsid w:val="00FA1340"/>
    <w:rsid w:val="00FA2586"/>
    <w:rsid w:val="00FA3C0B"/>
    <w:rsid w:val="00FA45E4"/>
    <w:rsid w:val="00FA4E2F"/>
    <w:rsid w:val="00FA507D"/>
    <w:rsid w:val="00FA52BF"/>
    <w:rsid w:val="00FA5B17"/>
    <w:rsid w:val="00FA5B81"/>
    <w:rsid w:val="00FA7098"/>
    <w:rsid w:val="00FA7BED"/>
    <w:rsid w:val="00FA7CA5"/>
    <w:rsid w:val="00FA7F07"/>
    <w:rsid w:val="00FB0497"/>
    <w:rsid w:val="00FB1C02"/>
    <w:rsid w:val="00FB26E0"/>
    <w:rsid w:val="00FB55E8"/>
    <w:rsid w:val="00FB6883"/>
    <w:rsid w:val="00FC00B0"/>
    <w:rsid w:val="00FC01CC"/>
    <w:rsid w:val="00FC1B48"/>
    <w:rsid w:val="00FC204E"/>
    <w:rsid w:val="00FC30D7"/>
    <w:rsid w:val="00FC3720"/>
    <w:rsid w:val="00FC451A"/>
    <w:rsid w:val="00FC523A"/>
    <w:rsid w:val="00FC5395"/>
    <w:rsid w:val="00FC5A4F"/>
    <w:rsid w:val="00FC5FBC"/>
    <w:rsid w:val="00FC60E2"/>
    <w:rsid w:val="00FC6955"/>
    <w:rsid w:val="00FD07FB"/>
    <w:rsid w:val="00FD17D4"/>
    <w:rsid w:val="00FD40CD"/>
    <w:rsid w:val="00FD4CB7"/>
    <w:rsid w:val="00FD4CE0"/>
    <w:rsid w:val="00FD4D31"/>
    <w:rsid w:val="00FD68DC"/>
    <w:rsid w:val="00FD7045"/>
    <w:rsid w:val="00FE02C2"/>
    <w:rsid w:val="00FE0D3A"/>
    <w:rsid w:val="00FE161D"/>
    <w:rsid w:val="00FE3A27"/>
    <w:rsid w:val="00FE3C8B"/>
    <w:rsid w:val="00FE4173"/>
    <w:rsid w:val="00FE42C4"/>
    <w:rsid w:val="00FE4BCE"/>
    <w:rsid w:val="00FE5511"/>
    <w:rsid w:val="00FE6950"/>
    <w:rsid w:val="00FE6CF9"/>
    <w:rsid w:val="00FE6EF2"/>
    <w:rsid w:val="00FE7860"/>
    <w:rsid w:val="00FE7C60"/>
    <w:rsid w:val="00FF149F"/>
    <w:rsid w:val="00FF347F"/>
    <w:rsid w:val="00FF3515"/>
    <w:rsid w:val="00FF3DA3"/>
    <w:rsid w:val="00FF416D"/>
    <w:rsid w:val="01294D4C"/>
    <w:rsid w:val="013E43FB"/>
    <w:rsid w:val="0174AAC4"/>
    <w:rsid w:val="01A63672"/>
    <w:rsid w:val="01DC8DD3"/>
    <w:rsid w:val="0266FE61"/>
    <w:rsid w:val="027201A6"/>
    <w:rsid w:val="02E70B93"/>
    <w:rsid w:val="032960BE"/>
    <w:rsid w:val="035DA1D3"/>
    <w:rsid w:val="039D8A66"/>
    <w:rsid w:val="04BD02B2"/>
    <w:rsid w:val="04E82D32"/>
    <w:rsid w:val="050F477A"/>
    <w:rsid w:val="0535EFB5"/>
    <w:rsid w:val="05413077"/>
    <w:rsid w:val="05587E5C"/>
    <w:rsid w:val="055F88A3"/>
    <w:rsid w:val="05AB7CF1"/>
    <w:rsid w:val="0608C5B1"/>
    <w:rsid w:val="062B4127"/>
    <w:rsid w:val="062D867E"/>
    <w:rsid w:val="065135B7"/>
    <w:rsid w:val="07E2F4F9"/>
    <w:rsid w:val="082F4EE9"/>
    <w:rsid w:val="085059A9"/>
    <w:rsid w:val="08BD6014"/>
    <w:rsid w:val="08BEDC8D"/>
    <w:rsid w:val="08D2F526"/>
    <w:rsid w:val="09A27F70"/>
    <w:rsid w:val="0A0B98DD"/>
    <w:rsid w:val="0ADA7634"/>
    <w:rsid w:val="0B6031B7"/>
    <w:rsid w:val="0BA75A9D"/>
    <w:rsid w:val="0BB73927"/>
    <w:rsid w:val="0C271699"/>
    <w:rsid w:val="0C28B26A"/>
    <w:rsid w:val="0CC4FC7A"/>
    <w:rsid w:val="0CD063C7"/>
    <w:rsid w:val="0CDF1910"/>
    <w:rsid w:val="0CF960AD"/>
    <w:rsid w:val="0D24A82A"/>
    <w:rsid w:val="0D90D9CD"/>
    <w:rsid w:val="0D9C83F2"/>
    <w:rsid w:val="0E96B297"/>
    <w:rsid w:val="0EC5B1E8"/>
    <w:rsid w:val="0EF686AD"/>
    <w:rsid w:val="0F78E6F5"/>
    <w:rsid w:val="0F9ADB80"/>
    <w:rsid w:val="0FF1278E"/>
    <w:rsid w:val="0FF1DC08"/>
    <w:rsid w:val="1026B909"/>
    <w:rsid w:val="10BB10C3"/>
    <w:rsid w:val="1134C9CE"/>
    <w:rsid w:val="11F337D0"/>
    <w:rsid w:val="12EFB32C"/>
    <w:rsid w:val="1379CAFA"/>
    <w:rsid w:val="139105B1"/>
    <w:rsid w:val="13BC1170"/>
    <w:rsid w:val="13DAB348"/>
    <w:rsid w:val="146C33A2"/>
    <w:rsid w:val="149D8BCF"/>
    <w:rsid w:val="14F12A61"/>
    <w:rsid w:val="15030A56"/>
    <w:rsid w:val="151074C4"/>
    <w:rsid w:val="15995AF0"/>
    <w:rsid w:val="160D4BBC"/>
    <w:rsid w:val="16511566"/>
    <w:rsid w:val="16967AE4"/>
    <w:rsid w:val="16AABF0A"/>
    <w:rsid w:val="16E66942"/>
    <w:rsid w:val="16FFDEB0"/>
    <w:rsid w:val="17824C34"/>
    <w:rsid w:val="179B7491"/>
    <w:rsid w:val="17C7F7F4"/>
    <w:rsid w:val="17FAC69F"/>
    <w:rsid w:val="1801A654"/>
    <w:rsid w:val="18ACB207"/>
    <w:rsid w:val="18D9884B"/>
    <w:rsid w:val="19CAF369"/>
    <w:rsid w:val="19E160C9"/>
    <w:rsid w:val="1A51A1EC"/>
    <w:rsid w:val="1A62B52C"/>
    <w:rsid w:val="1A6FABF0"/>
    <w:rsid w:val="1AA4612A"/>
    <w:rsid w:val="1ACD50DA"/>
    <w:rsid w:val="1AE61597"/>
    <w:rsid w:val="1BA41A4C"/>
    <w:rsid w:val="1C0DEB44"/>
    <w:rsid w:val="1C863399"/>
    <w:rsid w:val="1CA84335"/>
    <w:rsid w:val="1CD1F519"/>
    <w:rsid w:val="1D1B0CE3"/>
    <w:rsid w:val="1D245CD8"/>
    <w:rsid w:val="1D24BBCD"/>
    <w:rsid w:val="1D39970F"/>
    <w:rsid w:val="1D40113B"/>
    <w:rsid w:val="1DE6E1B4"/>
    <w:rsid w:val="1DFB5B4F"/>
    <w:rsid w:val="1E267AA9"/>
    <w:rsid w:val="1E9E4C5F"/>
    <w:rsid w:val="1EF202EF"/>
    <w:rsid w:val="1F273DC2"/>
    <w:rsid w:val="1FC1E7F8"/>
    <w:rsid w:val="1FFA1E9E"/>
    <w:rsid w:val="2025A9FF"/>
    <w:rsid w:val="2059476F"/>
    <w:rsid w:val="2071560C"/>
    <w:rsid w:val="20C464C1"/>
    <w:rsid w:val="20E39379"/>
    <w:rsid w:val="213CCAAF"/>
    <w:rsid w:val="2176ADE5"/>
    <w:rsid w:val="218620D8"/>
    <w:rsid w:val="219D55AE"/>
    <w:rsid w:val="21B089A5"/>
    <w:rsid w:val="22235E8A"/>
    <w:rsid w:val="222E74A1"/>
    <w:rsid w:val="224A9925"/>
    <w:rsid w:val="227DAF0E"/>
    <w:rsid w:val="229AB9F8"/>
    <w:rsid w:val="22B24D13"/>
    <w:rsid w:val="22F7097D"/>
    <w:rsid w:val="241C6015"/>
    <w:rsid w:val="24E26525"/>
    <w:rsid w:val="2507EF2C"/>
    <w:rsid w:val="25260533"/>
    <w:rsid w:val="25346744"/>
    <w:rsid w:val="25763517"/>
    <w:rsid w:val="257E00DF"/>
    <w:rsid w:val="2588B2EE"/>
    <w:rsid w:val="25D51C49"/>
    <w:rsid w:val="265B7427"/>
    <w:rsid w:val="26769EED"/>
    <w:rsid w:val="268DE909"/>
    <w:rsid w:val="26BE50ED"/>
    <w:rsid w:val="26C6B945"/>
    <w:rsid w:val="26F048F8"/>
    <w:rsid w:val="26F2BD73"/>
    <w:rsid w:val="2707279E"/>
    <w:rsid w:val="27269A4E"/>
    <w:rsid w:val="2759B579"/>
    <w:rsid w:val="276E276E"/>
    <w:rsid w:val="278AC9D5"/>
    <w:rsid w:val="27B15AF2"/>
    <w:rsid w:val="2849681D"/>
    <w:rsid w:val="28A09D1C"/>
    <w:rsid w:val="28C94B6B"/>
    <w:rsid w:val="29337414"/>
    <w:rsid w:val="2A3EF81B"/>
    <w:rsid w:val="2AC62BE1"/>
    <w:rsid w:val="2AEFAF6A"/>
    <w:rsid w:val="2B5E9F1B"/>
    <w:rsid w:val="2B69D5B2"/>
    <w:rsid w:val="2B80BD9E"/>
    <w:rsid w:val="2B9538B5"/>
    <w:rsid w:val="2B9DBCB5"/>
    <w:rsid w:val="2C01FC5C"/>
    <w:rsid w:val="2CFC7A1F"/>
    <w:rsid w:val="2D3CF40B"/>
    <w:rsid w:val="2E3B94D8"/>
    <w:rsid w:val="2E3C12B8"/>
    <w:rsid w:val="2E81BAB7"/>
    <w:rsid w:val="2EA9AB8B"/>
    <w:rsid w:val="2F3B867D"/>
    <w:rsid w:val="2F9196F7"/>
    <w:rsid w:val="303BA489"/>
    <w:rsid w:val="30794A10"/>
    <w:rsid w:val="30BC14F7"/>
    <w:rsid w:val="30C35A30"/>
    <w:rsid w:val="315A52CC"/>
    <w:rsid w:val="317C4730"/>
    <w:rsid w:val="31D7547B"/>
    <w:rsid w:val="31EC3D98"/>
    <w:rsid w:val="324333DC"/>
    <w:rsid w:val="327F9516"/>
    <w:rsid w:val="32935FD0"/>
    <w:rsid w:val="32AD42AD"/>
    <w:rsid w:val="32BD59A1"/>
    <w:rsid w:val="32C00316"/>
    <w:rsid w:val="331E4BA2"/>
    <w:rsid w:val="33232EF7"/>
    <w:rsid w:val="3360C976"/>
    <w:rsid w:val="3378F542"/>
    <w:rsid w:val="33CB8997"/>
    <w:rsid w:val="3402760D"/>
    <w:rsid w:val="36510456"/>
    <w:rsid w:val="3673002D"/>
    <w:rsid w:val="368D5464"/>
    <w:rsid w:val="36ADE234"/>
    <w:rsid w:val="36E0B60E"/>
    <w:rsid w:val="36FD720A"/>
    <w:rsid w:val="370DD2F0"/>
    <w:rsid w:val="37284E0E"/>
    <w:rsid w:val="37480BCD"/>
    <w:rsid w:val="378E419F"/>
    <w:rsid w:val="37C0AC16"/>
    <w:rsid w:val="37F2F7B8"/>
    <w:rsid w:val="382132DF"/>
    <w:rsid w:val="38663C65"/>
    <w:rsid w:val="38A11D33"/>
    <w:rsid w:val="38C020B5"/>
    <w:rsid w:val="396B231F"/>
    <w:rsid w:val="3984C231"/>
    <w:rsid w:val="3A8D81AF"/>
    <w:rsid w:val="3AFBE685"/>
    <w:rsid w:val="3B10A53A"/>
    <w:rsid w:val="3B7C9F0D"/>
    <w:rsid w:val="3BB9CC92"/>
    <w:rsid w:val="3BDA55A9"/>
    <w:rsid w:val="3C1ECEC9"/>
    <w:rsid w:val="3C9E5526"/>
    <w:rsid w:val="3CEAF1D8"/>
    <w:rsid w:val="3D01469B"/>
    <w:rsid w:val="3DC85C1D"/>
    <w:rsid w:val="3DFDE14F"/>
    <w:rsid w:val="3E493A67"/>
    <w:rsid w:val="3EB53D59"/>
    <w:rsid w:val="3EDD4CD5"/>
    <w:rsid w:val="3EE66433"/>
    <w:rsid w:val="3EE9651C"/>
    <w:rsid w:val="3F0EAF2A"/>
    <w:rsid w:val="3FC7F0A0"/>
    <w:rsid w:val="405E9105"/>
    <w:rsid w:val="40896C51"/>
    <w:rsid w:val="411823A9"/>
    <w:rsid w:val="419F864A"/>
    <w:rsid w:val="41ADFFEC"/>
    <w:rsid w:val="421CE9D5"/>
    <w:rsid w:val="428110DC"/>
    <w:rsid w:val="42B2EA56"/>
    <w:rsid w:val="42CD196A"/>
    <w:rsid w:val="444BCA77"/>
    <w:rsid w:val="44864A35"/>
    <w:rsid w:val="44FA719B"/>
    <w:rsid w:val="4508D8D8"/>
    <w:rsid w:val="45308A28"/>
    <w:rsid w:val="45935648"/>
    <w:rsid w:val="4595E251"/>
    <w:rsid w:val="45A74813"/>
    <w:rsid w:val="45CEF7D1"/>
    <w:rsid w:val="45E4C1B9"/>
    <w:rsid w:val="4664B8BD"/>
    <w:rsid w:val="467AF03B"/>
    <w:rsid w:val="4727C673"/>
    <w:rsid w:val="474A877B"/>
    <w:rsid w:val="474AA570"/>
    <w:rsid w:val="474B024D"/>
    <w:rsid w:val="4779DAF7"/>
    <w:rsid w:val="47E3FB7A"/>
    <w:rsid w:val="47ECB71E"/>
    <w:rsid w:val="47F66DD7"/>
    <w:rsid w:val="4805AAE8"/>
    <w:rsid w:val="488CD034"/>
    <w:rsid w:val="4899B060"/>
    <w:rsid w:val="48D858F3"/>
    <w:rsid w:val="48E992D7"/>
    <w:rsid w:val="494F604A"/>
    <w:rsid w:val="497DA4E9"/>
    <w:rsid w:val="4A005F83"/>
    <w:rsid w:val="4A78C465"/>
    <w:rsid w:val="4A82951E"/>
    <w:rsid w:val="4AD33056"/>
    <w:rsid w:val="4AE90B7D"/>
    <w:rsid w:val="4B31FEA5"/>
    <w:rsid w:val="4C279983"/>
    <w:rsid w:val="4C45BB5D"/>
    <w:rsid w:val="4C6E4595"/>
    <w:rsid w:val="4C727C29"/>
    <w:rsid w:val="4C75A502"/>
    <w:rsid w:val="4D017C7D"/>
    <w:rsid w:val="4D47278A"/>
    <w:rsid w:val="4D87A1D0"/>
    <w:rsid w:val="4DE74652"/>
    <w:rsid w:val="4E0B9E2C"/>
    <w:rsid w:val="4E20859B"/>
    <w:rsid w:val="4F220DBB"/>
    <w:rsid w:val="4F41E135"/>
    <w:rsid w:val="50B055E8"/>
    <w:rsid w:val="50D82EE6"/>
    <w:rsid w:val="5158FB3E"/>
    <w:rsid w:val="51670B69"/>
    <w:rsid w:val="52D2299B"/>
    <w:rsid w:val="5300EE24"/>
    <w:rsid w:val="533B2ACA"/>
    <w:rsid w:val="53733D54"/>
    <w:rsid w:val="53999B44"/>
    <w:rsid w:val="5482AB08"/>
    <w:rsid w:val="550C591F"/>
    <w:rsid w:val="5558F9EE"/>
    <w:rsid w:val="556DD16F"/>
    <w:rsid w:val="55E97526"/>
    <w:rsid w:val="55F972AC"/>
    <w:rsid w:val="564EB803"/>
    <w:rsid w:val="56B6AEC6"/>
    <w:rsid w:val="56DEEA58"/>
    <w:rsid w:val="5780080A"/>
    <w:rsid w:val="57A6AFEC"/>
    <w:rsid w:val="57BFB8BF"/>
    <w:rsid w:val="58678ECF"/>
    <w:rsid w:val="586861C2"/>
    <w:rsid w:val="58BB1B10"/>
    <w:rsid w:val="5943851B"/>
    <w:rsid w:val="59B358A5"/>
    <w:rsid w:val="5A01D42F"/>
    <w:rsid w:val="5A284A09"/>
    <w:rsid w:val="5A9A1D07"/>
    <w:rsid w:val="5AA66D45"/>
    <w:rsid w:val="5AD303C2"/>
    <w:rsid w:val="5B18A64A"/>
    <w:rsid w:val="5B27C890"/>
    <w:rsid w:val="5B925570"/>
    <w:rsid w:val="5B9B3491"/>
    <w:rsid w:val="5BDF4491"/>
    <w:rsid w:val="5BEBC9E5"/>
    <w:rsid w:val="5C2D5959"/>
    <w:rsid w:val="5CB2176B"/>
    <w:rsid w:val="5D26D0D2"/>
    <w:rsid w:val="5DCBF8F4"/>
    <w:rsid w:val="5E0411A5"/>
    <w:rsid w:val="5E77EBD6"/>
    <w:rsid w:val="5E7BD527"/>
    <w:rsid w:val="5EDBA1B3"/>
    <w:rsid w:val="5EFBDBC8"/>
    <w:rsid w:val="5F323F3A"/>
    <w:rsid w:val="5FFDAA51"/>
    <w:rsid w:val="60FDA14C"/>
    <w:rsid w:val="611203F0"/>
    <w:rsid w:val="616D8E6E"/>
    <w:rsid w:val="6175C975"/>
    <w:rsid w:val="61ED6EAB"/>
    <w:rsid w:val="61FDEE79"/>
    <w:rsid w:val="62BDCA0D"/>
    <w:rsid w:val="62C00C53"/>
    <w:rsid w:val="630413BD"/>
    <w:rsid w:val="6384C55D"/>
    <w:rsid w:val="63E14FED"/>
    <w:rsid w:val="64050B50"/>
    <w:rsid w:val="640E86BB"/>
    <w:rsid w:val="64AC557B"/>
    <w:rsid w:val="64E203C6"/>
    <w:rsid w:val="652AC651"/>
    <w:rsid w:val="6580971D"/>
    <w:rsid w:val="65B27027"/>
    <w:rsid w:val="65D9E220"/>
    <w:rsid w:val="65E26B3E"/>
    <w:rsid w:val="66458583"/>
    <w:rsid w:val="66B10B85"/>
    <w:rsid w:val="6737B066"/>
    <w:rsid w:val="677A2237"/>
    <w:rsid w:val="67FE4CFF"/>
    <w:rsid w:val="682F9339"/>
    <w:rsid w:val="682FC0F2"/>
    <w:rsid w:val="692FBC66"/>
    <w:rsid w:val="693F804C"/>
    <w:rsid w:val="6998E785"/>
    <w:rsid w:val="69DF698E"/>
    <w:rsid w:val="69F500A5"/>
    <w:rsid w:val="6A44B399"/>
    <w:rsid w:val="6A9A9753"/>
    <w:rsid w:val="6AAC6787"/>
    <w:rsid w:val="6B6846B5"/>
    <w:rsid w:val="6BC514E3"/>
    <w:rsid w:val="6BC71F19"/>
    <w:rsid w:val="6C58D8D5"/>
    <w:rsid w:val="6CD423CF"/>
    <w:rsid w:val="6CF1A932"/>
    <w:rsid w:val="6CF4018A"/>
    <w:rsid w:val="6D032374"/>
    <w:rsid w:val="6DF93239"/>
    <w:rsid w:val="6FAA85FA"/>
    <w:rsid w:val="6FC602A6"/>
    <w:rsid w:val="6FC9A089"/>
    <w:rsid w:val="6FD55FE3"/>
    <w:rsid w:val="705AB9C8"/>
    <w:rsid w:val="70A71C67"/>
    <w:rsid w:val="71659828"/>
    <w:rsid w:val="71AF6345"/>
    <w:rsid w:val="720FD253"/>
    <w:rsid w:val="725C0827"/>
    <w:rsid w:val="72B4412B"/>
    <w:rsid w:val="72B5AE37"/>
    <w:rsid w:val="72CD2D58"/>
    <w:rsid w:val="72DA13E6"/>
    <w:rsid w:val="72F14FAC"/>
    <w:rsid w:val="7328C7B0"/>
    <w:rsid w:val="73501836"/>
    <w:rsid w:val="73BBD5D6"/>
    <w:rsid w:val="73EF6D7E"/>
    <w:rsid w:val="743041D0"/>
    <w:rsid w:val="74870387"/>
    <w:rsid w:val="74DB3DBF"/>
    <w:rsid w:val="74E9C1FE"/>
    <w:rsid w:val="751D9B13"/>
    <w:rsid w:val="752E1F5A"/>
    <w:rsid w:val="75557C23"/>
    <w:rsid w:val="7636D96F"/>
    <w:rsid w:val="76517FA5"/>
    <w:rsid w:val="76648C2C"/>
    <w:rsid w:val="767AD08F"/>
    <w:rsid w:val="76CB34C0"/>
    <w:rsid w:val="76E0D6DE"/>
    <w:rsid w:val="7701B8F5"/>
    <w:rsid w:val="7715F7D9"/>
    <w:rsid w:val="773FA342"/>
    <w:rsid w:val="7740F712"/>
    <w:rsid w:val="7769C778"/>
    <w:rsid w:val="77DC9CF7"/>
    <w:rsid w:val="7821CAD4"/>
    <w:rsid w:val="7881B691"/>
    <w:rsid w:val="788B9753"/>
    <w:rsid w:val="78B52D41"/>
    <w:rsid w:val="7927E7DE"/>
    <w:rsid w:val="794DCD5A"/>
    <w:rsid w:val="7958643F"/>
    <w:rsid w:val="79CC2378"/>
    <w:rsid w:val="79F8B9F5"/>
    <w:rsid w:val="7A8711E8"/>
    <w:rsid w:val="7AB85096"/>
    <w:rsid w:val="7B97D1A8"/>
    <w:rsid w:val="7BA328AB"/>
    <w:rsid w:val="7BAB5BFE"/>
    <w:rsid w:val="7C201352"/>
    <w:rsid w:val="7C8E98A8"/>
    <w:rsid w:val="7C8F0493"/>
    <w:rsid w:val="7D78052D"/>
    <w:rsid w:val="7E0C8792"/>
    <w:rsid w:val="7E96D518"/>
    <w:rsid w:val="7EC48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8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BE4"/>
    <w:pPr>
      <w:widowControl w:val="0"/>
      <w:suppressAutoHyphens/>
      <w:spacing w:after="120"/>
    </w:pPr>
    <w:rPr>
      <w:rFonts w:eastAsia="Lucida Sans Unicode"/>
      <w:color w:val="000000"/>
      <w:kern w:val="1"/>
      <w:sz w:val="24"/>
      <w:szCs w:val="24"/>
    </w:rPr>
  </w:style>
  <w:style w:type="paragraph" w:styleId="Heading1">
    <w:name w:val="heading 1"/>
    <w:aliases w:val="GSA Heading 1"/>
    <w:basedOn w:val="Normal"/>
    <w:next w:val="Normal"/>
    <w:link w:val="Heading1Char"/>
    <w:uiPriority w:val="9"/>
    <w:qFormat/>
    <w:rsid w:val="007B7BE4"/>
    <w:pPr>
      <w:keepNext/>
      <w:keepLines/>
      <w:spacing w:before="240"/>
      <w:outlineLvl w:val="0"/>
    </w:pPr>
    <w:rPr>
      <w:rFonts w:eastAsiaTheme="majorEastAsia" w:cstheme="majorBidi"/>
      <w:b/>
      <w:caps/>
      <w:color w:val="002060"/>
      <w:sz w:val="32"/>
      <w:szCs w:val="32"/>
    </w:rPr>
  </w:style>
  <w:style w:type="paragraph" w:styleId="Heading2">
    <w:name w:val="heading 2"/>
    <w:aliases w:val="GSA Heading 2"/>
    <w:basedOn w:val="Normal"/>
    <w:next w:val="Normal"/>
    <w:link w:val="Heading2Char"/>
    <w:uiPriority w:val="9"/>
    <w:unhideWhenUsed/>
    <w:qFormat/>
    <w:rsid w:val="007B7BE4"/>
    <w:pPr>
      <w:keepNext/>
      <w:keepLines/>
      <w:spacing w:before="240"/>
      <w:ind w:left="720"/>
      <w:outlineLvl w:val="1"/>
    </w:pPr>
    <w:rPr>
      <w:rFonts w:eastAsiaTheme="majorEastAsia" w:cstheme="majorBidi"/>
      <w:b/>
      <w:caps/>
      <w:color w:val="002060"/>
      <w:sz w:val="28"/>
      <w:szCs w:val="26"/>
    </w:rPr>
  </w:style>
  <w:style w:type="paragraph" w:styleId="Heading3">
    <w:name w:val="heading 3"/>
    <w:aliases w:val="Section"/>
    <w:basedOn w:val="Normal"/>
    <w:next w:val="Normal"/>
    <w:link w:val="Heading3Char"/>
    <w:uiPriority w:val="9"/>
    <w:unhideWhenUsed/>
    <w:rsid w:val="007B7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aliases w:val="h4,Map Title"/>
    <w:next w:val="Normal"/>
    <w:link w:val="Heading4Char"/>
    <w:rsid w:val="007B7BE4"/>
    <w:pPr>
      <w:keepNext/>
      <w:tabs>
        <w:tab w:val="num" w:pos="1008"/>
      </w:tabs>
      <w:spacing w:before="240" w:after="60"/>
      <w:ind w:left="1008" w:hanging="1008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aliases w:val="h5,Block Label"/>
    <w:next w:val="Normal"/>
    <w:link w:val="Heading5Char"/>
    <w:rsid w:val="007B7BE4"/>
    <w:pPr>
      <w:keepNext/>
      <w:tabs>
        <w:tab w:val="num" w:pos="1224"/>
      </w:tabs>
      <w:spacing w:before="120" w:after="120"/>
      <w:ind w:left="1224" w:hanging="1224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aliases w:val="ATTACHMENT,h6"/>
    <w:next w:val="Normal"/>
    <w:link w:val="Heading6Char"/>
    <w:rsid w:val="007B7BE4"/>
    <w:pPr>
      <w:keepNext/>
      <w:tabs>
        <w:tab w:val="num" w:pos="1728"/>
      </w:tabs>
      <w:spacing w:before="120" w:after="120"/>
      <w:ind w:left="1728" w:hanging="1152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aliases w:val="h7"/>
    <w:basedOn w:val="Normal"/>
    <w:next w:val="Normal"/>
    <w:link w:val="Heading7Char"/>
    <w:rsid w:val="007B7BE4"/>
    <w:pPr>
      <w:tabs>
        <w:tab w:val="num" w:pos="1872"/>
      </w:tabs>
      <w:spacing w:before="240" w:after="60"/>
      <w:ind w:left="1872" w:hanging="1872"/>
      <w:outlineLvl w:val="6"/>
    </w:pPr>
    <w:rPr>
      <w:rFonts w:ascii="Arial Narrow" w:eastAsia="Times New Roman" w:hAnsi="Arial Narrow"/>
      <w:i/>
      <w:szCs w:val="20"/>
    </w:rPr>
  </w:style>
  <w:style w:type="paragraph" w:styleId="Heading8">
    <w:name w:val="heading 8"/>
    <w:aliases w:val="h8"/>
    <w:basedOn w:val="Normal"/>
    <w:next w:val="Normal"/>
    <w:link w:val="Heading8Char"/>
    <w:rsid w:val="007B7BE4"/>
    <w:pPr>
      <w:keepNext/>
      <w:spacing w:before="120" w:after="240"/>
      <w:jc w:val="center"/>
      <w:outlineLvl w:val="7"/>
    </w:pPr>
    <w:rPr>
      <w:rFonts w:ascii="Arial Narrow" w:eastAsia="Times New Roman" w:hAnsi="Arial Narrow"/>
      <w:b/>
      <w:snapToGrid w:val="0"/>
      <w:sz w:val="36"/>
      <w:szCs w:val="20"/>
    </w:rPr>
  </w:style>
  <w:style w:type="paragraph" w:styleId="Heading9">
    <w:name w:val="heading 9"/>
    <w:aliases w:val="h9"/>
    <w:basedOn w:val="Normal"/>
    <w:next w:val="Normal"/>
    <w:link w:val="Heading9Char"/>
    <w:rsid w:val="007B7BE4"/>
    <w:pPr>
      <w:keepNext/>
      <w:spacing w:before="120"/>
      <w:jc w:val="right"/>
      <w:outlineLvl w:val="8"/>
    </w:pPr>
    <w:rPr>
      <w:rFonts w:eastAsia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 Heading 1 Char"/>
    <w:basedOn w:val="DefaultParagraphFont"/>
    <w:link w:val="Heading1"/>
    <w:uiPriority w:val="9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character" w:customStyle="1" w:styleId="Heading2Char">
    <w:name w:val="Heading 2 Char"/>
    <w:aliases w:val="GSA Heading 2 Char"/>
    <w:basedOn w:val="DefaultParagraphFont"/>
    <w:link w:val="Heading2"/>
    <w:uiPriority w:val="9"/>
    <w:rsid w:val="007B7BE4"/>
    <w:rPr>
      <w:rFonts w:eastAsiaTheme="majorEastAsia" w:cstheme="majorBidi"/>
      <w:b/>
      <w:caps/>
      <w:color w:val="002060"/>
      <w:kern w:val="1"/>
      <w:sz w:val="28"/>
      <w:szCs w:val="26"/>
    </w:rPr>
  </w:style>
  <w:style w:type="character" w:customStyle="1" w:styleId="Heading3Char">
    <w:name w:val="Heading 3 Char"/>
    <w:aliases w:val="Section Char1"/>
    <w:basedOn w:val="DefaultParagraphFont"/>
    <w:link w:val="Heading3"/>
    <w:uiPriority w:val="9"/>
    <w:rsid w:val="007B7BE4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86260F"/>
    <w:pPr>
      <w:keepNext/>
      <w:spacing w:before="240"/>
    </w:pPr>
    <w:rPr>
      <w:rFonts w:ascii="Arial" w:hAnsi="Arial" w:cs="Tahoma"/>
      <w:sz w:val="28"/>
      <w:szCs w:val="28"/>
    </w:rPr>
  </w:style>
  <w:style w:type="paragraph" w:styleId="BodyText">
    <w:name w:val="Body Text"/>
    <w:aliases w:val="Body Text Char1 Char"/>
    <w:basedOn w:val="Normal"/>
    <w:link w:val="BodyTextChar"/>
    <w:uiPriority w:val="99"/>
    <w:rsid w:val="0086260F"/>
  </w:style>
  <w:style w:type="paragraph" w:styleId="List">
    <w:name w:val="List"/>
    <w:basedOn w:val="BodyText"/>
    <w:semiHidden/>
    <w:rsid w:val="0086260F"/>
    <w:rPr>
      <w:rFonts w:cs="Tahoma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A0018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rsid w:val="0086260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86260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1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89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aliases w:val="h1"/>
    <w:basedOn w:val="Normal"/>
    <w:link w:val="Head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h1 Char"/>
    <w:basedOn w:val="DefaultParagraphFont"/>
    <w:link w:val="Head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001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0189"/>
    <w:rPr>
      <w:rFonts w:eastAsiaTheme="minorEastAsia" w:cstheme="minorBidi"/>
      <w:sz w:val="24"/>
      <w:szCs w:val="22"/>
      <w:lang w:eastAsia="zh-TW"/>
    </w:rPr>
  </w:style>
  <w:style w:type="paragraph" w:styleId="PlainText">
    <w:name w:val="Plain Text"/>
    <w:basedOn w:val="Normal"/>
    <w:next w:val="Normal"/>
    <w:link w:val="PlainTextChar"/>
    <w:uiPriority w:val="99"/>
    <w:rsid w:val="000E29D6"/>
    <w:pPr>
      <w:autoSpaceDE w:val="0"/>
      <w:autoSpaceDN w:val="0"/>
      <w:adjustRightInd w:val="0"/>
    </w:pPr>
    <w:rPr>
      <w:rFonts w:ascii="TimesNewRoman,Bold" w:eastAsia="Times New Roman" w:hAnsi="TimesNewRoman,Bold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29D6"/>
    <w:rPr>
      <w:rFonts w:ascii="TimesNewRoman,Bold" w:hAnsi="TimesNewRoman,Bold"/>
      <w:szCs w:val="24"/>
    </w:rPr>
  </w:style>
  <w:style w:type="table" w:styleId="TableGrid">
    <w:name w:val="Table Grid"/>
    <w:basedOn w:val="TableNormal"/>
    <w:uiPriority w:val="39"/>
    <w:rsid w:val="00A00189"/>
    <w:rPr>
      <w:rFonts w:asciiTheme="minorHAnsi" w:eastAsiaTheme="minorEastAsia" w:hAnsiTheme="minorHAnsi" w:cstheme="minorBidi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unhideWhenUsed/>
    <w:rsid w:val="006D6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6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6C40"/>
    <w:rPr>
      <w:rFonts w:eastAsia="Lucida Sans Unicode"/>
      <w:color w:val="000000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C40"/>
    <w:rPr>
      <w:rFonts w:eastAsia="Lucida Sans Unicode"/>
      <w:b/>
      <w:bCs/>
      <w:color w:val="000000"/>
      <w:kern w:val="1"/>
    </w:rPr>
  </w:style>
  <w:style w:type="paragraph" w:styleId="ListParagraph">
    <w:name w:val="List Paragraph"/>
    <w:basedOn w:val="Normal"/>
    <w:link w:val="ListParagraphChar"/>
    <w:uiPriority w:val="34"/>
    <w:rsid w:val="00A001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3D2DA3"/>
    <w:pPr>
      <w:spacing w:line="276" w:lineRule="auto"/>
      <w:outlineLvl w:val="9"/>
    </w:pPr>
  </w:style>
  <w:style w:type="paragraph" w:styleId="TOC1">
    <w:name w:val="toc 1"/>
    <w:basedOn w:val="Normal"/>
    <w:next w:val="Normal"/>
    <w:uiPriority w:val="39"/>
    <w:unhideWhenUsed/>
    <w:rsid w:val="00A0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018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00189"/>
    <w:pPr>
      <w:tabs>
        <w:tab w:val="right" w:leader="dot" w:pos="8630"/>
      </w:tabs>
      <w:spacing w:after="100"/>
      <w:ind w:left="440"/>
    </w:pPr>
    <w:rPr>
      <w:rFonts w:asciiTheme="majorBidi" w:hAnsiTheme="majorBidi" w:cstheme="majorBidi"/>
      <w:noProof/>
    </w:rPr>
  </w:style>
  <w:style w:type="paragraph" w:styleId="Revision">
    <w:name w:val="Revision"/>
    <w:hidden/>
    <w:uiPriority w:val="99"/>
    <w:semiHidden/>
    <w:rsid w:val="007B7BE4"/>
    <w:rPr>
      <w:rFonts w:eastAsia="Lucida Sans Unicode"/>
      <w:color w:val="000000"/>
      <w:kern w:val="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00189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A0018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0018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0018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0018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00189"/>
    <w:pPr>
      <w:spacing w:after="100"/>
      <w:ind w:left="1760"/>
    </w:pPr>
    <w:rPr>
      <w:rFonts w:asciiTheme="minorHAnsi" w:hAnsiTheme="minorHAnsi"/>
      <w:sz w:val="22"/>
    </w:rPr>
  </w:style>
  <w:style w:type="paragraph" w:styleId="Title">
    <w:name w:val="Title"/>
    <w:basedOn w:val="Normal"/>
    <w:link w:val="TitleChar"/>
    <w:rsid w:val="005601D4"/>
    <w:pPr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601D4"/>
    <w:rPr>
      <w:rFonts w:ascii="Arial" w:hAnsi="Arial"/>
      <w:b/>
      <w:sz w:val="28"/>
    </w:rPr>
  </w:style>
  <w:style w:type="paragraph" w:customStyle="1" w:styleId="eGlobalTechTitle">
    <w:name w:val="eGlobalTech_Title"/>
    <w:next w:val="Normal"/>
    <w:rsid w:val="00020927"/>
    <w:pPr>
      <w:pBdr>
        <w:bottom w:val="single" w:sz="4" w:space="1" w:color="4F81BD" w:themeColor="accent1"/>
      </w:pBdr>
      <w:spacing w:after="24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Version">
    <w:name w:val="eGlobalTech_Title_Version"/>
    <w:rsid w:val="00A00189"/>
    <w:pPr>
      <w:pBdr>
        <w:top w:val="single" w:sz="8" w:space="3" w:color="4F81BD" w:themeColor="accent1"/>
      </w:pBdr>
      <w:spacing w:before="300"/>
      <w:jc w:val="center"/>
    </w:pPr>
    <w:rPr>
      <w:rFonts w:ascii="Hypatia Sans Pro" w:eastAsiaTheme="majorEastAsia" w:hAnsi="Hypatia Sans Pro" w:cstheme="majorBidi"/>
      <w:color w:val="183A63" w:themeColor="text2" w:themeShade="CC"/>
      <w:spacing w:val="5"/>
      <w:kern w:val="28"/>
      <w:sz w:val="40"/>
      <w:szCs w:val="52"/>
    </w:rPr>
  </w:style>
  <w:style w:type="paragraph" w:customStyle="1" w:styleId="eGlobalTechTitleReleaseDate">
    <w:name w:val="eGlobalTech_Title_ReleaseDate"/>
    <w:rsid w:val="00020927"/>
    <w:pPr>
      <w:jc w:val="center"/>
    </w:pPr>
    <w:rPr>
      <w:rFonts w:ascii="Hypatia Sans Pro" w:eastAsiaTheme="minorHAnsi" w:hAnsi="Hypatia Sans Pro" w:cstheme="minorBidi"/>
      <w:sz w:val="24"/>
      <w:szCs w:val="24"/>
    </w:rPr>
  </w:style>
  <w:style w:type="paragraph" w:customStyle="1" w:styleId="eGlobalTechFooterPortrait">
    <w:name w:val="eGlobalTech_Footer_Portrait"/>
    <w:link w:val="eGlobalTechFooterPortraitChar"/>
    <w:rsid w:val="00020927"/>
    <w:rPr>
      <w:rFonts w:ascii="Hypatia Sans Pro" w:eastAsiaTheme="minorHAnsi" w:hAnsi="Hypatia Sans Pro" w:cstheme="minorBidi"/>
      <w:szCs w:val="24"/>
    </w:rPr>
  </w:style>
  <w:style w:type="character" w:customStyle="1" w:styleId="eGlobalTechFooterPortraitChar">
    <w:name w:val="eGlobalTech_Footer_Portrait Char"/>
    <w:basedOn w:val="FooterChar"/>
    <w:link w:val="eGlobalTechFooterPortrait"/>
    <w:rsid w:val="00020927"/>
    <w:rPr>
      <w:rFonts w:ascii="Hypatia Sans Pro" w:eastAsiaTheme="minorHAnsi" w:hAnsi="Hypatia Sans Pro" w:cstheme="minorBidi"/>
      <w:color w:val="000000"/>
      <w:kern w:val="1"/>
      <w:sz w:val="24"/>
      <w:szCs w:val="24"/>
      <w:lang w:eastAsia="zh-TW"/>
    </w:rPr>
  </w:style>
  <w:style w:type="paragraph" w:customStyle="1" w:styleId="eGlobalTechBodyText">
    <w:name w:val="eGlobalTech_Body_Text"/>
    <w:uiPriority w:val="99"/>
    <w:rsid w:val="00020927"/>
    <w:pPr>
      <w:spacing w:after="120"/>
      <w:jc w:val="both"/>
    </w:pPr>
    <w:rPr>
      <w:rFonts w:ascii="Times" w:eastAsiaTheme="minorHAnsi" w:hAnsi="Times" w:cstheme="minorBidi"/>
      <w:sz w:val="24"/>
      <w:szCs w:val="24"/>
    </w:rPr>
  </w:style>
  <w:style w:type="paragraph" w:customStyle="1" w:styleId="eGlobalTechTableHeader">
    <w:name w:val="eGlobalTech_Table_Header"/>
    <w:uiPriority w:val="99"/>
    <w:rsid w:val="00020927"/>
    <w:pPr>
      <w:shd w:val="clear" w:color="auto" w:fill="1F497D"/>
    </w:pPr>
    <w:rPr>
      <w:rFonts w:ascii="Hypatia Sans Pro" w:hAnsi="Hypatia Sans Pro" w:cstheme="minorBidi"/>
      <w:b/>
      <w:bCs/>
      <w:color w:val="FFFFFF" w:themeColor="background1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20927"/>
  </w:style>
  <w:style w:type="paragraph" w:customStyle="1" w:styleId="eGlobalTechHeaderPortrait">
    <w:name w:val="eGlobalTech_Header_Portrait"/>
    <w:link w:val="eGlobalTechHeaderPortraitChar"/>
    <w:rsid w:val="00020927"/>
    <w:pPr>
      <w:pBdr>
        <w:bottom w:val="single" w:sz="8" w:space="1" w:color="4F81BD" w:themeColor="accent1"/>
      </w:pBdr>
    </w:pPr>
    <w:rPr>
      <w:rFonts w:ascii="Hypatia Sans Pro" w:eastAsiaTheme="minorHAnsi" w:hAnsi="Hypatia Sans Pro" w:cstheme="minorBidi"/>
      <w:szCs w:val="24"/>
    </w:rPr>
  </w:style>
  <w:style w:type="character" w:customStyle="1" w:styleId="eGlobalTechHeaderPortraitChar">
    <w:name w:val="eGlobalTech_Header_Portrait Char"/>
    <w:basedOn w:val="DefaultParagraphFont"/>
    <w:link w:val="eGlobalTechHeaderPortrait"/>
    <w:rsid w:val="00020927"/>
    <w:rPr>
      <w:rFonts w:ascii="Hypatia Sans Pro" w:eastAsiaTheme="minorHAnsi" w:hAnsi="Hypatia Sans Pro" w:cstheme="minorBidi"/>
      <w:szCs w:val="24"/>
    </w:rPr>
  </w:style>
  <w:style w:type="paragraph" w:customStyle="1" w:styleId="eGlobalTechHeading1">
    <w:name w:val="eGlobalTech_Heading_1"/>
    <w:next w:val="Normal"/>
    <w:link w:val="eGlobalTechHeading1Char"/>
    <w:autoRedefine/>
    <w:rsid w:val="00E51191"/>
    <w:pPr>
      <w:keepNext/>
      <w:keepLines/>
      <w:spacing w:after="240"/>
      <w:outlineLvl w:val="0"/>
    </w:pPr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paragraph" w:customStyle="1" w:styleId="eGlobalTechHeading2">
    <w:name w:val="eGlobalTech_Heading_2"/>
    <w:basedOn w:val="eGlobalTechHeading1"/>
    <w:link w:val="eGlobalTechHeading2Char"/>
    <w:rsid w:val="00F80E4B"/>
    <w:pPr>
      <w:spacing w:before="240" w:after="120"/>
      <w:outlineLvl w:val="1"/>
    </w:pPr>
    <w:rPr>
      <w:sz w:val="24"/>
    </w:rPr>
  </w:style>
  <w:style w:type="paragraph" w:customStyle="1" w:styleId="eglobaltech1">
    <w:name w:val="eglobaltech_1"/>
    <w:basedOn w:val="Heading2"/>
    <w:link w:val="eglobaltech1Char"/>
    <w:rsid w:val="00BF7BDA"/>
    <w:pPr>
      <w:ind w:hanging="720"/>
    </w:pPr>
    <w:rPr>
      <w:rFonts w:ascii="Calibri" w:hAnsi="Calibri"/>
      <w:color w:val="345A8A" w:themeColor="accent1" w:themeShade="B5"/>
      <w:szCs w:val="32"/>
    </w:rPr>
  </w:style>
  <w:style w:type="paragraph" w:customStyle="1" w:styleId="eglobaltech2">
    <w:name w:val="eglobaltech_2"/>
    <w:basedOn w:val="eGlobalTechHeading2"/>
    <w:link w:val="eglobaltech2Char"/>
    <w:autoRedefine/>
    <w:rsid w:val="00AD0D65"/>
    <w:pPr>
      <w:ind w:left="792" w:hanging="432"/>
    </w:pPr>
    <w:rPr>
      <w:szCs w:val="24"/>
    </w:rPr>
  </w:style>
  <w:style w:type="character" w:customStyle="1" w:styleId="eglobaltech1Char">
    <w:name w:val="eglobaltech_1 Char"/>
    <w:basedOn w:val="Heading2Char"/>
    <w:link w:val="eglobaltech1"/>
    <w:rsid w:val="00BF7BDA"/>
    <w:rPr>
      <w:rFonts w:ascii="Calibri" w:eastAsiaTheme="majorEastAsia" w:hAnsi="Calibri" w:cstheme="majorBidi"/>
      <w:b/>
      <w:caps/>
      <w:color w:val="345A8A" w:themeColor="accent1" w:themeShade="B5"/>
      <w:kern w:val="1"/>
      <w:sz w:val="28"/>
      <w:szCs w:val="32"/>
      <w:lang w:eastAsia="zh-TW"/>
    </w:rPr>
  </w:style>
  <w:style w:type="paragraph" w:customStyle="1" w:styleId="eglobaltech3">
    <w:name w:val="eglobaltech_3"/>
    <w:basedOn w:val="Heading3"/>
    <w:next w:val="Heading3"/>
    <w:link w:val="eglobaltech3Char"/>
    <w:autoRedefine/>
    <w:rsid w:val="00831CEB"/>
    <w:pPr>
      <w:spacing w:before="0"/>
      <w:ind w:left="360" w:right="-720" w:hanging="360"/>
    </w:pPr>
    <w:rPr>
      <w:rFonts w:ascii="Times New Roman" w:eastAsia="Times New Roman" w:hAnsi="Times New Roman" w:cs="Times New Roman"/>
      <w:color w:val="4F81BD" w:themeColor="accent1"/>
    </w:rPr>
  </w:style>
  <w:style w:type="character" w:customStyle="1" w:styleId="eGlobalTechHeading1Char">
    <w:name w:val="eGlobalTech_Heading_1 Char"/>
    <w:basedOn w:val="DefaultParagraphFont"/>
    <w:link w:val="eGlobalTechHeading1"/>
    <w:rsid w:val="00E23245"/>
    <w:rPr>
      <w:rFonts w:ascii="Calibri" w:eastAsiaTheme="majorEastAsia" w:hAnsi="Calibri" w:cstheme="majorBidi"/>
      <w:b/>
      <w:bCs/>
      <w:caps/>
      <w:color w:val="244061" w:themeColor="accent1" w:themeShade="80"/>
      <w:sz w:val="32"/>
      <w:szCs w:val="32"/>
    </w:rPr>
  </w:style>
  <w:style w:type="character" w:customStyle="1" w:styleId="eGlobalTechHeading2Char">
    <w:name w:val="eGlobalTech_Heading_2 Char"/>
    <w:basedOn w:val="eGlobalTechHeading1Char"/>
    <w:link w:val="eGlobalTechHeading2"/>
    <w:rsid w:val="00F80E4B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32"/>
    </w:rPr>
  </w:style>
  <w:style w:type="character" w:customStyle="1" w:styleId="eglobaltech2Char">
    <w:name w:val="eglobaltech_2 Char"/>
    <w:basedOn w:val="eGlobalTechHeading2Char"/>
    <w:link w:val="eglobaltech2"/>
    <w:rsid w:val="00AD0D65"/>
    <w:rPr>
      <w:rFonts w:ascii="Calibri" w:eastAsiaTheme="majorEastAsia" w:hAnsi="Calibri" w:cstheme="majorBidi"/>
      <w:b/>
      <w:bCs/>
      <w:caps/>
      <w:color w:val="244061" w:themeColor="accent1" w:themeShade="80"/>
      <w:sz w:val="24"/>
      <w:szCs w:val="24"/>
    </w:rPr>
  </w:style>
  <w:style w:type="paragraph" w:customStyle="1" w:styleId="eglobaltech4">
    <w:name w:val="eglobaltech_4"/>
    <w:basedOn w:val="Heading3"/>
    <w:link w:val="eglobaltech4Char"/>
    <w:autoRedefine/>
    <w:rsid w:val="00831CEB"/>
    <w:pPr>
      <w:spacing w:before="0"/>
      <w:ind w:left="90"/>
    </w:pPr>
    <w:rPr>
      <w:rFonts w:ascii="Calibri" w:hAnsi="Calibri"/>
      <w:color w:val="345A8A" w:themeColor="accent1" w:themeShade="B5"/>
      <w:szCs w:val="22"/>
    </w:rPr>
  </w:style>
  <w:style w:type="character" w:customStyle="1" w:styleId="eglobaltech3Char">
    <w:name w:val="eglobaltech_3 Char"/>
    <w:basedOn w:val="Heading3Char"/>
    <w:link w:val="eglobaltech3"/>
    <w:rsid w:val="00B851B4"/>
    <w:rPr>
      <w:rFonts w:asciiTheme="majorHAnsi" w:eastAsiaTheme="majorEastAsia" w:hAnsiTheme="majorHAnsi" w:cstheme="majorBidi"/>
      <w:color w:val="4F81BD" w:themeColor="accent1"/>
      <w:kern w:val="1"/>
      <w:sz w:val="24"/>
      <w:szCs w:val="24"/>
      <w:lang w:eastAsia="zh-TW"/>
    </w:rPr>
  </w:style>
  <w:style w:type="character" w:customStyle="1" w:styleId="eglobaltech4Char">
    <w:name w:val="eglobaltech_4 Char"/>
    <w:basedOn w:val="Heading3Char"/>
    <w:link w:val="eglobaltech4"/>
    <w:rsid w:val="00A8144E"/>
    <w:rPr>
      <w:rFonts w:ascii="Calibri" w:eastAsiaTheme="majorEastAsia" w:hAnsi="Calibri" w:cstheme="majorBidi"/>
      <w:color w:val="345A8A" w:themeColor="accent1" w:themeShade="B5"/>
      <w:kern w:val="1"/>
      <w:sz w:val="24"/>
      <w:szCs w:val="22"/>
      <w:lang w:eastAsia="zh-TW"/>
    </w:rPr>
  </w:style>
  <w:style w:type="paragraph" w:customStyle="1" w:styleId="TableCaption">
    <w:name w:val="TableCaption"/>
    <w:aliases w:val="tc"/>
    <w:next w:val="Normal"/>
    <w:rsid w:val="00AB6891"/>
    <w:pPr>
      <w:keepNext/>
      <w:spacing w:before="100" w:after="100"/>
      <w:jc w:val="center"/>
      <w:outlineLvl w:val="0"/>
    </w:pPr>
    <w:rPr>
      <w:rFonts w:ascii="Calibri" w:hAnsi="Calibri"/>
      <w:b/>
      <w:color w:val="244061" w:themeColor="accent1" w:themeShade="80"/>
    </w:rPr>
  </w:style>
  <w:style w:type="paragraph" w:customStyle="1" w:styleId="TableText">
    <w:name w:val="Table Text"/>
    <w:basedOn w:val="Normal"/>
    <w:link w:val="TableTextChar"/>
    <w:rsid w:val="007E15C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spacing w:val="-5"/>
      <w:sz w:val="22"/>
    </w:rPr>
  </w:style>
  <w:style w:type="character" w:customStyle="1" w:styleId="TableTextChar">
    <w:name w:val="Table Text Char"/>
    <w:link w:val="TableText"/>
    <w:rsid w:val="007E15C8"/>
    <w:rPr>
      <w:rFonts w:ascii="Arial" w:hAnsi="Arial" w:cs="Arial"/>
      <w:spacing w:val="-5"/>
      <w:sz w:val="22"/>
      <w:szCs w:val="22"/>
    </w:rPr>
  </w:style>
  <w:style w:type="paragraph" w:customStyle="1" w:styleId="TableText-Bold">
    <w:name w:val="Table Text-Bold"/>
    <w:basedOn w:val="TableText"/>
    <w:next w:val="Normal"/>
    <w:rsid w:val="007E15C8"/>
    <w:pPr>
      <w:overflowPunct/>
      <w:autoSpaceDE/>
      <w:autoSpaceDN/>
      <w:adjustRightInd/>
      <w:spacing w:before="60" w:after="60"/>
      <w:textAlignment w:val="auto"/>
    </w:pPr>
    <w:rPr>
      <w:rFonts w:cs="Times New Roman"/>
      <w:b/>
      <w:spacing w:val="0"/>
      <w:sz w:val="20"/>
      <w:szCs w:val="20"/>
    </w:rPr>
  </w:style>
  <w:style w:type="paragraph" w:customStyle="1" w:styleId="Style1">
    <w:name w:val="Style1"/>
    <w:basedOn w:val="eglobaltech3"/>
    <w:rsid w:val="009F537A"/>
  </w:style>
  <w:style w:type="paragraph" w:customStyle="1" w:styleId="Style2">
    <w:name w:val="Style2"/>
    <w:basedOn w:val="eglobaltech3"/>
    <w:rsid w:val="009F537A"/>
  </w:style>
  <w:style w:type="paragraph" w:customStyle="1" w:styleId="Style3">
    <w:name w:val="Style3"/>
    <w:basedOn w:val="eglobaltech3"/>
    <w:rsid w:val="009F537A"/>
  </w:style>
  <w:style w:type="paragraph" w:customStyle="1" w:styleId="H3New">
    <w:name w:val="H3 New"/>
    <w:basedOn w:val="Normal"/>
    <w:rsid w:val="007B7BE4"/>
  </w:style>
  <w:style w:type="paragraph" w:customStyle="1" w:styleId="Style4">
    <w:name w:val="Style4"/>
    <w:basedOn w:val="H3New"/>
    <w:rsid w:val="009F537A"/>
    <w:pPr>
      <w:ind w:left="720" w:hanging="360"/>
    </w:pPr>
  </w:style>
  <w:style w:type="numbering" w:customStyle="1" w:styleId="Style5">
    <w:name w:val="Style5"/>
    <w:uiPriority w:val="99"/>
    <w:rsid w:val="009E7349"/>
    <w:pPr>
      <w:numPr>
        <w:numId w:val="26"/>
      </w:numPr>
    </w:pPr>
  </w:style>
  <w:style w:type="numbering" w:customStyle="1" w:styleId="Style6">
    <w:name w:val="Style6"/>
    <w:uiPriority w:val="99"/>
    <w:rsid w:val="00026950"/>
    <w:pPr>
      <w:numPr>
        <w:numId w:val="27"/>
      </w:numPr>
    </w:pPr>
  </w:style>
  <w:style w:type="paragraph" w:customStyle="1" w:styleId="Style7">
    <w:name w:val="Style7"/>
    <w:basedOn w:val="eGlobalTechHeading1"/>
    <w:autoRedefine/>
    <w:rsid w:val="00BD5DC4"/>
    <w:pPr>
      <w:numPr>
        <w:ilvl w:val="1"/>
      </w:numPr>
    </w:pPr>
    <w:rPr>
      <w:sz w:val="28"/>
    </w:rPr>
  </w:style>
  <w:style w:type="paragraph" w:customStyle="1" w:styleId="Style8">
    <w:name w:val="Style8"/>
    <w:basedOn w:val="eglobaltech4"/>
    <w:rsid w:val="00900868"/>
  </w:style>
  <w:style w:type="paragraph" w:customStyle="1" w:styleId="eglobaltech5">
    <w:name w:val="eglobaltech_5"/>
    <w:basedOn w:val="eglobaltech4"/>
    <w:rsid w:val="001520F9"/>
    <w:rPr>
      <w:color w:val="365F91" w:themeColor="accent1" w:themeShade="BF"/>
    </w:rPr>
  </w:style>
  <w:style w:type="paragraph" w:customStyle="1" w:styleId="eglobaltech4n">
    <w:name w:val="eglobaltech_4n"/>
    <w:basedOn w:val="eglobaltech4"/>
    <w:link w:val="eglobaltech4nChar"/>
    <w:rsid w:val="001520F9"/>
    <w:pPr>
      <w:ind w:left="1728" w:hanging="648"/>
    </w:pPr>
    <w:rPr>
      <w:color w:val="244061" w:themeColor="accent1" w:themeShade="80"/>
    </w:rPr>
  </w:style>
  <w:style w:type="character" w:customStyle="1" w:styleId="eglobaltech4nChar">
    <w:name w:val="eglobaltech_4n Char"/>
    <w:basedOn w:val="eglobaltech4Char"/>
    <w:link w:val="eglobaltech4n"/>
    <w:rsid w:val="001520F9"/>
    <w:rPr>
      <w:rFonts w:ascii="Calibri" w:eastAsiaTheme="majorEastAsia" w:hAnsi="Calibri" w:cstheme="majorBidi"/>
      <w:color w:val="244061" w:themeColor="accent1" w:themeShade="80"/>
      <w:kern w:val="1"/>
      <w:sz w:val="24"/>
      <w:szCs w:val="22"/>
      <w:lang w:eastAsia="zh-TW"/>
    </w:rPr>
  </w:style>
  <w:style w:type="paragraph" w:customStyle="1" w:styleId="FrontMatterHeader">
    <w:name w:val="Front Matter Header"/>
    <w:next w:val="Normal"/>
    <w:rsid w:val="00CE1ACD"/>
    <w:pPr>
      <w:keepNext/>
      <w:tabs>
        <w:tab w:val="left" w:pos="432"/>
      </w:tabs>
      <w:spacing w:after="360"/>
      <w:jc w:val="center"/>
    </w:pPr>
    <w:rPr>
      <w:rFonts w:ascii="Arial Narrow" w:hAnsi="Arial Narrow"/>
      <w:b/>
      <w:sz w:val="36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6F52A3"/>
  </w:style>
  <w:style w:type="paragraph" w:customStyle="1" w:styleId="ListofTables">
    <w:name w:val="List of Tables"/>
    <w:basedOn w:val="TableofFigures"/>
    <w:rsid w:val="004E3C63"/>
    <w:pPr>
      <w:tabs>
        <w:tab w:val="right" w:leader="dot" w:pos="9350"/>
      </w:tabs>
    </w:pPr>
  </w:style>
  <w:style w:type="paragraph" w:customStyle="1" w:styleId="FooterEven">
    <w:name w:val="Footer Even"/>
    <w:basedOn w:val="Normal"/>
    <w:rsid w:val="00412A0E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paragraph" w:customStyle="1" w:styleId="FooterOdd">
    <w:name w:val="Footer Odd"/>
    <w:basedOn w:val="Normal"/>
    <w:rsid w:val="00412A0E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/>
      <w:color w:val="1F497D" w:themeColor="text2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A00189"/>
    <w:rPr>
      <w:color w:val="800080" w:themeColor="followedHyperlink"/>
      <w:u w:val="single"/>
    </w:rPr>
  </w:style>
  <w:style w:type="character" w:customStyle="1" w:styleId="Heading4Char">
    <w:name w:val="Heading 4 Char"/>
    <w:aliases w:val="h4 Char,Map Title Char"/>
    <w:basedOn w:val="DefaultParagraphFont"/>
    <w:link w:val="Heading4"/>
    <w:rsid w:val="007B7BE4"/>
    <w:rPr>
      <w:rFonts w:ascii="Arial Narrow" w:hAnsi="Arial Narrow"/>
      <w:b/>
      <w:sz w:val="26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7B7BE4"/>
    <w:rPr>
      <w:rFonts w:ascii="Arial Narrow" w:hAnsi="Arial Narrow"/>
      <w:i/>
      <w:sz w:val="26"/>
    </w:rPr>
  </w:style>
  <w:style w:type="character" w:customStyle="1" w:styleId="Heading6Char">
    <w:name w:val="Heading 6 Char"/>
    <w:aliases w:val="ATTACHMENT Char,h6 Char"/>
    <w:basedOn w:val="DefaultParagraphFont"/>
    <w:link w:val="Heading6"/>
    <w:rsid w:val="007B7BE4"/>
    <w:rPr>
      <w:rFonts w:ascii="Arial Narrow" w:hAnsi="Arial Narrow"/>
      <w:i/>
      <w:sz w:val="26"/>
    </w:rPr>
  </w:style>
  <w:style w:type="character" w:customStyle="1" w:styleId="Heading7Char">
    <w:name w:val="Heading 7 Char"/>
    <w:aliases w:val="h7 Char"/>
    <w:basedOn w:val="DefaultParagraphFont"/>
    <w:link w:val="Heading7"/>
    <w:rsid w:val="007B7BE4"/>
    <w:rPr>
      <w:rFonts w:ascii="Arial Narrow" w:hAnsi="Arial Narrow"/>
      <w:i/>
      <w:color w:val="000000"/>
      <w:kern w:val="1"/>
      <w:sz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7B7BE4"/>
    <w:rPr>
      <w:rFonts w:ascii="Arial Narrow" w:hAnsi="Arial Narrow"/>
      <w:b/>
      <w:snapToGrid w:val="0"/>
      <w:color w:val="000000"/>
      <w:kern w:val="1"/>
      <w:sz w:val="36"/>
    </w:rPr>
  </w:style>
  <w:style w:type="character" w:customStyle="1" w:styleId="Heading9Char">
    <w:name w:val="Heading 9 Char"/>
    <w:aliases w:val="h9 Char"/>
    <w:basedOn w:val="DefaultParagraphFont"/>
    <w:link w:val="Heading9"/>
    <w:rsid w:val="007B7BE4"/>
    <w:rPr>
      <w:b/>
      <w:color w:val="000000"/>
      <w:kern w:val="1"/>
      <w:sz w:val="40"/>
    </w:rPr>
  </w:style>
  <w:style w:type="numbering" w:customStyle="1" w:styleId="NoList1">
    <w:name w:val="No List1"/>
    <w:next w:val="NoList"/>
    <w:uiPriority w:val="99"/>
    <w:semiHidden/>
    <w:unhideWhenUsed/>
    <w:rsid w:val="00986F9E"/>
  </w:style>
  <w:style w:type="paragraph" w:customStyle="1" w:styleId="AcronymDefinition">
    <w:name w:val="Acronym Definition"/>
    <w:rsid w:val="00986F9E"/>
    <w:pPr>
      <w:spacing w:before="60" w:after="60"/>
    </w:pPr>
    <w:rPr>
      <w:sz w:val="24"/>
    </w:rPr>
  </w:style>
  <w:style w:type="paragraph" w:customStyle="1" w:styleId="AcronymTerm">
    <w:name w:val="Acronym Term"/>
    <w:rsid w:val="00986F9E"/>
    <w:pPr>
      <w:spacing w:before="60" w:after="60"/>
    </w:pPr>
    <w:rPr>
      <w:b/>
      <w:sz w:val="24"/>
    </w:rPr>
  </w:style>
  <w:style w:type="paragraph" w:customStyle="1" w:styleId="AppHeading1">
    <w:name w:val="AppHeading 1"/>
    <w:aliases w:val="A1"/>
    <w:next w:val="Normal"/>
    <w:rsid w:val="00986F9E"/>
    <w:pPr>
      <w:keepNext/>
      <w:spacing w:before="120" w:after="240" w:line="400" w:lineRule="exact"/>
      <w:ind w:left="3852" w:hanging="1872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rsid w:val="00986F9E"/>
    <w:pPr>
      <w:keepNext/>
      <w:tabs>
        <w:tab w:val="num" w:pos="720"/>
      </w:tabs>
      <w:spacing w:before="120" w:after="120"/>
      <w:ind w:left="720" w:hanging="72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rsid w:val="00986F9E"/>
    <w:pPr>
      <w:keepNext/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rsid w:val="00986F9E"/>
    <w:pPr>
      <w:tabs>
        <w:tab w:val="num" w:pos="1008"/>
      </w:tabs>
      <w:spacing w:before="120" w:after="120"/>
      <w:ind w:left="1008" w:hanging="1008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rsid w:val="00986F9E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rsid w:val="00986F9E"/>
    <w:pPr>
      <w:tabs>
        <w:tab w:val="num" w:pos="720"/>
      </w:tabs>
      <w:spacing w:before="80" w:after="80"/>
      <w:ind w:left="720" w:hanging="360"/>
    </w:pPr>
    <w:rPr>
      <w:sz w:val="24"/>
    </w:rPr>
  </w:style>
  <w:style w:type="paragraph" w:customStyle="1" w:styleId="BulletListMultipleLast">
    <w:name w:val="Bullet List Multiple Last"/>
    <w:next w:val="Normal"/>
    <w:rsid w:val="00986F9E"/>
    <w:pPr>
      <w:tabs>
        <w:tab w:val="num" w:pos="720"/>
      </w:tabs>
      <w:spacing w:before="80" w:after="280"/>
      <w:ind w:left="720" w:hanging="360"/>
    </w:pPr>
    <w:rPr>
      <w:sz w:val="24"/>
    </w:rPr>
  </w:style>
  <w:style w:type="paragraph" w:customStyle="1" w:styleId="BulletListSingle">
    <w:name w:val="Bullet List Single"/>
    <w:rsid w:val="00986F9E"/>
    <w:pPr>
      <w:tabs>
        <w:tab w:val="num" w:pos="720"/>
      </w:tabs>
      <w:spacing w:before="60"/>
      <w:ind w:left="720" w:hanging="360"/>
    </w:pPr>
    <w:rPr>
      <w:sz w:val="24"/>
    </w:rPr>
  </w:style>
  <w:style w:type="paragraph" w:customStyle="1" w:styleId="BulletListSingleLast">
    <w:name w:val="Bullet List Single Last"/>
    <w:next w:val="Normal"/>
    <w:rsid w:val="00986F9E"/>
    <w:pPr>
      <w:tabs>
        <w:tab w:val="num" w:pos="720"/>
      </w:tabs>
      <w:spacing w:before="60" w:after="280"/>
      <w:ind w:left="720" w:hanging="360"/>
    </w:pPr>
    <w:rPr>
      <w:sz w:val="24"/>
    </w:rPr>
  </w:style>
  <w:style w:type="paragraph" w:customStyle="1" w:styleId="CIOSignature">
    <w:name w:val="CIOSignature"/>
    <w:basedOn w:val="Normal"/>
    <w:rsid w:val="00986F9E"/>
    <w:pPr>
      <w:pBdr>
        <w:top w:val="single" w:sz="4" w:space="1" w:color="auto"/>
      </w:pBdr>
      <w:ind w:left="1627"/>
    </w:pPr>
    <w:rPr>
      <w:rFonts w:ascii="Arial Narrow" w:eastAsia="Times New Roman" w:hAnsi="Arial Narrow"/>
      <w:szCs w:val="20"/>
    </w:rPr>
  </w:style>
  <w:style w:type="paragraph" w:customStyle="1" w:styleId="Classification">
    <w:name w:val="Classification"/>
    <w:rsid w:val="00986F9E"/>
    <w:pPr>
      <w:jc w:val="right"/>
    </w:pPr>
    <w:rPr>
      <w:rFonts w:ascii="Arial" w:hAnsi="Arial"/>
      <w:b/>
      <w:sz w:val="28"/>
    </w:rPr>
  </w:style>
  <w:style w:type="paragraph" w:customStyle="1" w:styleId="Company">
    <w:name w:val="Company"/>
    <w:rsid w:val="00986F9E"/>
    <w:pPr>
      <w:spacing w:before="60"/>
    </w:pPr>
    <w:rPr>
      <w:rFonts w:ascii="Arial" w:hAnsi="Arial"/>
      <w:b/>
      <w:sz w:val="24"/>
    </w:rPr>
  </w:style>
  <w:style w:type="paragraph" w:customStyle="1" w:styleId="DocNo">
    <w:name w:val="Doc No"/>
    <w:next w:val="Normal"/>
    <w:rsid w:val="00986F9E"/>
    <w:pPr>
      <w:spacing w:before="120"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rsid w:val="00986F9E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986F9E"/>
    <w:pPr>
      <w:tabs>
        <w:tab w:val="num" w:pos="720"/>
      </w:tabs>
      <w:ind w:left="720" w:hanging="360"/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86F9E"/>
    <w:pPr>
      <w:keepNext/>
      <w:spacing w:before="120" w:after="240"/>
      <w:jc w:val="center"/>
    </w:pPr>
    <w:rPr>
      <w:b/>
      <w:sz w:val="22"/>
    </w:rPr>
  </w:style>
  <w:style w:type="paragraph" w:customStyle="1" w:styleId="ESTableCaption">
    <w:name w:val="ES TableCaption"/>
    <w:aliases w:val="etc"/>
    <w:next w:val="Normal"/>
    <w:rsid w:val="00986F9E"/>
    <w:pPr>
      <w:keepNext/>
      <w:spacing w:before="240" w:after="240"/>
      <w:jc w:val="center"/>
    </w:pPr>
    <w:rPr>
      <w:b/>
      <w:sz w:val="22"/>
    </w:rPr>
  </w:style>
  <w:style w:type="paragraph" w:customStyle="1" w:styleId="ESHeading1">
    <w:name w:val="ESHeading 1"/>
    <w:rsid w:val="00986F9E"/>
    <w:pPr>
      <w:keepNext/>
      <w:spacing w:after="280" w:line="400" w:lineRule="exact"/>
      <w:jc w:val="center"/>
      <w:outlineLvl w:val="0"/>
    </w:pPr>
    <w:rPr>
      <w:rFonts w:ascii="Arial Narrow" w:hAnsi="Arial Narrow"/>
      <w:b/>
      <w:color w:val="0000FF"/>
      <w:sz w:val="36"/>
    </w:rPr>
  </w:style>
  <w:style w:type="paragraph" w:customStyle="1" w:styleId="ESHeading2">
    <w:name w:val="ESHeading 2"/>
    <w:next w:val="Normal"/>
    <w:rsid w:val="00986F9E"/>
    <w:pPr>
      <w:keepNext/>
      <w:spacing w:before="120" w:after="120"/>
      <w:outlineLvl w:val="1"/>
    </w:pPr>
    <w:rPr>
      <w:rFonts w:ascii="Arial Narrow" w:hAnsi="Arial Narrow"/>
      <w:b/>
      <w:color w:val="0000FF"/>
      <w:sz w:val="32"/>
    </w:rPr>
  </w:style>
  <w:style w:type="paragraph" w:customStyle="1" w:styleId="ESHeading3">
    <w:name w:val="ESHeading 3"/>
    <w:next w:val="Normal"/>
    <w:rsid w:val="00986F9E"/>
    <w:pPr>
      <w:keepNext/>
      <w:spacing w:before="120" w:after="120"/>
      <w:outlineLvl w:val="2"/>
    </w:pPr>
    <w:rPr>
      <w:rFonts w:ascii="Arial Narrow" w:hAnsi="Arial Narrow"/>
      <w:b/>
      <w:color w:val="0000FF"/>
      <w:sz w:val="28"/>
    </w:rPr>
  </w:style>
  <w:style w:type="paragraph" w:customStyle="1" w:styleId="ESHeading4">
    <w:name w:val="ESHeading 4"/>
    <w:next w:val="Normal"/>
    <w:rsid w:val="00986F9E"/>
    <w:pPr>
      <w:keepNext/>
      <w:spacing w:before="120" w:after="120"/>
      <w:outlineLvl w:val="3"/>
    </w:pPr>
    <w:rPr>
      <w:rFonts w:ascii="Arial Narrow" w:hAnsi="Arial Narrow"/>
      <w:b/>
      <w:sz w:val="26"/>
    </w:rPr>
  </w:style>
  <w:style w:type="paragraph" w:customStyle="1" w:styleId="ESHeading5">
    <w:name w:val="ESHeading 5"/>
    <w:rsid w:val="00986F9E"/>
    <w:pPr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986F9E"/>
    <w:pPr>
      <w:keepNext/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986F9E"/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986F9E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rsid w:val="00DA5A65"/>
    <w:pPr>
      <w:spacing w:before="100" w:after="400"/>
      <w:jc w:val="center"/>
    </w:pPr>
    <w:rPr>
      <w:rFonts w:ascii="Calibri" w:hAnsi="Calibri"/>
      <w:b/>
      <w:color w:val="244061" w:themeColor="accent1" w:themeShade="80"/>
    </w:rPr>
  </w:style>
  <w:style w:type="paragraph" w:customStyle="1" w:styleId="FigureTableTOC">
    <w:name w:val="Figure/Table/TOC"/>
    <w:basedOn w:val="Normal"/>
    <w:rsid w:val="00986F9E"/>
    <w:pPr>
      <w:tabs>
        <w:tab w:val="right" w:pos="8914"/>
      </w:tabs>
      <w:spacing w:before="120"/>
      <w:ind w:left="360"/>
    </w:pPr>
    <w:rPr>
      <w:rFonts w:ascii="Arial" w:eastAsia="Times New Roman" w:hAnsi="Arial"/>
      <w:b/>
      <w:sz w:val="22"/>
      <w:szCs w:val="20"/>
    </w:rPr>
  </w:style>
  <w:style w:type="paragraph" w:customStyle="1" w:styleId="Footer2">
    <w:name w:val="Footer2"/>
    <w:aliases w:val="f2"/>
    <w:next w:val="Normal"/>
    <w:link w:val="Footer2Char"/>
    <w:rsid w:val="00986F9E"/>
    <w:pPr>
      <w:jc w:val="center"/>
    </w:pPr>
    <w:rPr>
      <w:rFonts w:ascii="Arial Narrow" w:hAnsi="Arial Narrow"/>
      <w:b/>
    </w:rPr>
  </w:style>
  <w:style w:type="character" w:styleId="FootnoteReference">
    <w:name w:val="footnote reference"/>
    <w:aliases w:val="callout"/>
    <w:uiPriority w:val="99"/>
    <w:rsid w:val="00986F9E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7B7BE4"/>
    <w:pPr>
      <w:spacing w:after="200" w:line="276" w:lineRule="auto"/>
    </w:pPr>
    <w:rPr>
      <w:rFonts w:eastAsia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BE4"/>
    <w:rPr>
      <w:color w:val="000000"/>
      <w:kern w:val="1"/>
      <w:sz w:val="16"/>
    </w:rPr>
  </w:style>
  <w:style w:type="paragraph" w:customStyle="1" w:styleId="GlossaryDefinition">
    <w:name w:val="GlossaryDefinition"/>
    <w:rsid w:val="00986F9E"/>
    <w:pPr>
      <w:spacing w:before="60" w:after="60"/>
    </w:pPr>
    <w:rPr>
      <w:sz w:val="24"/>
    </w:rPr>
  </w:style>
  <w:style w:type="paragraph" w:customStyle="1" w:styleId="GlossaryTerm">
    <w:name w:val="GlossaryTerm"/>
    <w:rsid w:val="00986F9E"/>
    <w:pPr>
      <w:spacing w:before="60" w:after="60"/>
    </w:pPr>
    <w:rPr>
      <w:b/>
      <w:sz w:val="24"/>
    </w:rPr>
  </w:style>
  <w:style w:type="paragraph" w:customStyle="1" w:styleId="Header2">
    <w:name w:val="Header2"/>
    <w:rsid w:val="00986F9E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noProof/>
      <w:sz w:val="18"/>
    </w:rPr>
  </w:style>
  <w:style w:type="paragraph" w:customStyle="1" w:styleId="Instructions">
    <w:name w:val="Instructions"/>
    <w:rsid w:val="00986F9E"/>
    <w:pPr>
      <w:spacing w:before="120" w:after="120"/>
    </w:pPr>
    <w:rPr>
      <w:rFonts w:ascii="Arial" w:hAnsi="Arial"/>
      <w:i/>
      <w:vanish/>
      <w:color w:val="0000FF"/>
      <w:sz w:val="22"/>
    </w:rPr>
  </w:style>
  <w:style w:type="paragraph" w:customStyle="1" w:styleId="CenterName">
    <w:name w:val="CenterName"/>
    <w:rsid w:val="00986F9E"/>
    <w:pPr>
      <w:spacing w:before="40" w:after="40"/>
    </w:pPr>
    <w:rPr>
      <w:rFonts w:ascii="Arial" w:hAnsi="Arial"/>
      <w:b/>
      <w:noProof/>
    </w:rPr>
  </w:style>
  <w:style w:type="paragraph" w:customStyle="1" w:styleId="Authors">
    <w:name w:val="Authors"/>
    <w:basedOn w:val="ProgramName"/>
    <w:rsid w:val="00986F9E"/>
    <w:rPr>
      <w:rFonts w:ascii="Arial" w:hAnsi="Arial"/>
      <w:b w:val="0"/>
      <w:sz w:val="28"/>
    </w:rPr>
  </w:style>
  <w:style w:type="paragraph" w:customStyle="1" w:styleId="ProgramName">
    <w:name w:val="Program Name"/>
    <w:rsid w:val="00986F9E"/>
    <w:pPr>
      <w:spacing w:before="400"/>
      <w:jc w:val="right"/>
    </w:pPr>
    <w:rPr>
      <w:rFonts w:ascii="Arial Narrow" w:hAnsi="Arial Narrow"/>
      <w:b/>
      <w:sz w:val="40"/>
    </w:rPr>
  </w:style>
  <w:style w:type="paragraph" w:customStyle="1" w:styleId="NumberedList">
    <w:name w:val="NumberedList"/>
    <w:rsid w:val="00986F9E"/>
    <w:pPr>
      <w:tabs>
        <w:tab w:val="num" w:pos="360"/>
      </w:tabs>
      <w:spacing w:before="120" w:after="120"/>
      <w:ind w:left="360" w:hanging="360"/>
    </w:pPr>
    <w:rPr>
      <w:sz w:val="24"/>
    </w:rPr>
  </w:style>
  <w:style w:type="paragraph" w:customStyle="1" w:styleId="PubDate">
    <w:name w:val="PubDate"/>
    <w:rsid w:val="00986F9E"/>
    <w:pPr>
      <w:spacing w:after="120"/>
      <w:jc w:val="right"/>
    </w:pPr>
    <w:rPr>
      <w:rFonts w:ascii="Arial" w:hAnsi="Arial"/>
      <w:sz w:val="28"/>
    </w:rPr>
  </w:style>
  <w:style w:type="paragraph" w:customStyle="1" w:styleId="Quotation">
    <w:name w:val="Quotation"/>
    <w:next w:val="Normal"/>
    <w:rsid w:val="00986F9E"/>
    <w:pPr>
      <w:spacing w:before="120" w:after="120"/>
      <w:ind w:left="720" w:right="720"/>
    </w:pPr>
    <w:rPr>
      <w:sz w:val="24"/>
    </w:rPr>
  </w:style>
  <w:style w:type="paragraph" w:customStyle="1" w:styleId="SecondLevel-DashList">
    <w:name w:val="Second Level - Dash List"/>
    <w:basedOn w:val="Normal"/>
    <w:rsid w:val="00986F9E"/>
    <w:pPr>
      <w:tabs>
        <w:tab w:val="num" w:pos="990"/>
      </w:tabs>
      <w:ind w:left="990" w:hanging="288"/>
    </w:pPr>
    <w:rPr>
      <w:rFonts w:eastAsia="Times New Roman"/>
      <w:szCs w:val="20"/>
    </w:rPr>
  </w:style>
  <w:style w:type="paragraph" w:customStyle="1" w:styleId="TableBullet">
    <w:name w:val="TableBullet"/>
    <w:link w:val="TableBulletChar"/>
    <w:rsid w:val="00986F9E"/>
    <w:pPr>
      <w:tabs>
        <w:tab w:val="left" w:pos="216"/>
        <w:tab w:val="num" w:pos="288"/>
      </w:tabs>
      <w:spacing w:before="20" w:after="20"/>
      <w:ind w:left="288" w:hanging="288"/>
    </w:pPr>
    <w:rPr>
      <w:rFonts w:ascii="Arial" w:hAnsi="Arial"/>
    </w:rPr>
  </w:style>
  <w:style w:type="paragraph" w:customStyle="1" w:styleId="TableBulletIndent">
    <w:name w:val="TableBullet_Indent"/>
    <w:rsid w:val="00986F9E"/>
    <w:pPr>
      <w:tabs>
        <w:tab w:val="left" w:pos="216"/>
        <w:tab w:val="num" w:pos="1080"/>
      </w:tabs>
      <w:spacing w:before="20" w:after="20"/>
      <w:ind w:left="1080" w:hanging="360"/>
    </w:pPr>
    <w:rPr>
      <w:rFonts w:ascii="Arial" w:hAnsi="Arial"/>
    </w:rPr>
  </w:style>
  <w:style w:type="paragraph" w:customStyle="1" w:styleId="TableTextSmaller">
    <w:name w:val="Table Text Smaller"/>
    <w:rsid w:val="00986F9E"/>
    <w:pPr>
      <w:spacing w:before="40" w:after="40"/>
    </w:pPr>
    <w:rPr>
      <w:rFonts w:ascii="Arial" w:hAnsi="Arial"/>
      <w:noProof/>
      <w:sz w:val="16"/>
    </w:rPr>
  </w:style>
  <w:style w:type="paragraph" w:customStyle="1" w:styleId="TableColumnHeading">
    <w:name w:val="TableColumnHeading"/>
    <w:next w:val="Normal"/>
    <w:rsid w:val="00986F9E"/>
    <w:pPr>
      <w:spacing w:before="60" w:after="60"/>
      <w:jc w:val="center"/>
    </w:pPr>
    <w:rPr>
      <w:rFonts w:ascii="Arial" w:hAnsi="Arial"/>
      <w:b/>
    </w:rPr>
  </w:style>
  <w:style w:type="paragraph" w:customStyle="1" w:styleId="TableDecimalNumber">
    <w:name w:val="TableDecimalNumber"/>
    <w:rsid w:val="00986F9E"/>
    <w:pPr>
      <w:tabs>
        <w:tab w:val="decimal" w:pos="1292"/>
      </w:tabs>
      <w:spacing w:before="40" w:after="40"/>
    </w:pPr>
    <w:rPr>
      <w:rFonts w:ascii="Arial" w:hAnsi="Arial"/>
      <w:noProof/>
    </w:rPr>
  </w:style>
  <w:style w:type="paragraph" w:customStyle="1" w:styleId="TableDivHead2">
    <w:name w:val="TableDivHead2"/>
    <w:next w:val="Normal"/>
    <w:rsid w:val="00986F9E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986F9E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Heading">
    <w:name w:val="TableHeading"/>
    <w:rsid w:val="00986F9E"/>
    <w:pPr>
      <w:spacing w:before="60" w:after="60"/>
      <w:jc w:val="center"/>
    </w:pPr>
    <w:rPr>
      <w:rFonts w:ascii="Arial" w:hAnsi="Arial"/>
      <w:b/>
      <w:color w:val="FFFFFF"/>
    </w:rPr>
  </w:style>
  <w:style w:type="paragraph" w:customStyle="1" w:styleId="TableSubHeading">
    <w:name w:val="TableSubHeading"/>
    <w:aliases w:val="tsh"/>
    <w:rsid w:val="00986F9E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0">
    <w:name w:val="TableText"/>
    <w:aliases w:val="tt"/>
    <w:rsid w:val="00986F9E"/>
    <w:pPr>
      <w:spacing w:before="40" w:after="40"/>
    </w:pPr>
    <w:rPr>
      <w:rFonts w:ascii="Arial" w:hAnsi="Arial"/>
    </w:rPr>
  </w:style>
  <w:style w:type="paragraph" w:customStyle="1" w:styleId="TableVerticleHeading">
    <w:name w:val="TableVerticleHeading"/>
    <w:aliases w:val="tvh"/>
    <w:rsid w:val="00986F9E"/>
    <w:pPr>
      <w:widowControl w:val="0"/>
      <w:jc w:val="center"/>
    </w:pPr>
    <w:rPr>
      <w:rFonts w:ascii="Arial" w:hAnsi="Arial"/>
      <w:b/>
    </w:rPr>
  </w:style>
  <w:style w:type="paragraph" w:customStyle="1" w:styleId="VersionNumber">
    <w:name w:val="Version Number"/>
    <w:rsid w:val="00986F9E"/>
    <w:pPr>
      <w:spacing w:after="200"/>
      <w:jc w:val="right"/>
    </w:pPr>
    <w:rPr>
      <w:rFonts w:ascii="Arial" w:hAnsi="Arial"/>
      <w:sz w:val="28"/>
    </w:rPr>
  </w:style>
  <w:style w:type="paragraph" w:customStyle="1" w:styleId="UnnumberedHeading">
    <w:name w:val="Unnumbered Heading"/>
    <w:next w:val="Normal"/>
    <w:rsid w:val="00986F9E"/>
    <w:pPr>
      <w:spacing w:before="120" w:after="12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umberedList"/>
    <w:rsid w:val="00986F9E"/>
    <w:pPr>
      <w:tabs>
        <w:tab w:val="clear" w:pos="360"/>
        <w:tab w:val="num" w:pos="504"/>
        <w:tab w:val="left" w:pos="900"/>
      </w:tabs>
      <w:ind w:left="504" w:hanging="504"/>
    </w:pPr>
  </w:style>
  <w:style w:type="paragraph" w:styleId="Index1">
    <w:name w:val="index 1"/>
    <w:basedOn w:val="Normal"/>
    <w:next w:val="Normal"/>
    <w:semiHidden/>
    <w:rsid w:val="00986F9E"/>
    <w:pPr>
      <w:spacing w:before="120"/>
      <w:ind w:left="240" w:hanging="240"/>
    </w:pPr>
    <w:rPr>
      <w:rFonts w:eastAsia="Times New Roman"/>
      <w:szCs w:val="20"/>
    </w:rPr>
  </w:style>
  <w:style w:type="paragraph" w:customStyle="1" w:styleId="Disclaimer">
    <w:name w:val="Disclaimer"/>
    <w:rsid w:val="00986F9E"/>
    <w:pPr>
      <w:spacing w:before="60" w:after="60"/>
      <w:jc w:val="right"/>
    </w:pPr>
    <w:rPr>
      <w:rFonts w:ascii="Arial" w:hAnsi="Arial"/>
      <w:noProof/>
    </w:rPr>
  </w:style>
  <w:style w:type="paragraph" w:customStyle="1" w:styleId="LineSpacer">
    <w:name w:val="Line Spacer"/>
    <w:rsid w:val="00986F9E"/>
    <w:rPr>
      <w:noProof/>
      <w:sz w:val="24"/>
    </w:rPr>
  </w:style>
  <w:style w:type="paragraph" w:styleId="Index2">
    <w:name w:val="index 2"/>
    <w:basedOn w:val="Normal"/>
    <w:next w:val="Normal"/>
    <w:semiHidden/>
    <w:rsid w:val="00986F9E"/>
    <w:pPr>
      <w:spacing w:before="120"/>
      <w:ind w:left="480" w:hanging="240"/>
    </w:pPr>
    <w:rPr>
      <w:rFonts w:eastAsia="Times New Roman"/>
      <w:szCs w:val="20"/>
    </w:rPr>
  </w:style>
  <w:style w:type="paragraph" w:customStyle="1" w:styleId="Draft1">
    <w:name w:val="Draft1"/>
    <w:basedOn w:val="Normal"/>
    <w:rsid w:val="00986F9E"/>
    <w:pPr>
      <w:spacing w:before="600" w:after="200"/>
      <w:jc w:val="right"/>
    </w:pPr>
    <w:rPr>
      <w:rFonts w:ascii="Arial" w:eastAsia="Times New Roman" w:hAnsi="Arial"/>
      <w:b/>
      <w:szCs w:val="20"/>
    </w:rPr>
  </w:style>
  <w:style w:type="paragraph" w:styleId="Index9">
    <w:name w:val="index 9"/>
    <w:basedOn w:val="Normal"/>
    <w:next w:val="Normal"/>
    <w:semiHidden/>
    <w:rsid w:val="00986F9E"/>
    <w:pPr>
      <w:spacing w:before="120"/>
      <w:ind w:left="2160" w:hanging="240"/>
    </w:pPr>
    <w:rPr>
      <w:rFonts w:eastAsia="Times New Roman"/>
      <w:szCs w:val="20"/>
    </w:rPr>
  </w:style>
  <w:style w:type="paragraph" w:styleId="Index8">
    <w:name w:val="index 8"/>
    <w:basedOn w:val="Normal"/>
    <w:next w:val="Normal"/>
    <w:semiHidden/>
    <w:rsid w:val="00986F9E"/>
    <w:pPr>
      <w:spacing w:before="120"/>
      <w:ind w:left="1920" w:hanging="240"/>
    </w:pPr>
    <w:rPr>
      <w:rFonts w:eastAsia="Times New Roman"/>
      <w:szCs w:val="20"/>
    </w:rPr>
  </w:style>
  <w:style w:type="paragraph" w:styleId="Index7">
    <w:name w:val="index 7"/>
    <w:basedOn w:val="Normal"/>
    <w:next w:val="Normal"/>
    <w:semiHidden/>
    <w:rsid w:val="00986F9E"/>
    <w:pPr>
      <w:spacing w:before="120"/>
      <w:ind w:left="1680" w:hanging="240"/>
    </w:pPr>
    <w:rPr>
      <w:rFonts w:eastAsia="Times New Roman"/>
      <w:szCs w:val="20"/>
    </w:rPr>
  </w:style>
  <w:style w:type="paragraph" w:styleId="Index6">
    <w:name w:val="index 6"/>
    <w:basedOn w:val="Normal"/>
    <w:next w:val="Normal"/>
    <w:semiHidden/>
    <w:rsid w:val="00986F9E"/>
    <w:pPr>
      <w:spacing w:before="120"/>
      <w:ind w:left="1440" w:hanging="240"/>
    </w:pPr>
    <w:rPr>
      <w:rFonts w:eastAsia="Times New Roman"/>
      <w:szCs w:val="20"/>
    </w:rPr>
  </w:style>
  <w:style w:type="paragraph" w:styleId="Index5">
    <w:name w:val="index 5"/>
    <w:basedOn w:val="Normal"/>
    <w:next w:val="Normal"/>
    <w:semiHidden/>
    <w:rsid w:val="00986F9E"/>
    <w:pPr>
      <w:spacing w:before="120"/>
      <w:ind w:left="1200" w:hanging="240"/>
    </w:pPr>
    <w:rPr>
      <w:rFonts w:eastAsia="Times New Roman"/>
      <w:szCs w:val="20"/>
    </w:rPr>
  </w:style>
  <w:style w:type="paragraph" w:styleId="Index4">
    <w:name w:val="index 4"/>
    <w:basedOn w:val="Normal"/>
    <w:next w:val="Normal"/>
    <w:semiHidden/>
    <w:rsid w:val="00986F9E"/>
    <w:pPr>
      <w:spacing w:before="120"/>
      <w:ind w:left="960" w:hanging="240"/>
    </w:pPr>
    <w:rPr>
      <w:rFonts w:eastAsia="Times New Roman"/>
      <w:szCs w:val="20"/>
    </w:rPr>
  </w:style>
  <w:style w:type="paragraph" w:styleId="Index3">
    <w:name w:val="index 3"/>
    <w:basedOn w:val="Normal"/>
    <w:next w:val="Normal"/>
    <w:semiHidden/>
    <w:rsid w:val="00986F9E"/>
    <w:pPr>
      <w:spacing w:before="120"/>
      <w:ind w:left="720" w:hanging="240"/>
    </w:pPr>
    <w:rPr>
      <w:rFonts w:eastAsia="Times New Roman"/>
      <w:szCs w:val="20"/>
    </w:rPr>
  </w:style>
  <w:style w:type="paragraph" w:styleId="DocumentMap">
    <w:name w:val="Document Map"/>
    <w:basedOn w:val="Normal"/>
    <w:link w:val="DocumentMapChar"/>
    <w:semiHidden/>
    <w:rsid w:val="00986F9E"/>
    <w:pPr>
      <w:shd w:val="clear" w:color="auto" w:fill="000080"/>
    </w:pPr>
    <w:rPr>
      <w:rFonts w:ascii="Tahoma" w:eastAsia="Times New Roman" w:hAnsi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86F9E"/>
    <w:rPr>
      <w:rFonts w:ascii="Tahoma" w:hAnsi="Tahoma"/>
      <w:sz w:val="24"/>
      <w:shd w:val="clear" w:color="auto" w:fill="000080"/>
    </w:rPr>
  </w:style>
  <w:style w:type="character" w:customStyle="1" w:styleId="TableBulletChar">
    <w:name w:val="TableBullet Char"/>
    <w:link w:val="TableBullet"/>
    <w:rsid w:val="00986F9E"/>
    <w:rPr>
      <w:rFonts w:ascii="Arial" w:hAnsi="Arial"/>
    </w:rPr>
  </w:style>
  <w:style w:type="character" w:customStyle="1" w:styleId="Heading3Char1">
    <w:name w:val="Heading 3 Char1"/>
    <w:aliases w:val="Heading 3 Char Char,Section Char"/>
    <w:rsid w:val="00986F9E"/>
    <w:rPr>
      <w:rFonts w:ascii="Arial Narrow" w:hAnsi="Arial Narrow"/>
      <w:b/>
      <w:sz w:val="28"/>
    </w:rPr>
  </w:style>
  <w:style w:type="character" w:customStyle="1" w:styleId="BodyTextChar">
    <w:name w:val="Body Text Char"/>
    <w:aliases w:val="Body Text Char1 Char Char1"/>
    <w:basedOn w:val="DefaultParagraphFont"/>
    <w:link w:val="BodyText"/>
    <w:uiPriority w:val="99"/>
    <w:rsid w:val="00986F9E"/>
    <w:rPr>
      <w:rFonts w:eastAsia="Lucida Sans Unicode"/>
      <w:color w:val="000000"/>
      <w:kern w:val="1"/>
      <w:sz w:val="24"/>
      <w:szCs w:val="24"/>
    </w:rPr>
  </w:style>
  <w:style w:type="character" w:customStyle="1" w:styleId="Char">
    <w:name w:val="Char"/>
    <w:rsid w:val="00986F9E"/>
    <w:rPr>
      <w:sz w:val="24"/>
      <w:lang w:val="en-US" w:eastAsia="en-US" w:bidi="ar-SA"/>
    </w:rPr>
  </w:style>
  <w:style w:type="paragraph" w:customStyle="1" w:styleId="Body1">
    <w:name w:val="Body1"/>
    <w:basedOn w:val="Normal"/>
    <w:link w:val="Body1Char"/>
    <w:rsid w:val="00986F9E"/>
    <w:pPr>
      <w:ind w:left="288"/>
    </w:pPr>
    <w:rPr>
      <w:rFonts w:eastAsia="Times New Roman"/>
    </w:rPr>
  </w:style>
  <w:style w:type="character" w:customStyle="1" w:styleId="Body1Char">
    <w:name w:val="Body1 Char"/>
    <w:link w:val="Body1"/>
    <w:rsid w:val="00986F9E"/>
    <w:rPr>
      <w:sz w:val="24"/>
      <w:szCs w:val="24"/>
    </w:rPr>
  </w:style>
  <w:style w:type="paragraph" w:customStyle="1" w:styleId="CoverTitle">
    <w:name w:val="Cover Title"/>
    <w:rsid w:val="00986F9E"/>
    <w:pPr>
      <w:framePr w:w="9360" w:h="2923" w:hSpace="187" w:vSpace="187" w:wrap="around" w:vAnchor="text" w:hAnchor="page" w:x="1441" w:y="2161"/>
      <w:pBdr>
        <w:top w:val="single" w:sz="18" w:space="10" w:color="auto" w:shadow="1"/>
        <w:left w:val="single" w:sz="18" w:space="10" w:color="auto" w:shadow="1"/>
        <w:bottom w:val="single" w:sz="18" w:space="10" w:color="auto" w:shadow="1"/>
        <w:right w:val="single" w:sz="18" w:space="10" w:color="auto" w:shadow="1"/>
      </w:pBdr>
      <w:spacing w:before="120" w:after="120"/>
      <w:jc w:val="right"/>
    </w:pPr>
    <w:rPr>
      <w:rFonts w:ascii="Arial" w:hAnsi="Arial"/>
      <w:i/>
      <w:noProof/>
      <w:sz w:val="36"/>
    </w:rPr>
  </w:style>
  <w:style w:type="paragraph" w:customStyle="1" w:styleId="Bullet1">
    <w:name w:val="Bullet1"/>
    <w:basedOn w:val="Normal"/>
    <w:rsid w:val="00986F9E"/>
    <w:pPr>
      <w:tabs>
        <w:tab w:val="num" w:pos="360"/>
      </w:tabs>
      <w:spacing w:before="120"/>
      <w:ind w:left="360" w:hanging="36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986F9E"/>
  </w:style>
  <w:style w:type="paragraph" w:customStyle="1" w:styleId="TableHeading0">
    <w:name w:val="Table Heading"/>
    <w:basedOn w:val="Normal"/>
    <w:rsid w:val="00986F9E"/>
    <w:pPr>
      <w:keepNext/>
      <w:spacing w:before="60"/>
    </w:pPr>
    <w:rPr>
      <w:rFonts w:ascii="Arial" w:eastAsia="Times New Roman" w:hAnsi="Arial" w:cs="Arial"/>
      <w:b/>
      <w:bCs/>
      <w:sz w:val="20"/>
      <w:szCs w:val="20"/>
    </w:rPr>
  </w:style>
  <w:style w:type="table" w:styleId="TableGrid1">
    <w:name w:val="Table Grid 1"/>
    <w:basedOn w:val="TableNormal"/>
    <w:rsid w:val="00986F9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lastRow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link w:val="BodyText3Char"/>
    <w:rsid w:val="00986F9E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986F9E"/>
    <w:rPr>
      <w:rFonts w:ascii="Arial" w:hAnsi="Arial" w:cs="Arial"/>
      <w:sz w:val="22"/>
      <w:szCs w:val="22"/>
    </w:rPr>
  </w:style>
  <w:style w:type="character" w:customStyle="1" w:styleId="Footer2Char">
    <w:name w:val="Footer2 Char"/>
    <w:aliases w:val="f2 Char"/>
    <w:link w:val="Footer2"/>
    <w:rsid w:val="00986F9E"/>
    <w:rPr>
      <w:rFonts w:ascii="Arial Narrow" w:hAnsi="Arial Narrow"/>
      <w:b/>
    </w:rPr>
  </w:style>
  <w:style w:type="paragraph" w:customStyle="1" w:styleId="TitlePage">
    <w:name w:val="TitlePage"/>
    <w:basedOn w:val="Normal"/>
    <w:rsid w:val="00986F9E"/>
    <w:pPr>
      <w:jc w:val="center"/>
    </w:pPr>
    <w:rPr>
      <w:rFonts w:eastAsia="Times New Roman"/>
      <w:szCs w:val="20"/>
    </w:rPr>
  </w:style>
  <w:style w:type="paragraph" w:customStyle="1" w:styleId="body">
    <w:name w:val="body"/>
    <w:basedOn w:val="Normal"/>
    <w:rsid w:val="00986F9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aptionFigure">
    <w:name w:val="Caption Figure"/>
    <w:basedOn w:val="Normal"/>
    <w:next w:val="Normal"/>
    <w:rsid w:val="00986F9E"/>
    <w:pPr>
      <w:spacing w:before="120"/>
      <w:jc w:val="center"/>
    </w:pPr>
    <w:rPr>
      <w:rFonts w:eastAsia="Times New Roman"/>
      <w:b/>
      <w:szCs w:val="20"/>
    </w:rPr>
  </w:style>
  <w:style w:type="paragraph" w:customStyle="1" w:styleId="BulletStyle">
    <w:name w:val="Bullet Style"/>
    <w:basedOn w:val="Normal"/>
    <w:rsid w:val="00986F9E"/>
    <w:pPr>
      <w:tabs>
        <w:tab w:val="num" w:pos="720"/>
      </w:tabs>
      <w:spacing w:before="120"/>
      <w:ind w:left="720" w:hanging="360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rsid w:val="00986F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6F9E"/>
    <w:rPr>
      <w:rFonts w:ascii="Calibri" w:hAnsi="Calibri"/>
      <w:sz w:val="22"/>
      <w:szCs w:val="22"/>
    </w:rPr>
  </w:style>
  <w:style w:type="character" w:styleId="Emphasis">
    <w:name w:val="Emphasis"/>
    <w:rsid w:val="00986F9E"/>
    <w:rPr>
      <w:i/>
      <w:iCs/>
    </w:rPr>
  </w:style>
  <w:style w:type="paragraph" w:customStyle="1" w:styleId="BodyText1">
    <w:name w:val="Body Text1"/>
    <w:rsid w:val="00986F9E"/>
    <w:pPr>
      <w:spacing w:after="120" w:line="360" w:lineRule="auto"/>
    </w:pPr>
    <w:rPr>
      <w:color w:val="4D4D4D"/>
      <w:sz w:val="22"/>
    </w:rPr>
  </w:style>
  <w:style w:type="paragraph" w:customStyle="1" w:styleId="subheadline">
    <w:name w:val="sub headline"/>
    <w:rsid w:val="00986F9E"/>
    <w:rPr>
      <w:b/>
      <w:sz w:val="22"/>
    </w:rPr>
  </w:style>
  <w:style w:type="table" w:customStyle="1" w:styleId="TableGrid10">
    <w:name w:val="Table Grid1"/>
    <w:basedOn w:val="TableNormal"/>
    <w:next w:val="TableGrid"/>
    <w:rsid w:val="00986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EndnoteText">
    <w:name w:val="endnote text"/>
    <w:basedOn w:val="Normal"/>
    <w:link w:val="EndnoteTextChar"/>
    <w:rsid w:val="00986F9E"/>
    <w:pPr>
      <w:spacing w:before="120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86F9E"/>
  </w:style>
  <w:style w:type="character" w:styleId="EndnoteReference">
    <w:name w:val="endnote reference"/>
    <w:rsid w:val="00986F9E"/>
    <w:rPr>
      <w:vertAlign w:val="superscript"/>
    </w:rPr>
  </w:style>
  <w:style w:type="character" w:customStyle="1" w:styleId="BodyTextChar1">
    <w:name w:val="Body Text Char1"/>
    <w:aliases w:val="Body Text Char Char,Body Text Char1 Char Char"/>
    <w:uiPriority w:val="99"/>
    <w:semiHidden/>
    <w:rsid w:val="00986F9E"/>
    <w:rPr>
      <w:sz w:val="24"/>
    </w:rPr>
  </w:style>
  <w:style w:type="paragraph" w:customStyle="1" w:styleId="Note">
    <w:name w:val="Note"/>
    <w:aliases w:val="n"/>
    <w:basedOn w:val="Normal"/>
    <w:rsid w:val="000B2584"/>
    <w:pPr>
      <w:pBdr>
        <w:top w:val="single" w:sz="6" w:space="2" w:color="auto"/>
        <w:bottom w:val="single" w:sz="6" w:space="2" w:color="auto"/>
      </w:pBdr>
      <w:spacing w:before="120" w:line="240" w:lineRule="atLeast"/>
      <w:ind w:left="720" w:right="720"/>
      <w:jc w:val="both"/>
    </w:pPr>
    <w:rPr>
      <w:rFonts w:ascii="Times" w:eastAsia="Times New Roman" w:hAnsi="Times"/>
      <w:color w:val="0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225F"/>
    <w:rPr>
      <w:color w:val="808080"/>
    </w:rPr>
  </w:style>
  <w:style w:type="paragraph" w:customStyle="1" w:styleId="TableHeader">
    <w:name w:val="Table Header"/>
    <w:basedOn w:val="TableText"/>
    <w:rsid w:val="003205AA"/>
    <w:pPr>
      <w:keepNext/>
      <w:overflowPunct/>
      <w:autoSpaceDE/>
      <w:autoSpaceDN/>
      <w:adjustRightInd/>
      <w:textAlignment w:val="auto"/>
    </w:pPr>
    <w:rPr>
      <w:rFonts w:ascii="Calibri" w:eastAsia="Lucida Sans Unicode" w:hAnsi="Calibri" w:cs="Times New Roman"/>
      <w:b/>
      <w:spacing w:val="0"/>
      <w:sz w:val="20"/>
    </w:rPr>
  </w:style>
  <w:style w:type="character" w:customStyle="1" w:styleId="apple-converted-space">
    <w:name w:val="apple-converted-space"/>
    <w:basedOn w:val="DefaultParagraphFont"/>
    <w:rsid w:val="00AD07C4"/>
  </w:style>
  <w:style w:type="paragraph" w:customStyle="1" w:styleId="GSATitle">
    <w:name w:val="GSA Title"/>
    <w:basedOn w:val="Normal"/>
    <w:link w:val="GSATitleChar"/>
    <w:autoRedefine/>
    <w:rsid w:val="007B7BE4"/>
    <w:pPr>
      <w:pBdr>
        <w:top w:val="single" w:sz="8" w:space="3" w:color="4F81BD" w:themeColor="accent1"/>
      </w:pBdr>
      <w:spacing w:before="300" w:after="0"/>
      <w:jc w:val="center"/>
    </w:pPr>
    <w:rPr>
      <w:rFonts w:cstheme="majorBidi"/>
      <w:color w:val="002060"/>
      <w:spacing w:val="5"/>
      <w:sz w:val="36"/>
    </w:rPr>
  </w:style>
  <w:style w:type="character" w:customStyle="1" w:styleId="GSATitleChar">
    <w:name w:val="GSA Title Char"/>
    <w:basedOn w:val="DefaultParagraphFont"/>
    <w:link w:val="GSATitle"/>
    <w:rsid w:val="007B7BE4"/>
    <w:rPr>
      <w:rFonts w:eastAsia="Lucida Sans Unicode" w:cstheme="majorBidi"/>
      <w:color w:val="002060"/>
      <w:spacing w:val="5"/>
      <w:kern w:val="1"/>
      <w:sz w:val="36"/>
      <w:szCs w:val="24"/>
    </w:rPr>
  </w:style>
  <w:style w:type="paragraph" w:customStyle="1" w:styleId="GSATitle-YESforTOC">
    <w:name w:val="GSA Title-YES for TOC"/>
    <w:next w:val="Normal"/>
    <w:link w:val="GSATitle-YESforTOCChar"/>
    <w:qFormat/>
    <w:rsid w:val="007B7BE4"/>
    <w:pPr>
      <w:pBdr>
        <w:bottom w:val="single" w:sz="4" w:space="1" w:color="4F81BD" w:themeColor="accent1"/>
      </w:pBdr>
      <w:spacing w:after="240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Version">
    <w:name w:val="GSA Version"/>
    <w:next w:val="Normal"/>
    <w:link w:val="GSAVersionChar"/>
    <w:qFormat/>
    <w:rsid w:val="007B7BE4"/>
    <w:pPr>
      <w:spacing w:after="160" w:line="259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VersionChar">
    <w:name w:val="GSA Version Char"/>
    <w:basedOn w:val="DefaultParagraphFont"/>
    <w:link w:val="GSAVersion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A0018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0189"/>
    <w:rPr>
      <w:rFonts w:eastAsiaTheme="minorEastAsia" w:cstheme="minorBidi"/>
      <w:sz w:val="24"/>
      <w:szCs w:val="22"/>
      <w:lang w:eastAsia="zh-TW"/>
    </w:rPr>
  </w:style>
  <w:style w:type="character" w:styleId="SubtleEmphasis">
    <w:name w:val="Subtle Emphasis"/>
    <w:basedOn w:val="DefaultParagraphFont"/>
    <w:uiPriority w:val="19"/>
    <w:rsid w:val="00A00189"/>
    <w:rPr>
      <w:i/>
      <w:iCs/>
      <w:color w:val="404040" w:themeColor="text1" w:themeTint="BF"/>
    </w:rPr>
  </w:style>
  <w:style w:type="paragraph" w:customStyle="1" w:styleId="GSASection">
    <w:name w:val="GSA Section"/>
    <w:basedOn w:val="Heading1"/>
    <w:next w:val="GSASubsection"/>
    <w:link w:val="GSASectionChar"/>
    <w:qFormat/>
    <w:rsid w:val="007B7BE4"/>
    <w:pPr>
      <w:numPr>
        <w:numId w:val="318"/>
      </w:numPr>
      <w:ind w:left="0" w:firstLine="0"/>
    </w:pPr>
  </w:style>
  <w:style w:type="character" w:customStyle="1" w:styleId="GSASectionChar">
    <w:name w:val="GSA Section Char"/>
    <w:basedOn w:val="Heading1Char"/>
    <w:link w:val="GSASection"/>
    <w:rsid w:val="007B7BE4"/>
    <w:rPr>
      <w:rFonts w:eastAsiaTheme="majorEastAsia" w:cstheme="majorBidi"/>
      <w:b/>
      <w:caps/>
      <w:color w:val="002060"/>
      <w:kern w:val="1"/>
      <w:sz w:val="32"/>
      <w:szCs w:val="32"/>
    </w:rPr>
  </w:style>
  <w:style w:type="paragraph" w:customStyle="1" w:styleId="Normal1">
    <w:name w:val="Normal1"/>
    <w:rsid w:val="00A001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GSAHeader1">
    <w:name w:val="GSA Header 1"/>
    <w:basedOn w:val="Normal"/>
    <w:link w:val="GSAHeader1Char"/>
    <w:qFormat/>
    <w:rsid w:val="007B7BE4"/>
    <w:pPr>
      <w:tabs>
        <w:tab w:val="center" w:pos="4680"/>
        <w:tab w:val="right" w:pos="9360"/>
      </w:tabs>
      <w:spacing w:after="0"/>
    </w:pPr>
    <w:rPr>
      <w:i/>
      <w:iCs/>
    </w:rPr>
  </w:style>
  <w:style w:type="character" w:customStyle="1" w:styleId="GSAHeader1Char">
    <w:name w:val="GSA Header 1 Char"/>
    <w:basedOn w:val="DefaultParagraphFont"/>
    <w:link w:val="GSAHeader1"/>
    <w:rsid w:val="007B7BE4"/>
    <w:rPr>
      <w:rFonts w:eastAsia="Lucida Sans Unicode"/>
      <w:i/>
      <w:iCs/>
      <w:color w:val="000000"/>
      <w:kern w:val="1"/>
      <w:sz w:val="24"/>
      <w:szCs w:val="24"/>
    </w:rPr>
  </w:style>
  <w:style w:type="paragraph" w:customStyle="1" w:styleId="GSATitle-NotforTOC">
    <w:name w:val="GSA Title-Not for TOC"/>
    <w:basedOn w:val="GSATitle-YESforTOC"/>
    <w:link w:val="GSATitle-NotforTOCChar"/>
    <w:qFormat/>
    <w:rsid w:val="007B7BE4"/>
  </w:style>
  <w:style w:type="character" w:customStyle="1" w:styleId="GSATitle-YESforTOCChar">
    <w:name w:val="GSA Title-YES for TOC Char"/>
    <w:basedOn w:val="DefaultParagraphFont"/>
    <w:link w:val="GSATitle-YES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character" w:customStyle="1" w:styleId="GSATitle-NotforTOCChar">
    <w:name w:val="GSA Title-Not for TOC Char"/>
    <w:basedOn w:val="GSATitle-YESforTOCChar"/>
    <w:link w:val="GSATitle-NotforTOC"/>
    <w:rsid w:val="007B7BE4"/>
    <w:rPr>
      <w:rFonts w:eastAsiaTheme="majorEastAsia" w:cstheme="majorBidi"/>
      <w:color w:val="002060"/>
      <w:spacing w:val="5"/>
      <w:kern w:val="28"/>
      <w:sz w:val="40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7B7BE4"/>
    <w:pPr>
      <w:spacing w:before="120" w:after="200"/>
      <w:jc w:val="center"/>
    </w:pPr>
    <w:rPr>
      <w:b/>
      <w:i/>
      <w:iCs/>
      <w:color w:val="1F497D" w:themeColor="text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7B7BE4"/>
  </w:style>
  <w:style w:type="character" w:customStyle="1" w:styleId="CaptionChar">
    <w:name w:val="Caption Char"/>
    <w:basedOn w:val="DefaultParagraphFont"/>
    <w:link w:val="Caption"/>
    <w:uiPriority w:val="35"/>
    <w:rsid w:val="00A00189"/>
    <w:rPr>
      <w:rFonts w:eastAsiaTheme="minorEastAsia" w:cstheme="minorBidi"/>
      <w:i/>
      <w:iCs/>
      <w:color w:val="1F497D" w:themeColor="text2"/>
      <w:sz w:val="18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7B7BE4"/>
    <w:rPr>
      <w:rFonts w:eastAsia="Lucida Sans Unicode"/>
      <w:b/>
      <w:i/>
      <w:iCs/>
      <w:color w:val="1F497D" w:themeColor="text2"/>
      <w:kern w:val="1"/>
      <w:sz w:val="18"/>
      <w:szCs w:val="18"/>
    </w:rPr>
  </w:style>
  <w:style w:type="paragraph" w:customStyle="1" w:styleId="Default">
    <w:name w:val="Default"/>
    <w:rsid w:val="007B7B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9ptTNR2ndindent">
    <w:name w:val="9 pt. TNR 2nd # indent"/>
    <w:basedOn w:val="Normal"/>
    <w:rsid w:val="00B9725A"/>
    <w:pPr>
      <w:spacing w:before="120" w:after="0"/>
      <w:ind w:left="1368" w:hanging="288"/>
    </w:pPr>
    <w:rPr>
      <w:rFonts w:eastAsia="Times New Roman"/>
      <w:sz w:val="18"/>
      <w:lang w:eastAsia="ar-SA"/>
    </w:rPr>
  </w:style>
  <w:style w:type="paragraph" w:customStyle="1" w:styleId="GSASubsection1">
    <w:name w:val="GSA Subsection 1"/>
    <w:basedOn w:val="Heading1"/>
    <w:next w:val="Normal"/>
    <w:link w:val="GSASubsection1Char"/>
    <w:qFormat/>
    <w:rsid w:val="007B7BE4"/>
    <w:pPr>
      <w:ind w:firstLine="360"/>
    </w:pPr>
    <w:rPr>
      <w:sz w:val="28"/>
    </w:rPr>
  </w:style>
  <w:style w:type="character" w:customStyle="1" w:styleId="GSASubsection1Char">
    <w:name w:val="GSA Subsection 1 Char"/>
    <w:basedOn w:val="Heading1Char"/>
    <w:link w:val="GSASubsection1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Parameter">
    <w:name w:val="GSA Parameter"/>
    <w:basedOn w:val="Normal"/>
    <w:link w:val="GSAParameterChar"/>
    <w:autoRedefine/>
    <w:qFormat/>
    <w:rsid w:val="007B7BE4"/>
    <w:pPr>
      <w:overflowPunct w:val="0"/>
      <w:autoSpaceDE w:val="0"/>
      <w:autoSpaceDN w:val="0"/>
      <w:adjustRightInd w:val="0"/>
      <w:textAlignment w:val="baseline"/>
    </w:pPr>
    <w:rPr>
      <w:spacing w:val="-5"/>
      <w:sz w:val="20"/>
    </w:rPr>
  </w:style>
  <w:style w:type="paragraph" w:customStyle="1" w:styleId="GSAControlFamily">
    <w:name w:val="GSA Control Family"/>
    <w:basedOn w:val="GSASubsection1"/>
    <w:link w:val="GSAControlFamilyChar"/>
    <w:autoRedefine/>
    <w:qFormat/>
    <w:rsid w:val="007B7BE4"/>
    <w:pPr>
      <w:ind w:firstLine="0"/>
    </w:pPr>
  </w:style>
  <w:style w:type="paragraph" w:customStyle="1" w:styleId="GSAsubsection21">
    <w:name w:val="GSA subsection 2"/>
    <w:basedOn w:val="GSASubsection1"/>
    <w:next w:val="Normal"/>
    <w:link w:val="GSAsubsection2Char"/>
    <w:qFormat/>
    <w:rsid w:val="007B7BE4"/>
    <w:pPr>
      <w:ind w:left="792" w:hanging="72"/>
    </w:pPr>
    <w:rPr>
      <w:sz w:val="24"/>
    </w:rPr>
  </w:style>
  <w:style w:type="paragraph" w:customStyle="1" w:styleId="GSASubsection30">
    <w:name w:val="GSA Subsection 3"/>
    <w:basedOn w:val="GSAsubsection21"/>
    <w:next w:val="Normal"/>
    <w:link w:val="GSASubsection3Char"/>
    <w:qFormat/>
    <w:rsid w:val="007B7BE4"/>
    <w:pPr>
      <w:ind w:left="1152"/>
    </w:pPr>
  </w:style>
  <w:style w:type="character" w:customStyle="1" w:styleId="GSAsubsection2Char">
    <w:name w:val="GSA subsection 2 Char"/>
    <w:basedOn w:val="GSASubsection1Char"/>
    <w:link w:val="GSAsubsection21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0">
    <w:name w:val="GSA Subsection 4"/>
    <w:basedOn w:val="GSASubsection30"/>
    <w:link w:val="GSASubsection4Char"/>
    <w:qFormat/>
    <w:rsid w:val="007B7BE4"/>
    <w:pPr>
      <w:ind w:left="1512"/>
    </w:pPr>
  </w:style>
  <w:style w:type="character" w:customStyle="1" w:styleId="GSASubsection3Char">
    <w:name w:val="GSA Subsection 3 Char"/>
    <w:basedOn w:val="GSAsubsection2Char"/>
    <w:link w:val="GSASubsection3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">
    <w:name w:val="GSA Subsection 4 Char"/>
    <w:basedOn w:val="GSASubsection3Char"/>
    <w:link w:val="GSASubsection4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Guidance">
    <w:name w:val="GSA Guidance"/>
    <w:basedOn w:val="Normal"/>
    <w:next w:val="Normal"/>
    <w:link w:val="GSAGuidanceChar"/>
    <w:qFormat/>
    <w:rsid w:val="007B7BE4"/>
    <w:pPr>
      <w:autoSpaceDE w:val="0"/>
      <w:autoSpaceDN w:val="0"/>
      <w:adjustRightInd w:val="0"/>
      <w:ind w:left="1411"/>
    </w:pPr>
  </w:style>
  <w:style w:type="character" w:customStyle="1" w:styleId="GSAControlFamilyChar">
    <w:name w:val="GSA Control Family Char"/>
    <w:basedOn w:val="GSASubsection1Char"/>
    <w:link w:val="GSAControlFamily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character" w:customStyle="1" w:styleId="GSAGuidanceChar">
    <w:name w:val="GSA Guidance Char"/>
    <w:basedOn w:val="DefaultParagraphFont"/>
    <w:link w:val="GSAGuidance"/>
    <w:rsid w:val="007B7BE4"/>
    <w:rPr>
      <w:rFonts w:eastAsia="Lucida Sans Unicode"/>
      <w:color w:val="000000"/>
      <w:kern w:val="1"/>
      <w:sz w:val="24"/>
      <w:szCs w:val="24"/>
    </w:rPr>
  </w:style>
  <w:style w:type="paragraph" w:customStyle="1" w:styleId="GSABaseControl">
    <w:name w:val="GSA Base Control"/>
    <w:basedOn w:val="GSAsubsection21"/>
    <w:link w:val="GSABaseControlChar"/>
    <w:autoRedefine/>
    <w:qFormat/>
    <w:rsid w:val="007B7BE4"/>
    <w:pPr>
      <w:ind w:left="0" w:firstLine="0"/>
    </w:pPr>
  </w:style>
  <w:style w:type="character" w:customStyle="1" w:styleId="GSABaseControlChar">
    <w:name w:val="GSA Base Control Char"/>
    <w:basedOn w:val="GSAsubsection2Char"/>
    <w:link w:val="GSABaseControl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Enhancement">
    <w:name w:val="GSA Enhancement"/>
    <w:basedOn w:val="GSASubsection30"/>
    <w:next w:val="Normal"/>
    <w:link w:val="GSAEnhancementChar"/>
    <w:autoRedefine/>
    <w:qFormat/>
    <w:rsid w:val="007B7BE4"/>
    <w:pPr>
      <w:ind w:left="0" w:firstLine="0"/>
    </w:pPr>
  </w:style>
  <w:style w:type="character" w:customStyle="1" w:styleId="GSAEnhancementChar">
    <w:name w:val="GSA Enhancement Char"/>
    <w:basedOn w:val="GSASubsection3Char"/>
    <w:link w:val="GSAEnhancement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ParameterChar">
    <w:name w:val="GSA Parameter Char"/>
    <w:basedOn w:val="DefaultParagraphFont"/>
    <w:link w:val="GSAParameter"/>
    <w:rsid w:val="007B7BE4"/>
    <w:rPr>
      <w:rFonts w:eastAsia="Lucida Sans Unicode"/>
      <w:color w:val="000000"/>
      <w:spacing w:val="-5"/>
      <w:kern w:val="1"/>
      <w:szCs w:val="24"/>
    </w:rPr>
  </w:style>
  <w:style w:type="paragraph" w:customStyle="1" w:styleId="GSASubsection">
    <w:name w:val="GSA Subsection"/>
    <w:basedOn w:val="Heading1"/>
    <w:next w:val="Normal"/>
    <w:link w:val="GSASubsectionChar"/>
    <w:qFormat/>
    <w:rsid w:val="007B7BE4"/>
    <w:pPr>
      <w:numPr>
        <w:ilvl w:val="1"/>
        <w:numId w:val="318"/>
      </w:numPr>
    </w:pPr>
    <w:rPr>
      <w:sz w:val="28"/>
    </w:rPr>
  </w:style>
  <w:style w:type="character" w:customStyle="1" w:styleId="GSASubsectionChar">
    <w:name w:val="GSA Subsection Char"/>
    <w:basedOn w:val="Heading1Char"/>
    <w:link w:val="GSASubsection"/>
    <w:rsid w:val="007B7BE4"/>
    <w:rPr>
      <w:rFonts w:eastAsiaTheme="majorEastAsia" w:cstheme="majorBidi"/>
      <w:b/>
      <w:caps/>
      <w:color w:val="002060"/>
      <w:kern w:val="1"/>
      <w:sz w:val="28"/>
      <w:szCs w:val="32"/>
    </w:rPr>
  </w:style>
  <w:style w:type="paragraph" w:customStyle="1" w:styleId="GSASubsection2">
    <w:name w:val="GSA Subsection 2"/>
    <w:basedOn w:val="Normal"/>
    <w:link w:val="GSASubsection2Char0"/>
    <w:rsid w:val="007B7BE4"/>
    <w:pPr>
      <w:numPr>
        <w:ilvl w:val="2"/>
        <w:numId w:val="156"/>
      </w:numPr>
    </w:pPr>
    <w:rPr>
      <w:b/>
      <w:caps/>
      <w:color w:val="002060"/>
    </w:rPr>
  </w:style>
  <w:style w:type="character" w:customStyle="1" w:styleId="GSASubsection2Char0">
    <w:name w:val="GSA Subsection 2 Char"/>
    <w:basedOn w:val="DefaultParagraphFont"/>
    <w:link w:val="GSASubsection2"/>
    <w:rsid w:val="007B7BE4"/>
    <w:rPr>
      <w:rFonts w:eastAsia="Lucida Sans Unicode"/>
      <w:b/>
      <w:caps/>
      <w:color w:val="002060"/>
      <w:kern w:val="1"/>
      <w:sz w:val="24"/>
      <w:szCs w:val="24"/>
    </w:rPr>
  </w:style>
  <w:style w:type="paragraph" w:customStyle="1" w:styleId="GSAsubsection20">
    <w:name w:val="GSA subsection2"/>
    <w:basedOn w:val="GSASubsection"/>
    <w:next w:val="Normal"/>
    <w:link w:val="GSAsubsection2Char1"/>
    <w:qFormat/>
    <w:rsid w:val="007B7BE4"/>
    <w:pPr>
      <w:numPr>
        <w:ilvl w:val="2"/>
      </w:numPr>
      <w:ind w:left="792" w:hanging="72"/>
    </w:pPr>
    <w:rPr>
      <w:sz w:val="24"/>
    </w:rPr>
  </w:style>
  <w:style w:type="paragraph" w:customStyle="1" w:styleId="GSASubsection3">
    <w:name w:val="GSA Subsection3"/>
    <w:basedOn w:val="GSAsubsection20"/>
    <w:next w:val="Normal"/>
    <w:link w:val="GSASubsection3Char0"/>
    <w:qFormat/>
    <w:rsid w:val="007B7BE4"/>
    <w:pPr>
      <w:numPr>
        <w:ilvl w:val="3"/>
      </w:numPr>
      <w:ind w:left="1152" w:hanging="72"/>
    </w:pPr>
  </w:style>
  <w:style w:type="character" w:customStyle="1" w:styleId="GSAsubsection2Char1">
    <w:name w:val="GSA subsection2 Char"/>
    <w:basedOn w:val="GSASubsectionChar"/>
    <w:link w:val="GSAsubsection20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paragraph" w:customStyle="1" w:styleId="GSASubsection4">
    <w:name w:val="GSA Subsection4"/>
    <w:basedOn w:val="GSASubsection3"/>
    <w:link w:val="GSASubsection4Char0"/>
    <w:qFormat/>
    <w:rsid w:val="007B7BE4"/>
    <w:pPr>
      <w:numPr>
        <w:ilvl w:val="4"/>
      </w:numPr>
      <w:ind w:left="1512" w:hanging="72"/>
    </w:pPr>
  </w:style>
  <w:style w:type="character" w:customStyle="1" w:styleId="GSASubsection3Char0">
    <w:name w:val="GSA Subsection3 Char"/>
    <w:basedOn w:val="GSAsubsection2Char1"/>
    <w:link w:val="GSASubsection3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character" w:customStyle="1" w:styleId="GSASubsection4Char0">
    <w:name w:val="GSA Subsection4 Char"/>
    <w:basedOn w:val="GSASubsection3Char0"/>
    <w:link w:val="GSASubsection4"/>
    <w:rsid w:val="007B7BE4"/>
    <w:rPr>
      <w:rFonts w:eastAsiaTheme="majorEastAsia" w:cstheme="majorBidi"/>
      <w:b/>
      <w:caps/>
      <w:color w:val="002060"/>
      <w:kern w:val="1"/>
      <w:sz w:val="24"/>
      <w:szCs w:val="32"/>
    </w:rPr>
  </w:style>
  <w:style w:type="numbering" w:customStyle="1" w:styleId="GSACtrlList">
    <w:name w:val="GSA Ctrl List"/>
    <w:uiPriority w:val="99"/>
    <w:rsid w:val="007B7BE4"/>
    <w:pPr>
      <w:numPr>
        <w:numId w:val="3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.Quinn\Documents\FedRAMP%20Template\FedR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ysClr val="window" lastClr="FFFFFF">
              <a:lumMod val="65000"/>
            </a:sys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AFB627482FC46925158A79D3880B9" ma:contentTypeVersion="10" ma:contentTypeDescription="Create a new document." ma:contentTypeScope="" ma:versionID="a0482d1decc96a1d9318d33d2cb96429">
  <xsd:schema xmlns:xsd="http://www.w3.org/2001/XMLSchema" xmlns:xs="http://www.w3.org/2001/XMLSchema" xmlns:p="http://schemas.microsoft.com/office/2006/metadata/properties" xmlns:ns2="63b94269-0487-4d93-a093-7ae630e521f6" targetNamespace="http://schemas.microsoft.com/office/2006/metadata/properties" ma:root="true" ma:fieldsID="243b82ad96e8c7975e67e80d3f1276ec" ns2:_="">
    <xsd:import namespace="63b94269-0487-4d93-a093-7ae630e521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4269-0487-4d93-a093-7ae630e5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12B7-3784-422B-8B7A-B12ADDD94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9EA33-8E84-402C-8425-9A9261EA3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0A12B-3A77-4B71-BA9A-EB9CD6441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94269-0487-4d93-a093-7ae630e52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1C6351-C9EE-AE47-B785-BB1F260C1B9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0A57D7-2CD1-FB4C-80D4-0C23F235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C:\Users\James.Quinn\Documents\FedRAMP Template\FedRAMP Template.dotx</Template>
  <TotalTime>0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SSP Template</vt:lpstr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SSP Template</dc:title>
  <dc:subject>f</dc:subject>
  <dc:creator/>
  <cp:lastModifiedBy/>
  <cp:revision>1</cp:revision>
  <cp:lastPrinted>2010-10-19T10:53:00Z</cp:lastPrinted>
  <dcterms:created xsi:type="dcterms:W3CDTF">2016-05-27T03:51:00Z</dcterms:created>
  <dcterms:modified xsi:type="dcterms:W3CDTF">2016-05-27T03:51:00Z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0x0101000BCAFB627482FC46925158A79D3880B9</vt:lpwstr>
  </property>
</Properties>
</file>